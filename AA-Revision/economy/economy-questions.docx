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A46CE" w14:textId="77777777" w:rsidR="00266F40" w:rsidRPr="00B50D0F" w:rsidRDefault="00266F40" w:rsidP="00266F40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B50D0F">
        <w:rPr>
          <w:rFonts w:asciiTheme="minorHAnsi" w:hAnsiTheme="minorHAnsi"/>
          <w:i/>
          <w:iCs/>
          <w:sz w:val="20"/>
          <w:szCs w:val="20"/>
        </w:rPr>
        <w:t xml:space="preserve">• Indian Economy and issues relating to planning, mobilization, of resources, growth, development and employment. </w:t>
      </w:r>
    </w:p>
    <w:p w14:paraId="14EB5043" w14:textId="77777777" w:rsidR="00266F40" w:rsidRPr="00B50D0F" w:rsidRDefault="00266F40" w:rsidP="00266F40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B50D0F">
        <w:rPr>
          <w:rFonts w:asciiTheme="minorHAnsi" w:hAnsiTheme="minorHAnsi"/>
          <w:i/>
          <w:iCs/>
          <w:sz w:val="20"/>
          <w:szCs w:val="20"/>
        </w:rPr>
        <w:t xml:space="preserve">• Government Budgeting. </w:t>
      </w:r>
    </w:p>
    <w:p w14:paraId="2272E4E5" w14:textId="77777777" w:rsidR="00266F40" w:rsidRPr="001F02F9" w:rsidRDefault="00266F40" w:rsidP="00266F40">
      <w:pPr>
        <w:pStyle w:val="Default"/>
        <w:rPr>
          <w:rFonts w:asciiTheme="minorHAnsi" w:hAnsiTheme="minorHAnsi"/>
          <w:sz w:val="20"/>
          <w:szCs w:val="20"/>
          <w:highlight w:val="cyan"/>
        </w:rPr>
      </w:pPr>
    </w:p>
    <w:p w14:paraId="2CC3F4C4" w14:textId="77777777" w:rsidR="00266F40" w:rsidRPr="00626837" w:rsidRDefault="00266F40" w:rsidP="00266F40">
      <w:pPr>
        <w:pStyle w:val="Default"/>
        <w:rPr>
          <w:rFonts w:asciiTheme="minorHAnsi" w:hAnsiTheme="minorHAnsi"/>
          <w:b/>
          <w:bCs/>
          <w:sz w:val="22"/>
          <w:szCs w:val="22"/>
          <w:u w:val="single"/>
        </w:rPr>
      </w:pPr>
      <w:r w:rsidRPr="004E7BC8">
        <w:rPr>
          <w:rFonts w:asciiTheme="minorHAnsi" w:hAnsiTheme="minorHAnsi"/>
          <w:b/>
          <w:bCs/>
          <w:sz w:val="22"/>
          <w:szCs w:val="22"/>
          <w:u w:val="single"/>
        </w:rPr>
        <w:t>Economic development planning</w:t>
      </w:r>
      <w:r w:rsidR="002B6082" w:rsidRPr="004E7BC8">
        <w:rPr>
          <w:rFonts w:asciiTheme="minorHAnsi" w:hAnsiTheme="minorHAnsi"/>
          <w:b/>
          <w:bCs/>
          <w:sz w:val="22"/>
          <w:szCs w:val="22"/>
          <w:u w:val="single"/>
        </w:rPr>
        <w:t xml:space="preserve"> (Sriram)</w:t>
      </w:r>
    </w:p>
    <w:p w14:paraId="7491D94B" w14:textId="77777777" w:rsidR="002B608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6544F1">
        <w:rPr>
          <w:rFonts w:asciiTheme="minorHAnsi" w:hAnsiTheme="minorHAnsi" w:cs="Arial"/>
          <w:color w:val="202124"/>
          <w:spacing w:val="2"/>
          <w:sz w:val="22"/>
          <w:szCs w:val="22"/>
          <w:shd w:val="clear" w:color="auto" w:fill="FFFFFF"/>
        </w:rPr>
        <w:t xml:space="preserve">What are 2 economic </w:t>
      </w:r>
      <w:r w:rsidR="00626837" w:rsidRPr="006544F1">
        <w:rPr>
          <w:rFonts w:asciiTheme="minorHAnsi" w:hAnsiTheme="minorHAnsi" w:cs="Arial"/>
          <w:color w:val="202124"/>
          <w:spacing w:val="2"/>
          <w:sz w:val="22"/>
          <w:szCs w:val="22"/>
          <w:shd w:val="clear" w:color="auto" w:fill="FFFFFF"/>
        </w:rPr>
        <w:t>models?</w:t>
      </w:r>
      <w:r w:rsidRPr="006544F1">
        <w:rPr>
          <w:rFonts w:asciiTheme="minorHAnsi" w:hAnsiTheme="minorHAnsi" w:cs="Arial"/>
          <w:color w:val="202124"/>
          <w:spacing w:val="2"/>
          <w:sz w:val="22"/>
          <w:szCs w:val="22"/>
          <w:shd w:val="clear" w:color="auto" w:fill="FFFFFF"/>
        </w:rPr>
        <w:t xml:space="preserve">  3 key economic question that each new economy needs to answer to select one of the 2 models? Which model id Indian economy based on</w:t>
      </w:r>
    </w:p>
    <w:p w14:paraId="1A4A0723" w14:textId="77777777" w:rsidR="002B608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6544F1">
        <w:rPr>
          <w:rFonts w:asciiTheme="minorHAnsi" w:hAnsiTheme="minorHAnsi" w:cs="Arial"/>
          <w:color w:val="202124"/>
          <w:spacing w:val="2"/>
          <w:sz w:val="22"/>
          <w:szCs w:val="22"/>
          <w:shd w:val="clear" w:color="auto" w:fill="FFFFFF"/>
        </w:rPr>
        <w:t>Who is called Architect of Indian planning? Mention his 2 key contributions</w:t>
      </w:r>
    </w:p>
    <w:p w14:paraId="25008AFB" w14:textId="77777777" w:rsidR="002B608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b/>
          <w:bCs/>
          <w:sz w:val="22"/>
          <w:szCs w:val="22"/>
          <w:u w:val="single"/>
        </w:rPr>
      </w:pPr>
      <w:r w:rsidRPr="006544F1">
        <w:rPr>
          <w:rFonts w:asciiTheme="minorHAnsi" w:hAnsiTheme="minorHAnsi" w:cs="Arial"/>
          <w:color w:val="202124"/>
          <w:spacing w:val="2"/>
          <w:sz w:val="22"/>
          <w:szCs w:val="22"/>
          <w:shd w:val="clear" w:color="auto" w:fill="FFFFFF"/>
        </w:rPr>
        <w:t>Discuss 4 key long terms goals of economic planning in India</w:t>
      </w:r>
    </w:p>
    <w:p w14:paraId="20E07AAE" w14:textId="77777777" w:rsidR="002B608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Discuss the key features of Plan by National Planning committee 1938</w:t>
      </w:r>
    </w:p>
    <w:p w14:paraId="5ECF213A" w14:textId="77777777" w:rsidR="002B608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Discuss the key features of Bombay Plan 1944</w:t>
      </w:r>
    </w:p>
    <w:p w14:paraId="4B3A9ADE" w14:textId="77777777" w:rsidR="00E206B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Highlight the key objectives</w:t>
      </w:r>
      <w:r w:rsidR="00E206B2" w:rsidRPr="006544F1">
        <w:rPr>
          <w:rFonts w:asciiTheme="minorHAnsi" w:hAnsiTheme="minorHAnsi"/>
          <w:sz w:val="22"/>
          <w:szCs w:val="22"/>
        </w:rPr>
        <w:t xml:space="preserve"> (1-2)</w:t>
      </w:r>
      <w:r w:rsidRPr="006544F1">
        <w:rPr>
          <w:rFonts w:asciiTheme="minorHAnsi" w:hAnsiTheme="minorHAnsi"/>
          <w:sz w:val="22"/>
          <w:szCs w:val="22"/>
        </w:rPr>
        <w:t>, time period of 12 Five year plans</w:t>
      </w:r>
      <w:r w:rsidR="00E206B2" w:rsidRPr="006544F1">
        <w:rPr>
          <w:rFonts w:asciiTheme="minorHAnsi" w:hAnsiTheme="minorHAnsi"/>
          <w:sz w:val="22"/>
          <w:szCs w:val="22"/>
        </w:rPr>
        <w:t xml:space="preserve">? </w:t>
      </w:r>
      <w:hyperlink r:id="rId5" w:history="1">
        <w:r w:rsidR="00E206B2" w:rsidRPr="006544F1">
          <w:rPr>
            <w:rStyle w:val="Hyperlink"/>
            <w:rFonts w:asciiTheme="minorHAnsi" w:hAnsiTheme="minorHAnsi"/>
            <w:sz w:val="22"/>
            <w:szCs w:val="22"/>
          </w:rPr>
          <w:t>(Link)</w:t>
        </w:r>
      </w:hyperlink>
    </w:p>
    <w:p w14:paraId="22540699" w14:textId="77777777" w:rsidR="002B6082" w:rsidRPr="006544F1" w:rsidRDefault="00E206B2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Which plans have been successful in achieving their growth targets? (1,2, 5,6,7, 8)</w:t>
      </w:r>
    </w:p>
    <w:p w14:paraId="0C8DEE28" w14:textId="77777777" w:rsidR="0044495D" w:rsidRPr="006544F1" w:rsidRDefault="00771E35" w:rsidP="0044495D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 xml:space="preserve">What are key elements of Nehru-Mahalanobis model of growth? 2 positives and negatives. </w:t>
      </w:r>
    </w:p>
    <w:p w14:paraId="3BF62E74" w14:textId="77777777" w:rsidR="00771E35" w:rsidRPr="006544F1" w:rsidRDefault="00771E35" w:rsidP="0044495D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Which 5 year plans are following models/people associated with:-</w:t>
      </w:r>
    </w:p>
    <w:p w14:paraId="6E60DB46" w14:textId="77777777" w:rsidR="00771E35" w:rsidRPr="006544F1" w:rsidRDefault="00771E35" w:rsidP="00FF6F14">
      <w:pPr>
        <w:pStyle w:val="Default"/>
        <w:numPr>
          <w:ilvl w:val="1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Harrod Domar model</w:t>
      </w:r>
      <w:r w:rsidR="004E7BC8" w:rsidRPr="006544F1">
        <w:rPr>
          <w:rFonts w:asciiTheme="minorHAnsi" w:hAnsiTheme="minorHAnsi"/>
          <w:sz w:val="22"/>
          <w:szCs w:val="22"/>
        </w:rPr>
        <w:t>- 1sr (1951-56)</w:t>
      </w:r>
    </w:p>
    <w:p w14:paraId="14C9030B" w14:textId="77777777" w:rsidR="00771E35" w:rsidRPr="006544F1" w:rsidRDefault="00771E35" w:rsidP="00FF6F14">
      <w:pPr>
        <w:pStyle w:val="Default"/>
        <w:numPr>
          <w:ilvl w:val="1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P.C. Mahalanobis model</w:t>
      </w:r>
      <w:r w:rsidR="004E7BC8" w:rsidRPr="006544F1">
        <w:rPr>
          <w:rFonts w:asciiTheme="minorHAnsi" w:hAnsiTheme="minorHAnsi"/>
          <w:sz w:val="22"/>
          <w:szCs w:val="22"/>
        </w:rPr>
        <w:t>- 2</w:t>
      </w:r>
      <w:r w:rsidR="004E7BC8" w:rsidRPr="006544F1">
        <w:rPr>
          <w:rFonts w:asciiTheme="minorHAnsi" w:hAnsiTheme="minorHAnsi"/>
          <w:sz w:val="22"/>
          <w:szCs w:val="22"/>
          <w:vertAlign w:val="superscript"/>
        </w:rPr>
        <w:t>nd</w:t>
      </w:r>
      <w:r w:rsidR="004E7BC8" w:rsidRPr="006544F1">
        <w:rPr>
          <w:rFonts w:asciiTheme="minorHAnsi" w:hAnsiTheme="minorHAnsi"/>
          <w:sz w:val="22"/>
          <w:szCs w:val="22"/>
        </w:rPr>
        <w:t xml:space="preserve"> (56-61)</w:t>
      </w:r>
    </w:p>
    <w:p w14:paraId="7E868526" w14:textId="77777777" w:rsidR="00771E35" w:rsidRPr="006544F1" w:rsidRDefault="00771E35" w:rsidP="00FF6F14">
      <w:pPr>
        <w:pStyle w:val="Default"/>
        <w:numPr>
          <w:ilvl w:val="1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Gadgil Yojana</w:t>
      </w:r>
      <w:r w:rsidR="004E7BC8" w:rsidRPr="006544F1">
        <w:rPr>
          <w:rFonts w:asciiTheme="minorHAnsi" w:hAnsiTheme="minorHAnsi"/>
          <w:sz w:val="22"/>
          <w:szCs w:val="22"/>
        </w:rPr>
        <w:t>- 3</w:t>
      </w:r>
      <w:r w:rsidR="004E7BC8" w:rsidRPr="006544F1">
        <w:rPr>
          <w:rFonts w:asciiTheme="minorHAnsi" w:hAnsiTheme="minorHAnsi"/>
          <w:sz w:val="22"/>
          <w:szCs w:val="22"/>
          <w:vertAlign w:val="superscript"/>
        </w:rPr>
        <w:t>rd</w:t>
      </w:r>
      <w:r w:rsidR="004E7BC8" w:rsidRPr="006544F1">
        <w:rPr>
          <w:rFonts w:asciiTheme="minorHAnsi" w:hAnsiTheme="minorHAnsi"/>
          <w:sz w:val="22"/>
          <w:szCs w:val="22"/>
        </w:rPr>
        <w:t xml:space="preserve"> (1961-66)</w:t>
      </w:r>
    </w:p>
    <w:p w14:paraId="09AEFFF0" w14:textId="77777777" w:rsidR="00771E35" w:rsidRPr="006544F1" w:rsidRDefault="00E206B2" w:rsidP="00FF6F14">
      <w:pPr>
        <w:pStyle w:val="Default"/>
        <w:numPr>
          <w:ilvl w:val="1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 xml:space="preserve">D.P. Dhar </w:t>
      </w:r>
      <w:r w:rsidR="004E7BC8" w:rsidRPr="006544F1">
        <w:rPr>
          <w:rFonts w:asciiTheme="minorHAnsi" w:hAnsiTheme="minorHAnsi"/>
          <w:sz w:val="22"/>
          <w:szCs w:val="22"/>
        </w:rPr>
        <w:t>(74-79)</w:t>
      </w:r>
    </w:p>
    <w:p w14:paraId="199D5ADA" w14:textId="77777777" w:rsidR="0044495D" w:rsidRPr="006544F1" w:rsidRDefault="00113212" w:rsidP="0044495D">
      <w:pPr>
        <w:pStyle w:val="Default"/>
        <w:numPr>
          <w:ilvl w:val="1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Rao-Manmohan (1992-97)</w:t>
      </w:r>
    </w:p>
    <w:p w14:paraId="44B32DAB" w14:textId="77777777" w:rsidR="0044495D" w:rsidRPr="006544F1" w:rsidRDefault="002B6082" w:rsidP="0044495D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What is a plan holiday? How many time has it happened in India? State the period and reason for not happing a plan</w:t>
      </w:r>
      <w:r w:rsidR="00113212" w:rsidRPr="006544F1">
        <w:rPr>
          <w:rFonts w:asciiTheme="minorHAnsi" w:hAnsiTheme="minorHAnsi"/>
          <w:sz w:val="22"/>
          <w:szCs w:val="22"/>
        </w:rPr>
        <w:t xml:space="preserve"> (1966-69- indo pak, 2 PMs death; 1990-92- financial crisis)</w:t>
      </w:r>
    </w:p>
    <w:p w14:paraId="28EBD61C" w14:textId="77777777" w:rsidR="002B6082" w:rsidRPr="006544F1" w:rsidRDefault="002B6082" w:rsidP="0044495D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What is a rolling plan? Explain the circumstances of its occurrence in India</w:t>
      </w:r>
      <w:r w:rsidR="00113212" w:rsidRPr="006544F1">
        <w:rPr>
          <w:rFonts w:asciiTheme="minorHAnsi" w:hAnsiTheme="minorHAnsi"/>
          <w:sz w:val="22"/>
          <w:szCs w:val="22"/>
        </w:rPr>
        <w:t xml:space="preserve"> – 1962 (annual and five year)</w:t>
      </w:r>
    </w:p>
    <w:p w14:paraId="7A81B39B" w14:textId="77777777" w:rsidR="002B6082" w:rsidRPr="006544F1" w:rsidRDefault="002B6082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Why were five years plans discontinued?</w:t>
      </w:r>
      <w:r w:rsidR="00771E35" w:rsidRPr="006544F1">
        <w:rPr>
          <w:rFonts w:asciiTheme="minorHAnsi" w:hAnsiTheme="minorHAnsi"/>
          <w:sz w:val="22"/>
          <w:szCs w:val="22"/>
        </w:rPr>
        <w:t xml:space="preserve"> </w:t>
      </w:r>
      <w:r w:rsidRPr="006544F1">
        <w:rPr>
          <w:rFonts w:asciiTheme="minorHAnsi" w:hAnsiTheme="minorHAnsi"/>
          <w:sz w:val="22"/>
          <w:szCs w:val="22"/>
        </w:rPr>
        <w:t xml:space="preserve"> What is NITI Aayog substitute for the same</w:t>
      </w:r>
      <w:r w:rsidR="009D7B11" w:rsidRPr="006544F1">
        <w:rPr>
          <w:rFonts w:asciiTheme="minorHAnsi" w:hAnsiTheme="minorHAnsi"/>
          <w:sz w:val="22"/>
          <w:szCs w:val="22"/>
        </w:rPr>
        <w:t>?</w:t>
      </w:r>
      <w:r w:rsidR="00771E35" w:rsidRPr="006544F1">
        <w:rPr>
          <w:rFonts w:asciiTheme="minorHAnsi" w:hAnsiTheme="minorHAnsi"/>
          <w:sz w:val="22"/>
          <w:szCs w:val="22"/>
        </w:rPr>
        <w:t xml:space="preserve"> How is NITI Aayog substitute different from 5 year plans (2 key points) </w:t>
      </w:r>
      <w:hyperlink r:id="rId6" w:history="1">
        <w:r w:rsidR="00771E35" w:rsidRPr="006544F1">
          <w:rPr>
            <w:rStyle w:val="Hyperlink"/>
            <w:rFonts w:asciiTheme="minorHAnsi" w:hAnsiTheme="minorHAnsi"/>
            <w:sz w:val="22"/>
            <w:szCs w:val="22"/>
          </w:rPr>
          <w:t>(Link)</w:t>
        </w:r>
      </w:hyperlink>
    </w:p>
    <w:p w14:paraId="5CD42D6E" w14:textId="77777777" w:rsidR="002B6082" w:rsidRPr="006544F1" w:rsidRDefault="009D7B11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 xml:space="preserve">What were the key reasons for which planning commission was discontinued? </w:t>
      </w:r>
    </w:p>
    <w:p w14:paraId="52DFB2FF" w14:textId="77777777" w:rsidR="00320450" w:rsidRPr="006544F1" w:rsidRDefault="00320450" w:rsidP="00FF6F14">
      <w:pPr>
        <w:pStyle w:val="Default"/>
        <w:numPr>
          <w:ilvl w:val="0"/>
          <w:numId w:val="34"/>
        </w:numPr>
        <w:rPr>
          <w:rFonts w:asciiTheme="minorHAnsi" w:hAnsiTheme="minorHAnsi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>How are the NITI Aayog and Planning commission different?</w:t>
      </w:r>
    </w:p>
    <w:p w14:paraId="6AE2B8E6" w14:textId="77777777" w:rsidR="00633A3A" w:rsidRPr="006544F1" w:rsidRDefault="00633A3A" w:rsidP="00FF6F14">
      <w:pPr>
        <w:pStyle w:val="Default"/>
        <w:numPr>
          <w:ilvl w:val="0"/>
          <w:numId w:val="34"/>
        </w:numPr>
        <w:rPr>
          <w:rFonts w:asciiTheme="minorHAnsi" w:hAnsiTheme="minorHAnsi"/>
          <w:color w:val="FF0000"/>
          <w:sz w:val="22"/>
          <w:szCs w:val="22"/>
        </w:rPr>
      </w:pPr>
      <w:r w:rsidRPr="006544F1">
        <w:rPr>
          <w:rFonts w:asciiTheme="minorHAnsi" w:hAnsiTheme="minorHAnsi"/>
          <w:sz w:val="22"/>
          <w:szCs w:val="22"/>
        </w:rPr>
        <w:t xml:space="preserve">What are the key achievements of NITI Aayog so far in the following field:  </w:t>
      </w:r>
      <w:hyperlink r:id="rId7" w:history="1">
        <w:r w:rsidR="00DE5543" w:rsidRPr="006544F1">
          <w:rPr>
            <w:rStyle w:val="Hyperlink"/>
            <w:rFonts w:asciiTheme="minorHAnsi" w:hAnsiTheme="minorHAnsi"/>
            <w:sz w:val="22"/>
            <w:szCs w:val="22"/>
          </w:rPr>
          <w:t>(Link)</w:t>
        </w:r>
      </w:hyperlink>
      <w:r w:rsidR="00DE5543" w:rsidRPr="006544F1">
        <w:rPr>
          <w:rFonts w:asciiTheme="minorHAnsi" w:hAnsiTheme="minorHAnsi"/>
          <w:sz w:val="22"/>
          <w:szCs w:val="22"/>
        </w:rPr>
        <w:t xml:space="preserve"> </w:t>
      </w:r>
      <w:r w:rsidRPr="006544F1">
        <w:rPr>
          <w:rFonts w:asciiTheme="minorHAnsi" w:hAnsiTheme="minorHAnsi"/>
          <w:color w:val="FF0000"/>
          <w:sz w:val="22"/>
          <w:szCs w:val="22"/>
        </w:rPr>
        <w:t>(TBD)</w:t>
      </w:r>
    </w:p>
    <w:p w14:paraId="16DC4EB6" w14:textId="77777777" w:rsidR="00DE5543" w:rsidRPr="006544F1" w:rsidRDefault="00DE5543" w:rsidP="00FF6F14">
      <w:pPr>
        <w:pStyle w:val="Default"/>
        <w:numPr>
          <w:ilvl w:val="0"/>
          <w:numId w:val="34"/>
        </w:numPr>
        <w:rPr>
          <w:rFonts w:asciiTheme="minorHAnsi" w:hAnsiTheme="minorHAnsi"/>
          <w:color w:val="FF0000"/>
          <w:sz w:val="22"/>
          <w:szCs w:val="22"/>
        </w:rPr>
      </w:pPr>
      <w:r w:rsidRPr="006544F1">
        <w:rPr>
          <w:rFonts w:asciiTheme="minorHAnsi" w:hAnsiTheme="minorHAnsi"/>
          <w:color w:val="auto"/>
          <w:sz w:val="22"/>
          <w:szCs w:val="22"/>
        </w:rPr>
        <w:t xml:space="preserve">Is NITI Aayog relevant? </w:t>
      </w:r>
      <w:hyperlink r:id="rId8" w:history="1">
        <w:r w:rsidRPr="006544F1">
          <w:rPr>
            <w:rStyle w:val="Hyperlink"/>
            <w:rFonts w:asciiTheme="minorHAnsi" w:hAnsiTheme="minorHAnsi"/>
            <w:sz w:val="22"/>
            <w:szCs w:val="22"/>
          </w:rPr>
          <w:t>(Link)</w:t>
        </w:r>
      </w:hyperlink>
      <w:r w:rsidR="009A777C" w:rsidRPr="006544F1">
        <w:rPr>
          <w:rFonts w:asciiTheme="minorHAnsi" w:hAnsiTheme="minorHAnsi"/>
          <w:color w:val="FF0000"/>
          <w:sz w:val="22"/>
          <w:szCs w:val="22"/>
        </w:rPr>
        <w:t xml:space="preserve"> (TBD)</w:t>
      </w:r>
    </w:p>
    <w:p w14:paraId="1CC45909" w14:textId="77777777" w:rsidR="00266F40" w:rsidRPr="001F02F9" w:rsidRDefault="00266F40">
      <w:pPr>
        <w:rPr>
          <w:rFonts w:asciiTheme="minorHAnsi" w:hAnsiTheme="minorHAnsi" w:cs="Arial"/>
          <w:b/>
          <w:bCs/>
          <w:sz w:val="20"/>
          <w:szCs w:val="20"/>
          <w:u w:val="single"/>
        </w:rPr>
      </w:pPr>
    </w:p>
    <w:p w14:paraId="33987B99" w14:textId="77777777" w:rsidR="00AF67F5" w:rsidRPr="001F02F9" w:rsidRDefault="00ED105A">
      <w:pPr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A76BDA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National Income Accounting </w:t>
      </w:r>
      <w:r w:rsidR="00597EA2" w:rsidRPr="00A76BDA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(</w:t>
      </w:r>
      <w:r w:rsidR="00D44B1B" w:rsidRPr="00A76BDA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Mrunal)</w:t>
      </w:r>
    </w:p>
    <w:p w14:paraId="7BCA6170" w14:textId="77777777" w:rsidR="00ED105A" w:rsidRPr="001F02F9" w:rsidRDefault="00ED105A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flow of production </w:t>
      </w:r>
    </w:p>
    <w:p w14:paraId="1E09031F" w14:textId="77777777" w:rsidR="00ED105A" w:rsidRDefault="00ED105A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final goods? What are its various categories and sub categories</w:t>
      </w:r>
    </w:p>
    <w:p w14:paraId="5AC9726F" w14:textId="77777777" w:rsidR="00212C33" w:rsidRPr="001F02F9" w:rsidRDefault="00212C33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Differentiate between flow and stock </w:t>
      </w:r>
    </w:p>
    <w:p w14:paraId="7D37F2AC" w14:textId="77777777" w:rsidR="00ED105A" w:rsidRPr="001F02F9" w:rsidRDefault="00ED105A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investment and depreciation </w:t>
      </w:r>
    </w:p>
    <w:p w14:paraId="6665B555" w14:textId="77777777" w:rsidR="00ED105A" w:rsidRPr="001F02F9" w:rsidRDefault="00ED105A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Explain the circular flow income in a simple economy </w:t>
      </w:r>
    </w:p>
    <w:p w14:paraId="66EA59AA" w14:textId="77777777" w:rsidR="00725EA1" w:rsidRPr="008C0486" w:rsidRDefault="00532DD8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8C0486">
        <w:rPr>
          <w:rFonts w:asciiTheme="minorHAnsi" w:hAnsiTheme="minorHAnsi" w:cs="Arial"/>
          <w:sz w:val="20"/>
          <w:szCs w:val="20"/>
        </w:rPr>
        <w:t xml:space="preserve">Define GDP. Explain </w:t>
      </w:r>
      <w:r w:rsidR="00ED105A" w:rsidRPr="008C0486">
        <w:rPr>
          <w:rFonts w:asciiTheme="minorHAnsi" w:hAnsiTheme="minorHAnsi" w:cs="Arial"/>
          <w:sz w:val="20"/>
          <w:szCs w:val="20"/>
        </w:rPr>
        <w:t>the product</w:t>
      </w:r>
      <w:r w:rsidR="00D44B1B" w:rsidRPr="008C0486">
        <w:rPr>
          <w:rFonts w:asciiTheme="minorHAnsi" w:hAnsiTheme="minorHAnsi" w:cs="Arial"/>
          <w:sz w:val="20"/>
          <w:szCs w:val="20"/>
        </w:rPr>
        <w:t>ion</w:t>
      </w:r>
      <w:r w:rsidR="00ED105A" w:rsidRPr="008C0486">
        <w:rPr>
          <w:rFonts w:asciiTheme="minorHAnsi" w:hAnsiTheme="minorHAnsi" w:cs="Arial"/>
          <w:sz w:val="20"/>
          <w:szCs w:val="20"/>
        </w:rPr>
        <w:t>, income and expenditure method of GDP calculation</w:t>
      </w:r>
      <w:r w:rsidR="004D272F" w:rsidRPr="008C0486">
        <w:rPr>
          <w:rFonts w:asciiTheme="minorHAnsi" w:hAnsiTheme="minorHAnsi" w:cs="Arial"/>
          <w:sz w:val="20"/>
          <w:szCs w:val="20"/>
        </w:rPr>
        <w:t xml:space="preserve"> </w:t>
      </w:r>
    </w:p>
    <w:p w14:paraId="477EBC27" w14:textId="77777777" w:rsidR="00AB3D74" w:rsidRPr="008C0486" w:rsidRDefault="00AB3D74" w:rsidP="00D44B1B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8C0486">
        <w:rPr>
          <w:rFonts w:asciiTheme="minorHAnsi" w:hAnsiTheme="minorHAnsi" w:cs="Arial"/>
          <w:sz w:val="20"/>
          <w:szCs w:val="20"/>
        </w:rPr>
        <w:t xml:space="preserve">Mention the </w:t>
      </w:r>
      <w:r w:rsidR="00D44B1B" w:rsidRPr="008C0486">
        <w:rPr>
          <w:rFonts w:asciiTheme="minorHAnsi" w:hAnsiTheme="minorHAnsi" w:cs="Arial"/>
          <w:sz w:val="20"/>
          <w:szCs w:val="20"/>
        </w:rPr>
        <w:t xml:space="preserve">sub-sectors under Primary, Industrial and Services sector for GDP calculation? </w:t>
      </w:r>
      <w:r w:rsidR="004D272F" w:rsidRPr="008C0486">
        <w:rPr>
          <w:rFonts w:asciiTheme="minorHAnsi" w:hAnsiTheme="minorHAnsi" w:cs="Arial"/>
          <w:sz w:val="20"/>
          <w:szCs w:val="20"/>
        </w:rPr>
        <w:t>(and %, trends)</w:t>
      </w:r>
    </w:p>
    <w:p w14:paraId="6405057F" w14:textId="77777777" w:rsidR="008B0505" w:rsidRDefault="008B0505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is difference between </w:t>
      </w:r>
      <w:r w:rsidR="00BF2FEA">
        <w:rPr>
          <w:rFonts w:asciiTheme="minorHAnsi" w:hAnsiTheme="minorHAnsi" w:cs="Arial"/>
          <w:sz w:val="20"/>
          <w:szCs w:val="20"/>
        </w:rPr>
        <w:t>fact</w:t>
      </w:r>
      <w:r>
        <w:rPr>
          <w:rFonts w:asciiTheme="minorHAnsi" w:hAnsiTheme="minorHAnsi" w:cs="Arial"/>
          <w:sz w:val="20"/>
          <w:szCs w:val="20"/>
        </w:rPr>
        <w:t>or cost,</w:t>
      </w:r>
      <w:r w:rsidR="00D44B1B">
        <w:rPr>
          <w:rFonts w:asciiTheme="minorHAnsi" w:hAnsiTheme="minorHAnsi" w:cs="Arial"/>
          <w:sz w:val="20"/>
          <w:szCs w:val="20"/>
        </w:rPr>
        <w:t xml:space="preserve"> base price, </w:t>
      </w:r>
      <w:r>
        <w:rPr>
          <w:rFonts w:asciiTheme="minorHAnsi" w:hAnsiTheme="minorHAnsi" w:cs="Arial"/>
          <w:sz w:val="20"/>
          <w:szCs w:val="20"/>
        </w:rPr>
        <w:t xml:space="preserve">current market price, </w:t>
      </w:r>
      <w:r w:rsidR="00BF2FEA">
        <w:rPr>
          <w:rFonts w:asciiTheme="minorHAnsi" w:hAnsiTheme="minorHAnsi" w:cs="Arial"/>
          <w:sz w:val="20"/>
          <w:szCs w:val="20"/>
        </w:rPr>
        <w:t>and constant</w:t>
      </w:r>
      <w:r w:rsidR="00D44B1B">
        <w:rPr>
          <w:rFonts w:asciiTheme="minorHAnsi" w:hAnsiTheme="minorHAnsi" w:cs="Arial"/>
          <w:sz w:val="20"/>
          <w:szCs w:val="20"/>
        </w:rPr>
        <w:t xml:space="preserve"> market price in CSO income method?</w:t>
      </w:r>
    </w:p>
    <w:p w14:paraId="2FB0D778" w14:textId="77777777" w:rsidR="00ED105A" w:rsidRPr="00C94503" w:rsidRDefault="00ED105A" w:rsidP="00C94503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C94503">
        <w:rPr>
          <w:rFonts w:asciiTheme="minorHAnsi" w:hAnsiTheme="minorHAnsi" w:cs="Arial"/>
          <w:sz w:val="20"/>
          <w:szCs w:val="20"/>
        </w:rPr>
        <w:t>Define the following terms related to economic growth:-</w:t>
      </w:r>
      <w:r w:rsidR="008A5079">
        <w:t xml:space="preserve"> </w:t>
      </w:r>
      <w:r w:rsidR="008A5079" w:rsidRPr="008A5079">
        <w:t>®</w:t>
      </w:r>
      <w:r w:rsidR="008A5079">
        <w:t xml:space="preserve"> (Domestic/National (within/outside territory), (Net/gross is because of depreciation)</w:t>
      </w:r>
    </w:p>
    <w:p w14:paraId="2E46D383" w14:textId="77777777" w:rsidR="00D44B1B" w:rsidRDefault="00D44B1B" w:rsidP="008B2A94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NDP</w:t>
      </w:r>
    </w:p>
    <w:p w14:paraId="6E2D15EA" w14:textId="77777777" w:rsidR="00ED105A" w:rsidRPr="001F02F9" w:rsidRDefault="00ED105A" w:rsidP="008B2A94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GNP</w:t>
      </w:r>
    </w:p>
    <w:p w14:paraId="52AE9D3B" w14:textId="77777777" w:rsidR="00ED105A" w:rsidRPr="001F02F9" w:rsidRDefault="00ED105A" w:rsidP="008B2A94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NNP</w:t>
      </w:r>
    </w:p>
    <w:p w14:paraId="0FD2B794" w14:textId="77777777" w:rsidR="00ED105A" w:rsidRDefault="00ED105A" w:rsidP="008B2A94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National Income</w:t>
      </w:r>
    </w:p>
    <w:p w14:paraId="21D965C2" w14:textId="77777777" w:rsidR="00EF6133" w:rsidRPr="001F02F9" w:rsidRDefault="00EF6133" w:rsidP="00EF6133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National disposable income </w:t>
      </w:r>
    </w:p>
    <w:p w14:paraId="2C2197C6" w14:textId="77777777" w:rsidR="00ED105A" w:rsidRPr="001F02F9" w:rsidRDefault="00ED105A" w:rsidP="008B2A94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Personal Income</w:t>
      </w:r>
    </w:p>
    <w:p w14:paraId="1FC847AC" w14:textId="77777777" w:rsidR="00ED105A" w:rsidRPr="001F02F9" w:rsidRDefault="00ED105A" w:rsidP="008B2A94">
      <w:pPr>
        <w:pStyle w:val="ListParagraph"/>
        <w:numPr>
          <w:ilvl w:val="1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Personal disposable income </w:t>
      </w:r>
    </w:p>
    <w:p w14:paraId="61724290" w14:textId="77777777" w:rsidR="00ED105A" w:rsidRPr="001F02F9" w:rsidRDefault="000B4224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</w:t>
      </w:r>
      <w:r w:rsidR="00ED105A" w:rsidRPr="001F02F9">
        <w:rPr>
          <w:rFonts w:asciiTheme="minorHAnsi" w:hAnsiTheme="minorHAnsi" w:cs="Arial"/>
          <w:sz w:val="20"/>
          <w:szCs w:val="20"/>
        </w:rPr>
        <w:t>GNI per capita</w:t>
      </w:r>
      <w:r w:rsidR="00876C0A">
        <w:rPr>
          <w:rFonts w:asciiTheme="minorHAnsi" w:hAnsiTheme="minorHAnsi" w:cs="Arial"/>
          <w:sz w:val="20"/>
          <w:szCs w:val="20"/>
        </w:rPr>
        <w:t xml:space="preserve"> (GNI= GNP)</w:t>
      </w:r>
      <w:r w:rsidRPr="001F02F9">
        <w:rPr>
          <w:rFonts w:asciiTheme="minorHAnsi" w:hAnsiTheme="minorHAnsi" w:cs="Arial"/>
          <w:sz w:val="20"/>
          <w:szCs w:val="20"/>
        </w:rPr>
        <w:t>? Which method is used to convert currently to dollar</w:t>
      </w:r>
      <w:r w:rsidR="00BF2FEA">
        <w:rPr>
          <w:rFonts w:asciiTheme="minorHAnsi" w:hAnsiTheme="minorHAnsi" w:cs="Arial"/>
          <w:sz w:val="20"/>
          <w:szCs w:val="20"/>
        </w:rPr>
        <w:t>? (</w:t>
      </w:r>
      <w:hyperlink r:id="rId9" w:history="1">
        <w:r w:rsidR="00BF2FEA" w:rsidRPr="00BF2FEA">
          <w:rPr>
            <w:rStyle w:val="Hyperlink"/>
            <w:rFonts w:asciiTheme="minorHAnsi" w:hAnsiTheme="minorHAnsi" w:cs="Arial"/>
            <w:sz w:val="20"/>
            <w:szCs w:val="20"/>
          </w:rPr>
          <w:t>Link</w:t>
        </w:r>
      </w:hyperlink>
      <w:r w:rsidR="00BF2FEA">
        <w:rPr>
          <w:rFonts w:asciiTheme="minorHAnsi" w:hAnsiTheme="minorHAnsi" w:cs="Arial"/>
          <w:sz w:val="20"/>
          <w:szCs w:val="20"/>
        </w:rPr>
        <w:t>)</w:t>
      </w:r>
    </w:p>
    <w:p w14:paraId="7770672D" w14:textId="77777777" w:rsidR="00ED105A" w:rsidRPr="001F02F9" w:rsidRDefault="00ED105A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Differentiate between real and nominal GDP. What is the base year considered for GDP</w:t>
      </w:r>
      <w:r w:rsidR="00BF2FEA">
        <w:rPr>
          <w:rFonts w:asciiTheme="minorHAnsi" w:hAnsiTheme="minorHAnsi" w:cs="Arial"/>
          <w:sz w:val="20"/>
          <w:szCs w:val="20"/>
        </w:rPr>
        <w:t>?</w:t>
      </w:r>
      <w:r w:rsidR="008A623D">
        <w:rPr>
          <w:rFonts w:asciiTheme="minorHAnsi" w:hAnsiTheme="minorHAnsi" w:cs="Arial"/>
          <w:sz w:val="20"/>
          <w:szCs w:val="20"/>
        </w:rPr>
        <w:t xml:space="preserve"> (2011)</w:t>
      </w:r>
      <w:r w:rsidR="00BF2FEA">
        <w:rPr>
          <w:rFonts w:asciiTheme="minorHAnsi" w:hAnsiTheme="minorHAnsi" w:cs="Arial"/>
          <w:sz w:val="20"/>
          <w:szCs w:val="20"/>
        </w:rPr>
        <w:t xml:space="preserve"> </w:t>
      </w:r>
    </w:p>
    <w:p w14:paraId="2E331386" w14:textId="77777777" w:rsidR="00725EA1" w:rsidRPr="001F02F9" w:rsidRDefault="008B0505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Define GDP and GNP deflator? Why can’t we use WPI and CPI as GDP deflator?</w:t>
      </w:r>
    </w:p>
    <w:p w14:paraId="7880BDFD" w14:textId="77777777" w:rsidR="00ED105A" w:rsidRDefault="00ED105A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Which </w:t>
      </w:r>
      <w:r w:rsidR="008B0505">
        <w:rPr>
          <w:rFonts w:asciiTheme="minorHAnsi" w:hAnsiTheme="minorHAnsi" w:cs="Arial"/>
          <w:sz w:val="20"/>
          <w:szCs w:val="20"/>
        </w:rPr>
        <w:t xml:space="preserve">department </w:t>
      </w:r>
      <w:r w:rsidRPr="001F02F9">
        <w:rPr>
          <w:rFonts w:asciiTheme="minorHAnsi" w:hAnsiTheme="minorHAnsi" w:cs="Arial"/>
          <w:sz w:val="20"/>
          <w:szCs w:val="20"/>
        </w:rPr>
        <w:t xml:space="preserve">publishes </w:t>
      </w:r>
      <w:r w:rsidR="008B0505">
        <w:rPr>
          <w:rFonts w:asciiTheme="minorHAnsi" w:hAnsiTheme="minorHAnsi" w:cs="Arial"/>
          <w:sz w:val="20"/>
          <w:szCs w:val="20"/>
        </w:rPr>
        <w:t>and collect GDP data?</w:t>
      </w:r>
      <w:r w:rsidR="008A623D">
        <w:rPr>
          <w:rFonts w:asciiTheme="minorHAnsi" w:hAnsiTheme="minorHAnsi" w:cs="Arial"/>
          <w:sz w:val="20"/>
          <w:szCs w:val="20"/>
        </w:rPr>
        <w:t xml:space="preserve"> </w:t>
      </w:r>
      <w:r w:rsidR="008A623D" w:rsidRPr="008A5079">
        <w:t>®</w:t>
      </w:r>
    </w:p>
    <w:p w14:paraId="7E058998" w14:textId="77777777" w:rsidR="00E25E7F" w:rsidRDefault="00E25E7F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are some critics of GDP being used as national growth indicator? </w:t>
      </w:r>
    </w:p>
    <w:p w14:paraId="357C81A2" w14:textId="77777777" w:rsidR="003B69A8" w:rsidRPr="001F02F9" w:rsidRDefault="003B69A8" w:rsidP="003B69A8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green GDP? What is India’s status in its operationalization </w:t>
      </w:r>
      <w:hyperlink r:id="rId10" w:history="1">
        <w:r w:rsidR="00D1284C" w:rsidRPr="00D1284C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</w:p>
    <w:p w14:paraId="0485EF9C" w14:textId="77777777" w:rsidR="00AB3D74" w:rsidRDefault="00AB3D74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i</w:t>
      </w:r>
      <w:r w:rsidR="003B69A8">
        <w:rPr>
          <w:rFonts w:asciiTheme="minorHAnsi" w:hAnsiTheme="minorHAnsi" w:cs="Arial"/>
          <w:sz w:val="20"/>
          <w:szCs w:val="20"/>
        </w:rPr>
        <w:t>s</w:t>
      </w:r>
      <w:r>
        <w:rPr>
          <w:rFonts w:asciiTheme="minorHAnsi" w:hAnsiTheme="minorHAnsi" w:cs="Arial"/>
          <w:sz w:val="20"/>
          <w:szCs w:val="20"/>
        </w:rPr>
        <w:t xml:space="preserve"> Gross </w:t>
      </w:r>
      <w:r w:rsidR="00E25E7F">
        <w:rPr>
          <w:rFonts w:asciiTheme="minorHAnsi" w:hAnsiTheme="minorHAnsi" w:cs="Arial"/>
          <w:sz w:val="20"/>
          <w:szCs w:val="20"/>
        </w:rPr>
        <w:t>National Happiness? Which states in India have happiness ministries?</w:t>
      </w:r>
      <w:r>
        <w:rPr>
          <w:rFonts w:asciiTheme="minorHAnsi" w:hAnsiTheme="minorHAnsi" w:cs="Arial"/>
          <w:sz w:val="20"/>
          <w:szCs w:val="20"/>
        </w:rPr>
        <w:t xml:space="preserve"> </w:t>
      </w:r>
    </w:p>
    <w:p w14:paraId="2145D94A" w14:textId="77777777" w:rsidR="00AB3D74" w:rsidRDefault="00AB3D74" w:rsidP="008B2A94">
      <w:pPr>
        <w:pStyle w:val="ListParagraph"/>
        <w:numPr>
          <w:ilvl w:val="0"/>
          <w:numId w:val="18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various components of UN SDSN index?</w:t>
      </w:r>
    </w:p>
    <w:p w14:paraId="0FADA668" w14:textId="77777777" w:rsidR="00992D3A" w:rsidRPr="001F02F9" w:rsidRDefault="006121A9" w:rsidP="00992D3A">
      <w:pPr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534894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lastRenderedPageBreak/>
        <w:t xml:space="preserve">Evolution of </w:t>
      </w:r>
      <w:r w:rsidR="00992D3A" w:rsidRPr="00534894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Money</w:t>
      </w:r>
      <w:r w:rsidR="00597EA2" w:rsidRPr="00534894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 (Mrunal)</w:t>
      </w:r>
    </w:p>
    <w:p w14:paraId="13D591F1" w14:textId="77777777" w:rsidR="00992D3A" w:rsidRPr="001F02F9" w:rsidRDefault="00992D3A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barter system? </w:t>
      </w:r>
    </w:p>
    <w:p w14:paraId="034C79D6" w14:textId="77777777" w:rsidR="00992D3A" w:rsidRPr="001F02F9" w:rsidRDefault="00992D3A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Answer what happens in barter system in comparison to money system?</w:t>
      </w:r>
    </w:p>
    <w:p w14:paraId="27EAAB75" w14:textId="77777777" w:rsidR="00562050" w:rsidRPr="001F02F9" w:rsidRDefault="00562050" w:rsidP="008B2A94">
      <w:pPr>
        <w:pStyle w:val="ListParagraph"/>
        <w:numPr>
          <w:ilvl w:val="1"/>
          <w:numId w:val="20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Concentration </w:t>
      </w:r>
      <w:r w:rsidR="00B708E3">
        <w:rPr>
          <w:rFonts w:asciiTheme="minorHAnsi" w:hAnsiTheme="minorHAnsi" w:cs="Arial"/>
          <w:sz w:val="20"/>
          <w:szCs w:val="20"/>
        </w:rPr>
        <w:t xml:space="preserve">of wealth   </w:t>
      </w:r>
      <w:r w:rsidR="00B708E3" w:rsidRPr="00B708E3">
        <w:t xml:space="preserve"> ®</w:t>
      </w:r>
    </w:p>
    <w:p w14:paraId="70C0817E" w14:textId="77777777" w:rsidR="00562050" w:rsidRPr="001F02F9" w:rsidRDefault="00562050" w:rsidP="008B2A94">
      <w:pPr>
        <w:pStyle w:val="ListParagraph"/>
        <w:numPr>
          <w:ilvl w:val="1"/>
          <w:numId w:val="20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Industrialization </w:t>
      </w:r>
    </w:p>
    <w:p w14:paraId="2434B563" w14:textId="77777777" w:rsidR="00562050" w:rsidRPr="001F02F9" w:rsidRDefault="00562050" w:rsidP="008B2A94">
      <w:pPr>
        <w:pStyle w:val="ListParagraph"/>
        <w:numPr>
          <w:ilvl w:val="1"/>
          <w:numId w:val="20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Division of labor/specialization </w:t>
      </w:r>
    </w:p>
    <w:p w14:paraId="151F5F20" w14:textId="77777777" w:rsidR="00562050" w:rsidRPr="001F02F9" w:rsidRDefault="00562050" w:rsidP="008B2A94">
      <w:pPr>
        <w:pStyle w:val="ListParagraph"/>
        <w:numPr>
          <w:ilvl w:val="1"/>
          <w:numId w:val="20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Food inflation</w:t>
      </w:r>
    </w:p>
    <w:p w14:paraId="6F90FF07" w14:textId="77777777" w:rsidR="00562050" w:rsidRPr="001F02F9" w:rsidRDefault="00562050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some of the demerits of barter system</w:t>
      </w:r>
      <w:r w:rsidR="00B708E3">
        <w:rPr>
          <w:rFonts w:asciiTheme="minorHAnsi" w:hAnsiTheme="minorHAnsi" w:cs="Arial"/>
          <w:sz w:val="20"/>
          <w:szCs w:val="20"/>
        </w:rPr>
        <w:t xml:space="preserve"> (3)</w:t>
      </w:r>
    </w:p>
    <w:p w14:paraId="2894966C" w14:textId="77777777" w:rsidR="00992D3A" w:rsidRPr="001F02F9" w:rsidRDefault="00992D3A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primary and secondary functions of money </w:t>
      </w:r>
      <w:r w:rsidR="00C87928">
        <w:rPr>
          <w:rFonts w:asciiTheme="minorHAnsi" w:hAnsiTheme="minorHAnsi" w:cs="Arial"/>
          <w:sz w:val="20"/>
          <w:szCs w:val="20"/>
        </w:rPr>
        <w:t xml:space="preserve"> </w:t>
      </w:r>
    </w:p>
    <w:p w14:paraId="675B6FD8" w14:textId="77777777" w:rsidR="00992D3A" w:rsidRPr="001F02F9" w:rsidRDefault="00992D3A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5 stages of evolution of money</w:t>
      </w:r>
    </w:p>
    <w:p w14:paraId="39DE9DAA" w14:textId="77777777" w:rsidR="00992D3A" w:rsidRPr="001F02F9" w:rsidRDefault="00992D3A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some of the characteristics/ negatives of commodity money </w:t>
      </w:r>
    </w:p>
    <w:p w14:paraId="2C5367B0" w14:textId="77777777" w:rsidR="00992D3A" w:rsidRPr="001F02F9" w:rsidRDefault="00992D3A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Which of the following has intrinsic value:- </w:t>
      </w:r>
    </w:p>
    <w:p w14:paraId="16BD981E" w14:textId="77777777" w:rsidR="00992D3A" w:rsidRPr="001F02F9" w:rsidRDefault="00992D3A" w:rsidP="008B2A94">
      <w:pPr>
        <w:pStyle w:val="ListParagraph"/>
        <w:numPr>
          <w:ilvl w:val="1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Commodity money </w:t>
      </w:r>
    </w:p>
    <w:p w14:paraId="02816DD3" w14:textId="77777777" w:rsidR="00992D3A" w:rsidRPr="001F02F9" w:rsidRDefault="001231C6" w:rsidP="008B2A94">
      <w:pPr>
        <w:pStyle w:val="ListParagraph"/>
        <w:numPr>
          <w:ilvl w:val="1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Metallic money </w:t>
      </w:r>
    </w:p>
    <w:p w14:paraId="3A5EF099" w14:textId="77777777" w:rsidR="001231C6" w:rsidRPr="001F02F9" w:rsidRDefault="001231C6" w:rsidP="008B2A94">
      <w:pPr>
        <w:pStyle w:val="ListParagraph"/>
        <w:numPr>
          <w:ilvl w:val="1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Paper money</w:t>
      </w:r>
    </w:p>
    <w:p w14:paraId="6740F938" w14:textId="77777777" w:rsidR="001231C6" w:rsidRPr="001F02F9" w:rsidRDefault="001231C6" w:rsidP="008B2A94">
      <w:pPr>
        <w:pStyle w:val="ListParagraph"/>
        <w:numPr>
          <w:ilvl w:val="1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Bank money </w:t>
      </w:r>
    </w:p>
    <w:p w14:paraId="42A5CFCE" w14:textId="77777777" w:rsidR="001231C6" w:rsidRPr="001F02F9" w:rsidRDefault="001231C6" w:rsidP="008B2A94">
      <w:pPr>
        <w:pStyle w:val="ListParagraph"/>
        <w:numPr>
          <w:ilvl w:val="1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Cryptocurrency </w:t>
      </w:r>
    </w:p>
    <w:p w14:paraId="6E21F257" w14:textId="77777777" w:rsidR="001231C6" w:rsidRPr="001F02F9" w:rsidRDefault="001231C6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Gresham law? What are 2 types of metallic money categorized based on Greesham law</w:t>
      </w:r>
      <w:r w:rsidR="00E41ECF">
        <w:rPr>
          <w:rFonts w:asciiTheme="minorHAnsi" w:hAnsiTheme="minorHAnsi" w:cs="Arial"/>
          <w:sz w:val="20"/>
          <w:szCs w:val="20"/>
        </w:rPr>
        <w:t xml:space="preserve"> ®</w:t>
      </w:r>
    </w:p>
    <w:p w14:paraId="275AF203" w14:textId="77777777" w:rsidR="001231C6" w:rsidRPr="001F02F9" w:rsidRDefault="00713039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debasement? </w:t>
      </w:r>
      <w:r w:rsidR="001231C6" w:rsidRPr="001F02F9">
        <w:rPr>
          <w:rFonts w:asciiTheme="minorHAnsi" w:hAnsiTheme="minorHAnsi" w:cs="Arial"/>
          <w:sz w:val="20"/>
          <w:szCs w:val="20"/>
        </w:rPr>
        <w:t xml:space="preserve">What are its impact on inflation and tax collection </w:t>
      </w:r>
      <w:r w:rsidRPr="001F02F9">
        <w:rPr>
          <w:rFonts w:asciiTheme="minorHAnsi" w:hAnsiTheme="minorHAnsi" w:cs="Arial"/>
          <w:sz w:val="20"/>
          <w:szCs w:val="20"/>
        </w:rPr>
        <w:t>if done on Full bodied v/s token coin</w:t>
      </w:r>
      <w:r w:rsidR="00122F73">
        <w:rPr>
          <w:rFonts w:asciiTheme="minorHAnsi" w:hAnsiTheme="minorHAnsi" w:cs="Arial"/>
          <w:sz w:val="20"/>
          <w:szCs w:val="20"/>
        </w:rPr>
        <w:t>?</w:t>
      </w:r>
    </w:p>
    <w:p w14:paraId="6703210C" w14:textId="77777777" w:rsidR="00713039" w:rsidRPr="001F02F9" w:rsidRDefault="00713039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Define non-legal/credit money and legal tender/fiat money</w:t>
      </w:r>
    </w:p>
    <w:p w14:paraId="7E17BFE4" w14:textId="77777777" w:rsidR="00D1217C" w:rsidRPr="001F02F9" w:rsidRDefault="00D1217C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Differentiate between limited and unlimited legal tenders?</w:t>
      </w:r>
    </w:p>
    <w:p w14:paraId="70299BAA" w14:textId="77777777" w:rsidR="00D54F66" w:rsidRDefault="00713039" w:rsidP="00D54F66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limits on </w:t>
      </w:r>
      <w:r w:rsidR="00D1217C" w:rsidRPr="001F02F9">
        <w:rPr>
          <w:rFonts w:asciiTheme="minorHAnsi" w:hAnsiTheme="minorHAnsi" w:cs="Arial"/>
          <w:sz w:val="20"/>
          <w:szCs w:val="20"/>
        </w:rPr>
        <w:t>coins and paper currency for debt repayment in India? What acts define these limit</w:t>
      </w:r>
      <w:r w:rsidR="00122F73">
        <w:rPr>
          <w:rFonts w:asciiTheme="minorHAnsi" w:hAnsiTheme="minorHAnsi" w:cs="Arial"/>
          <w:sz w:val="20"/>
          <w:szCs w:val="20"/>
        </w:rPr>
        <w:t>?</w:t>
      </w:r>
      <w:r w:rsidR="00E41ECF">
        <w:rPr>
          <w:rFonts w:asciiTheme="minorHAnsi" w:hAnsiTheme="minorHAnsi" w:cs="Arial"/>
          <w:sz w:val="20"/>
          <w:szCs w:val="20"/>
        </w:rPr>
        <w:t xml:space="preserve"> ®</w:t>
      </w:r>
    </w:p>
    <w:p w14:paraId="0745C31F" w14:textId="77777777" w:rsidR="00D1217C" w:rsidRPr="00D54F66" w:rsidRDefault="00D1217C" w:rsidP="00D54F66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D54F66">
        <w:rPr>
          <w:rFonts w:asciiTheme="minorHAnsi" w:hAnsiTheme="minorHAnsi" w:cs="Arial"/>
          <w:sz w:val="20"/>
          <w:szCs w:val="20"/>
        </w:rPr>
        <w:t>Is government security/bond</w:t>
      </w:r>
      <w:r w:rsidR="00660132" w:rsidRPr="00D54F66">
        <w:rPr>
          <w:rFonts w:asciiTheme="minorHAnsi" w:hAnsiTheme="minorHAnsi" w:cs="Arial"/>
          <w:sz w:val="20"/>
          <w:szCs w:val="20"/>
        </w:rPr>
        <w:t xml:space="preserve"> </w:t>
      </w:r>
      <w:r w:rsidRPr="00D54F66">
        <w:rPr>
          <w:rFonts w:asciiTheme="minorHAnsi" w:hAnsiTheme="minorHAnsi" w:cs="Arial"/>
          <w:sz w:val="20"/>
          <w:szCs w:val="20"/>
        </w:rPr>
        <w:t>classified as fiat money?</w:t>
      </w:r>
      <w:r w:rsidR="00660132" w:rsidRPr="00D54F66">
        <w:rPr>
          <w:rFonts w:asciiTheme="minorHAnsi" w:hAnsiTheme="minorHAnsi" w:cs="Arial"/>
          <w:sz w:val="20"/>
          <w:szCs w:val="20"/>
        </w:rPr>
        <w:t xml:space="preserve"> Currency of other country? </w:t>
      </w:r>
      <w:r w:rsidR="00660132" w:rsidRPr="00D54F66">
        <w:rPr>
          <w:rFonts w:asciiTheme="minorHAnsi" w:hAnsiTheme="minorHAnsi" w:cs="Arial"/>
          <w:i/>
          <w:iCs/>
          <w:sz w:val="20"/>
          <w:szCs w:val="20"/>
        </w:rPr>
        <w:t>As per RBI only rupee is LT</w:t>
      </w:r>
    </w:p>
    <w:p w14:paraId="1A5B2134" w14:textId="77777777" w:rsidR="00D1217C" w:rsidRDefault="00D1217C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Who can issue money</w:t>
      </w:r>
      <w:r w:rsidR="00C311BB" w:rsidRPr="001F02F9">
        <w:rPr>
          <w:rFonts w:asciiTheme="minorHAnsi" w:hAnsiTheme="minorHAnsi" w:cs="Arial"/>
          <w:sz w:val="20"/>
          <w:szCs w:val="20"/>
        </w:rPr>
        <w:t xml:space="preserve"> (coins, Rs 1 note, </w:t>
      </w:r>
      <w:r w:rsidR="00C87FF3" w:rsidRPr="001F02F9">
        <w:rPr>
          <w:rFonts w:asciiTheme="minorHAnsi" w:hAnsiTheme="minorHAnsi" w:cs="Arial"/>
          <w:sz w:val="20"/>
          <w:szCs w:val="20"/>
        </w:rPr>
        <w:t>and other</w:t>
      </w:r>
      <w:r w:rsidR="00C311BB" w:rsidRPr="001F02F9">
        <w:rPr>
          <w:rFonts w:asciiTheme="minorHAnsi" w:hAnsiTheme="minorHAnsi" w:cs="Arial"/>
          <w:sz w:val="20"/>
          <w:szCs w:val="20"/>
        </w:rPr>
        <w:t xml:space="preserve"> notes)</w:t>
      </w:r>
      <w:r w:rsidRPr="001F02F9">
        <w:rPr>
          <w:rFonts w:asciiTheme="minorHAnsi" w:hAnsiTheme="minorHAnsi" w:cs="Arial"/>
          <w:sz w:val="20"/>
          <w:szCs w:val="20"/>
        </w:rPr>
        <w:t xml:space="preserve"> in India? What law provides this authority to the issuer</w:t>
      </w:r>
      <w:r w:rsidR="009F2181" w:rsidRPr="001F02F9">
        <w:rPr>
          <w:rFonts w:asciiTheme="minorHAnsi" w:hAnsiTheme="minorHAnsi" w:cs="Arial"/>
          <w:sz w:val="20"/>
          <w:szCs w:val="20"/>
        </w:rPr>
        <w:t>?</w:t>
      </w:r>
      <w:r w:rsidR="00E41ECF">
        <w:rPr>
          <w:rFonts w:asciiTheme="minorHAnsi" w:hAnsiTheme="minorHAnsi" w:cs="Arial"/>
          <w:sz w:val="20"/>
          <w:szCs w:val="20"/>
        </w:rPr>
        <w:t xml:space="preserve"> ®</w:t>
      </w:r>
    </w:p>
    <w:p w14:paraId="3515906C" w14:textId="77777777" w:rsidR="00122F73" w:rsidRDefault="00122F73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is the maximum limit on denomination of coin and currency in India?</w:t>
      </w:r>
    </w:p>
    <w:p w14:paraId="1752527C" w14:textId="77777777" w:rsidR="001554E7" w:rsidRDefault="001554E7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Mention the presses location, companies in India? Also mention the # of languages on Indian rupee? </w:t>
      </w:r>
    </w:p>
    <w:p w14:paraId="4C330AF4" w14:textId="77777777" w:rsidR="009F2181" w:rsidRDefault="009F2181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Which section of the above act authorizes </w:t>
      </w:r>
      <w:r w:rsidR="001554E7" w:rsidRPr="001554E7">
        <w:rPr>
          <w:rFonts w:asciiTheme="minorHAnsi" w:hAnsiTheme="minorHAnsi" w:cs="Arial"/>
          <w:sz w:val="20"/>
          <w:szCs w:val="20"/>
          <w:u w:val="single"/>
        </w:rPr>
        <w:t>who</w:t>
      </w:r>
      <w:r w:rsidRPr="001F02F9">
        <w:rPr>
          <w:rFonts w:asciiTheme="minorHAnsi" w:hAnsiTheme="minorHAnsi" w:cs="Arial"/>
          <w:sz w:val="20"/>
          <w:szCs w:val="20"/>
        </w:rPr>
        <w:t xml:space="preserve"> to declare specific bank notes as non-legal?</w:t>
      </w:r>
      <w:r w:rsidR="001554E7">
        <w:rPr>
          <w:rFonts w:asciiTheme="minorHAnsi" w:hAnsiTheme="minorHAnsi" w:cs="Arial"/>
          <w:sz w:val="20"/>
          <w:szCs w:val="20"/>
        </w:rPr>
        <w:t xml:space="preserve"> ®</w:t>
      </w:r>
    </w:p>
    <w:p w14:paraId="5D381D69" w14:textId="77777777" w:rsidR="009F2181" w:rsidRPr="001F02F9" w:rsidRDefault="00C311BB" w:rsidP="00C87928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22F73">
        <w:rPr>
          <w:rFonts w:asciiTheme="minorHAnsi" w:hAnsiTheme="minorHAnsi" w:cs="Arial"/>
          <w:sz w:val="20"/>
          <w:szCs w:val="20"/>
        </w:rPr>
        <w:t>What are the regulations regarding printing of new currency</w:t>
      </w:r>
      <w:r w:rsidR="00122F73">
        <w:rPr>
          <w:rFonts w:asciiTheme="minorHAnsi" w:hAnsiTheme="minorHAnsi" w:cs="Arial"/>
          <w:sz w:val="20"/>
          <w:szCs w:val="20"/>
        </w:rPr>
        <w:t xml:space="preserve"> (currency standard)</w:t>
      </w:r>
      <w:r w:rsidRPr="00122F73">
        <w:rPr>
          <w:rFonts w:asciiTheme="minorHAnsi" w:hAnsiTheme="minorHAnsi" w:cs="Arial"/>
          <w:sz w:val="20"/>
          <w:szCs w:val="20"/>
        </w:rPr>
        <w:t xml:space="preserve"> in India? </w:t>
      </w:r>
      <w:r w:rsidR="001554E7">
        <w:rPr>
          <w:rFonts w:asciiTheme="minorHAnsi" w:hAnsiTheme="minorHAnsi" w:cs="Arial"/>
          <w:sz w:val="20"/>
          <w:szCs w:val="20"/>
        </w:rPr>
        <w:t>®</w:t>
      </w:r>
      <w:r w:rsidR="00C87928">
        <w:rPr>
          <w:rFonts w:asciiTheme="minorHAnsi" w:hAnsiTheme="minorHAnsi" w:cs="Arial"/>
          <w:sz w:val="20"/>
          <w:szCs w:val="20"/>
        </w:rPr>
        <w:t xml:space="preserve"> </w:t>
      </w:r>
    </w:p>
    <w:p w14:paraId="4CCD3F21" w14:textId="77777777" w:rsidR="000940C5" w:rsidRDefault="000940C5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cryptocurrency? What is the technology used, give some </w:t>
      </w:r>
      <w:r w:rsidR="004D144B" w:rsidRPr="001F02F9">
        <w:rPr>
          <w:rFonts w:asciiTheme="minorHAnsi" w:hAnsiTheme="minorHAnsi" w:cs="Arial"/>
          <w:sz w:val="20"/>
          <w:szCs w:val="20"/>
        </w:rPr>
        <w:t>other used cases in India</w:t>
      </w:r>
    </w:p>
    <w:p w14:paraId="78FBA3BC" w14:textId="77777777" w:rsidR="000E5AE9" w:rsidRDefault="000E5AE9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Does Bitcoin transaction need identity of parties involved? </w:t>
      </w:r>
    </w:p>
    <w:p w14:paraId="68C55FD3" w14:textId="77777777" w:rsidR="00696AC8" w:rsidRPr="001F02F9" w:rsidRDefault="00696AC8" w:rsidP="00696AC8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76FA1DA8" w14:textId="77777777" w:rsidR="00610E09" w:rsidRPr="001F02F9" w:rsidRDefault="00610E09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the</w:t>
      </w:r>
      <w:r w:rsidR="000E173B">
        <w:rPr>
          <w:rFonts w:asciiTheme="minorHAnsi" w:hAnsiTheme="minorHAnsi" w:cs="Arial"/>
          <w:sz w:val="20"/>
          <w:szCs w:val="20"/>
        </w:rPr>
        <w:t xml:space="preserve"> 4</w:t>
      </w:r>
      <w:r w:rsidRPr="001F02F9">
        <w:rPr>
          <w:rFonts w:asciiTheme="minorHAnsi" w:hAnsiTheme="minorHAnsi" w:cs="Arial"/>
          <w:sz w:val="20"/>
          <w:szCs w:val="20"/>
        </w:rPr>
        <w:t xml:space="preserve"> type of instruments of negotiation used in India? It is guaranteed by which act?</w:t>
      </w:r>
    </w:p>
    <w:p w14:paraId="7450A778" w14:textId="77777777" w:rsidR="00C87FF3" w:rsidRPr="001F02F9" w:rsidRDefault="00C87FF3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Which organization facilitates the scanned copy cheque transfer system?</w:t>
      </w:r>
      <w:r w:rsidR="000E173B">
        <w:rPr>
          <w:rFonts w:asciiTheme="minorHAnsi" w:hAnsiTheme="minorHAnsi" w:cs="Arial"/>
          <w:sz w:val="20"/>
          <w:szCs w:val="20"/>
        </w:rPr>
        <w:t xml:space="preserve"> (</w:t>
      </w:r>
      <w:r w:rsidR="00966DCC">
        <w:rPr>
          <w:rFonts w:asciiTheme="minorHAnsi" w:hAnsiTheme="minorHAnsi" w:cs="Arial"/>
          <w:sz w:val="20"/>
          <w:szCs w:val="20"/>
        </w:rPr>
        <w:t>CTS)</w:t>
      </w:r>
      <w:r w:rsidR="00432E80">
        <w:rPr>
          <w:rFonts w:asciiTheme="minorHAnsi" w:hAnsiTheme="minorHAnsi" w:cs="Arial"/>
          <w:sz w:val="20"/>
          <w:szCs w:val="20"/>
        </w:rPr>
        <w:t xml:space="preserve">- look </w:t>
      </w:r>
      <w:r w:rsidR="00F4568D">
        <w:rPr>
          <w:rFonts w:asciiTheme="minorHAnsi" w:hAnsiTheme="minorHAnsi" w:cs="Arial"/>
          <w:sz w:val="20"/>
          <w:szCs w:val="20"/>
        </w:rPr>
        <w:t>below table</w:t>
      </w:r>
    </w:p>
    <w:p w14:paraId="5535A718" w14:textId="77777777" w:rsidR="00C87FF3" w:rsidRPr="00766D12" w:rsidRDefault="00C87FF3" w:rsidP="008B2A94">
      <w:pPr>
        <w:pStyle w:val="ListParagraph"/>
        <w:numPr>
          <w:ilvl w:val="0"/>
          <w:numId w:val="19"/>
        </w:numPr>
        <w:rPr>
          <w:rFonts w:ascii="Cambria" w:hAnsi="Cambria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core banking solution? What is name core banking solution of </w:t>
      </w:r>
      <w:r w:rsidRPr="00766D12">
        <w:rPr>
          <w:rFonts w:asciiTheme="minorHAnsi" w:hAnsiTheme="minorHAnsi" w:cs="Arial"/>
          <w:sz w:val="20"/>
          <w:szCs w:val="20"/>
        </w:rPr>
        <w:t>RBI?</w:t>
      </w:r>
      <w:r w:rsidR="0031495D" w:rsidRPr="00766D12">
        <w:rPr>
          <w:rFonts w:asciiTheme="minorHAnsi" w:hAnsiTheme="minorHAnsi" w:cs="Arial"/>
          <w:sz w:val="20"/>
          <w:szCs w:val="20"/>
        </w:rPr>
        <w:t xml:space="preserve"> Expand Core </w:t>
      </w:r>
      <w:r w:rsidR="00C87928" w:rsidRPr="00766D12">
        <w:rPr>
          <w:rFonts w:ascii="Cambria" w:hAnsi="Cambria" w:cs="Arial"/>
          <w:sz w:val="20"/>
          <w:szCs w:val="20"/>
        </w:rPr>
        <w:t>&lt;</w:t>
      </w:r>
      <w:r w:rsidR="00C87928" w:rsidRPr="00766D12">
        <w:rPr>
          <w:rFonts w:ascii="Cambria" w:hAnsi="Cambria" w:cs="Arial"/>
          <w:color w:val="444444"/>
          <w:sz w:val="20"/>
          <w:szCs w:val="20"/>
          <w:shd w:val="clear" w:color="auto" w:fill="FFFFFF"/>
        </w:rPr>
        <w:t>Centralized Online Real-time Exchange&gt;</w:t>
      </w:r>
    </w:p>
    <w:p w14:paraId="06583158" w14:textId="77777777" w:rsidR="00FF39CD" w:rsidRPr="001F02F9" w:rsidRDefault="00FF39CD" w:rsidP="00FF39CD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As per Payment and Settlement Act 2007 who do banks need to register with? Can non-banks provide these services as standalone entities? This is as per recommendation of which committee? </w:t>
      </w:r>
      <w:r w:rsidR="0031495D">
        <w:rPr>
          <w:rFonts w:asciiTheme="minorHAnsi" w:hAnsiTheme="minorHAnsi" w:cs="Arial"/>
          <w:sz w:val="20"/>
          <w:szCs w:val="20"/>
        </w:rPr>
        <w:t xml:space="preserve"> ®</w:t>
      </w:r>
    </w:p>
    <w:p w14:paraId="0069A67C" w14:textId="77777777" w:rsidR="00966DCC" w:rsidRDefault="000E173B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are </w:t>
      </w:r>
      <w:r w:rsidR="007130B6" w:rsidRPr="001F02F9">
        <w:rPr>
          <w:rFonts w:asciiTheme="minorHAnsi" w:hAnsiTheme="minorHAnsi" w:cs="Arial"/>
          <w:sz w:val="20"/>
          <w:szCs w:val="20"/>
        </w:rPr>
        <w:t xml:space="preserve">5 </w:t>
      </w:r>
      <w:r w:rsidR="003552B9" w:rsidRPr="001F02F9">
        <w:rPr>
          <w:rFonts w:asciiTheme="minorHAnsi" w:hAnsiTheme="minorHAnsi" w:cs="Arial"/>
          <w:sz w:val="20"/>
          <w:szCs w:val="20"/>
        </w:rPr>
        <w:t>type</w:t>
      </w:r>
      <w:r>
        <w:rPr>
          <w:rFonts w:asciiTheme="minorHAnsi" w:hAnsiTheme="minorHAnsi" w:cs="Arial"/>
          <w:sz w:val="20"/>
          <w:szCs w:val="20"/>
        </w:rPr>
        <w:t xml:space="preserve">s of </w:t>
      </w:r>
      <w:r w:rsidR="007130B6" w:rsidRPr="001F02F9">
        <w:rPr>
          <w:rFonts w:asciiTheme="minorHAnsi" w:hAnsiTheme="minorHAnsi" w:cs="Arial"/>
          <w:sz w:val="20"/>
          <w:szCs w:val="20"/>
        </w:rPr>
        <w:t xml:space="preserve">digital </w:t>
      </w:r>
      <w:r w:rsidR="003552B9" w:rsidRPr="001F02F9">
        <w:rPr>
          <w:rFonts w:asciiTheme="minorHAnsi" w:hAnsiTheme="minorHAnsi" w:cs="Arial"/>
          <w:sz w:val="20"/>
          <w:szCs w:val="20"/>
        </w:rPr>
        <w:t>transaction</w:t>
      </w:r>
      <w:r>
        <w:rPr>
          <w:rFonts w:asciiTheme="minorHAnsi" w:hAnsiTheme="minorHAnsi" w:cs="Arial"/>
          <w:sz w:val="20"/>
          <w:szCs w:val="20"/>
        </w:rPr>
        <w:t xml:space="preserve"> services in India? Mention the full forms as well.</w:t>
      </w:r>
      <w:r w:rsidR="00FF39CD">
        <w:rPr>
          <w:rFonts w:asciiTheme="minorHAnsi" w:hAnsiTheme="minorHAnsi" w:cs="Arial"/>
          <w:sz w:val="20"/>
          <w:szCs w:val="20"/>
        </w:rPr>
        <w:t xml:space="preserve"> </w:t>
      </w:r>
      <w:r w:rsidR="0031495D">
        <w:rPr>
          <w:rFonts w:asciiTheme="minorHAnsi" w:hAnsiTheme="minorHAnsi" w:cs="Arial"/>
          <w:sz w:val="20"/>
          <w:szCs w:val="20"/>
        </w:rPr>
        <w:t>®</w:t>
      </w:r>
    </w:p>
    <w:p w14:paraId="70248849" w14:textId="77777777" w:rsidR="0031495D" w:rsidRDefault="0031495D" w:rsidP="00555D6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766D12">
        <w:rPr>
          <w:rFonts w:asciiTheme="minorHAnsi" w:hAnsiTheme="minorHAnsi" w:cs="Arial"/>
          <w:strike/>
          <w:sz w:val="20"/>
          <w:szCs w:val="20"/>
        </w:rPr>
        <w:t>Which of IMPS, RTGS, NEFT involves hourly gross settlements.</w:t>
      </w:r>
      <w:r w:rsidRPr="00766D12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Also mention their min/max transaction limit ®</w:t>
      </w:r>
    </w:p>
    <w:p w14:paraId="448D3CED" w14:textId="77777777" w:rsidR="007130B6" w:rsidRDefault="00966DCC" w:rsidP="00555D6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31495D">
        <w:rPr>
          <w:rFonts w:asciiTheme="minorHAnsi" w:hAnsiTheme="minorHAnsi" w:cs="Arial"/>
          <w:sz w:val="20"/>
          <w:szCs w:val="20"/>
        </w:rPr>
        <w:t xml:space="preserve">Which of the above involves real-time v/s delayed settlement? </w:t>
      </w:r>
      <w:r w:rsidR="00FF39CD" w:rsidRPr="0031495D">
        <w:rPr>
          <w:rFonts w:asciiTheme="minorHAnsi" w:hAnsiTheme="minorHAnsi" w:cs="Arial"/>
          <w:sz w:val="20"/>
          <w:szCs w:val="20"/>
        </w:rPr>
        <w:t>Who administer</w:t>
      </w:r>
      <w:r w:rsidRPr="0031495D">
        <w:rPr>
          <w:rFonts w:asciiTheme="minorHAnsi" w:hAnsiTheme="minorHAnsi" w:cs="Arial"/>
          <w:sz w:val="20"/>
          <w:szCs w:val="20"/>
        </w:rPr>
        <w:t>s</w:t>
      </w:r>
      <w:r w:rsidR="00FF39CD" w:rsidRPr="0031495D">
        <w:rPr>
          <w:rFonts w:asciiTheme="minorHAnsi" w:hAnsiTheme="minorHAnsi" w:cs="Arial"/>
          <w:sz w:val="20"/>
          <w:szCs w:val="20"/>
        </w:rPr>
        <w:t xml:space="preserve"> these</w:t>
      </w:r>
      <w:r w:rsidRPr="0031495D">
        <w:rPr>
          <w:rFonts w:asciiTheme="minorHAnsi" w:hAnsiTheme="minorHAnsi" w:cs="Arial"/>
          <w:sz w:val="20"/>
          <w:szCs w:val="20"/>
        </w:rPr>
        <w:t xml:space="preserve">? </w:t>
      </w:r>
      <w:r w:rsidR="00FF39CD" w:rsidRPr="0031495D">
        <w:rPr>
          <w:rFonts w:asciiTheme="minorHAnsi" w:hAnsiTheme="minorHAnsi" w:cs="Arial"/>
          <w:sz w:val="20"/>
          <w:szCs w:val="20"/>
        </w:rPr>
        <w:t xml:space="preserve"> (RBI, NPCi, others)</w:t>
      </w:r>
      <w:r w:rsidR="0031495D" w:rsidRPr="0031495D">
        <w:rPr>
          <w:rFonts w:asciiTheme="minorHAnsi" w:hAnsiTheme="minorHAnsi" w:cs="Arial"/>
          <w:sz w:val="20"/>
          <w:szCs w:val="20"/>
        </w:rPr>
        <w:t xml:space="preserve"> ®</w:t>
      </w:r>
    </w:p>
    <w:p w14:paraId="7967213E" w14:textId="77777777" w:rsidR="0031495D" w:rsidRPr="0031495D" w:rsidRDefault="0031495D" w:rsidP="00555D6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type of transactions happen through NACH/NECS for households, firms, and govt.? Difference b/w the two services? ®</w:t>
      </w:r>
    </w:p>
    <w:p w14:paraId="04733CDD" w14:textId="77777777" w:rsidR="0091230E" w:rsidRPr="001F02F9" w:rsidRDefault="00966DCC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brown and W</w:t>
      </w:r>
      <w:r w:rsidR="0091230E" w:rsidRPr="001F02F9">
        <w:rPr>
          <w:rFonts w:asciiTheme="minorHAnsi" w:hAnsiTheme="minorHAnsi" w:cs="Arial"/>
          <w:sz w:val="20"/>
          <w:szCs w:val="20"/>
        </w:rPr>
        <w:t xml:space="preserve">hite ATMs? </w:t>
      </w:r>
      <w:r w:rsidR="00680CE0">
        <w:rPr>
          <w:rFonts w:asciiTheme="minorHAnsi" w:hAnsiTheme="minorHAnsi" w:cs="Arial"/>
          <w:sz w:val="20"/>
          <w:szCs w:val="20"/>
        </w:rPr>
        <w:t xml:space="preserve">Who do white ATMs charge their money on? </w:t>
      </w:r>
    </w:p>
    <w:p w14:paraId="53F2AF25" w14:textId="77777777" w:rsidR="0091230E" w:rsidRDefault="000E173B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are micro-ATMs? </w:t>
      </w:r>
      <w:r w:rsidR="00AC4CEB">
        <w:rPr>
          <w:rFonts w:asciiTheme="minorHAnsi" w:hAnsiTheme="minorHAnsi" w:cs="Arial"/>
          <w:sz w:val="20"/>
          <w:szCs w:val="20"/>
        </w:rPr>
        <w:t xml:space="preserve">What are </w:t>
      </w:r>
      <w:r w:rsidR="00512A62">
        <w:rPr>
          <w:rFonts w:asciiTheme="minorHAnsi" w:hAnsiTheme="minorHAnsi" w:cs="Arial"/>
          <w:sz w:val="20"/>
          <w:szCs w:val="20"/>
        </w:rPr>
        <w:t>7</w:t>
      </w:r>
      <w:r w:rsidR="00AC4CEB">
        <w:rPr>
          <w:rFonts w:asciiTheme="minorHAnsi" w:hAnsiTheme="minorHAnsi" w:cs="Arial"/>
          <w:sz w:val="20"/>
          <w:szCs w:val="20"/>
        </w:rPr>
        <w:t xml:space="preserve"> key banking functions that can be performed using it? </w:t>
      </w:r>
      <w:r w:rsidR="00680CE0">
        <w:rPr>
          <w:rFonts w:asciiTheme="minorHAnsi" w:hAnsiTheme="minorHAnsi" w:cs="Arial"/>
          <w:sz w:val="20"/>
          <w:szCs w:val="20"/>
        </w:rPr>
        <w:t xml:space="preserve">Can it be used w/o Aadhar? </w:t>
      </w:r>
      <w:r w:rsidR="00D50869">
        <w:rPr>
          <w:rFonts w:asciiTheme="minorHAnsi" w:hAnsiTheme="minorHAnsi" w:cs="Arial"/>
          <w:sz w:val="20"/>
          <w:szCs w:val="20"/>
        </w:rPr>
        <w:t>®</w:t>
      </w:r>
    </w:p>
    <w:p w14:paraId="2035F583" w14:textId="77777777" w:rsidR="00680CE0" w:rsidRDefault="00FA469F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2 charges</w:t>
      </w:r>
      <w:r w:rsidR="00AC4CEB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by payment cards?</w:t>
      </w:r>
      <w:r w:rsidR="00680CE0">
        <w:rPr>
          <w:rFonts w:asciiTheme="minorHAnsi" w:hAnsiTheme="minorHAnsi" w:cs="Arial"/>
          <w:sz w:val="20"/>
          <w:szCs w:val="20"/>
        </w:rPr>
        <w:t xml:space="preserve"> Explain.</w:t>
      </w:r>
    </w:p>
    <w:p w14:paraId="5118589D" w14:textId="77777777" w:rsidR="00FA469F" w:rsidRPr="001F02F9" w:rsidRDefault="00FA469F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D87BCF">
        <w:rPr>
          <w:rFonts w:asciiTheme="minorHAnsi" w:hAnsiTheme="minorHAnsi" w:cs="Arial"/>
          <w:sz w:val="20"/>
          <w:szCs w:val="20"/>
        </w:rPr>
        <w:t>How many</w:t>
      </w:r>
      <w:r w:rsidR="00680CE0" w:rsidRPr="00D87BCF">
        <w:rPr>
          <w:rFonts w:asciiTheme="minorHAnsi" w:hAnsiTheme="minorHAnsi" w:cs="Arial"/>
          <w:sz w:val="20"/>
          <w:szCs w:val="20"/>
        </w:rPr>
        <w:t xml:space="preserve"> payment cards</w:t>
      </w:r>
      <w:r w:rsidRPr="00D87BCF">
        <w:rPr>
          <w:rFonts w:asciiTheme="minorHAnsi" w:hAnsiTheme="minorHAnsi" w:cs="Arial"/>
          <w:sz w:val="20"/>
          <w:szCs w:val="20"/>
        </w:rPr>
        <w:t xml:space="preserve"> exist in </w:t>
      </w:r>
      <w:r w:rsidR="00D87BCF" w:rsidRPr="00D87BCF">
        <w:rPr>
          <w:rFonts w:asciiTheme="minorHAnsi" w:hAnsiTheme="minorHAnsi" w:cs="Arial"/>
          <w:sz w:val="20"/>
          <w:szCs w:val="20"/>
        </w:rPr>
        <w:t>India</w:t>
      </w:r>
      <w:r w:rsidRPr="00D87BCF">
        <w:rPr>
          <w:rFonts w:asciiTheme="minorHAnsi" w:hAnsiTheme="minorHAnsi" w:cs="Arial"/>
          <w:sz w:val="20"/>
          <w:szCs w:val="20"/>
        </w:rPr>
        <w:t xml:space="preserve">? </w:t>
      </w:r>
      <w:r w:rsidR="00D87BCF">
        <w:rPr>
          <w:rFonts w:asciiTheme="minorHAnsi" w:hAnsiTheme="minorHAnsi" w:cs="Arial"/>
          <w:sz w:val="20"/>
          <w:szCs w:val="20"/>
        </w:rPr>
        <w:t xml:space="preserve">® </w:t>
      </w:r>
      <w:r w:rsidRPr="00D87BCF">
        <w:rPr>
          <w:rFonts w:asciiTheme="minorHAnsi" w:hAnsiTheme="minorHAnsi" w:cs="Arial"/>
          <w:sz w:val="20"/>
          <w:szCs w:val="20"/>
        </w:rPr>
        <w:t>Which</w:t>
      </w:r>
      <w:r>
        <w:rPr>
          <w:rFonts w:asciiTheme="minorHAnsi" w:hAnsiTheme="minorHAnsi" w:cs="Arial"/>
          <w:sz w:val="20"/>
          <w:szCs w:val="20"/>
        </w:rPr>
        <w:t xml:space="preserve"> is indigenous version? Who owns it? </w:t>
      </w:r>
      <w:r w:rsidR="00D87BCF">
        <w:rPr>
          <w:rFonts w:asciiTheme="minorHAnsi" w:hAnsiTheme="minorHAnsi" w:cs="Arial"/>
          <w:sz w:val="20"/>
          <w:szCs w:val="20"/>
        </w:rPr>
        <w:t>Which has the largest base?</w:t>
      </w:r>
    </w:p>
    <w:p w14:paraId="2E0C5774" w14:textId="77777777" w:rsidR="0091230E" w:rsidRDefault="00AC4CEB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Discuss </w:t>
      </w:r>
      <w:r w:rsidR="0091230E" w:rsidRPr="001F02F9">
        <w:rPr>
          <w:rFonts w:asciiTheme="minorHAnsi" w:hAnsiTheme="minorHAnsi" w:cs="Arial"/>
          <w:sz w:val="20"/>
          <w:szCs w:val="20"/>
        </w:rPr>
        <w:t xml:space="preserve">the </w:t>
      </w:r>
      <w:r>
        <w:rPr>
          <w:rFonts w:asciiTheme="minorHAnsi" w:hAnsiTheme="minorHAnsi" w:cs="Arial"/>
          <w:sz w:val="20"/>
          <w:szCs w:val="20"/>
        </w:rPr>
        <w:t xml:space="preserve">key features </w:t>
      </w:r>
      <w:r w:rsidR="0091230E" w:rsidRPr="001F02F9">
        <w:rPr>
          <w:rFonts w:asciiTheme="minorHAnsi" w:hAnsiTheme="minorHAnsi" w:cs="Arial"/>
          <w:sz w:val="20"/>
          <w:szCs w:val="20"/>
        </w:rPr>
        <w:t>of card technology in India</w:t>
      </w:r>
      <w:r w:rsidR="000E173B">
        <w:rPr>
          <w:rFonts w:asciiTheme="minorHAnsi" w:hAnsiTheme="minorHAnsi" w:cs="Arial"/>
          <w:sz w:val="20"/>
          <w:szCs w:val="20"/>
        </w:rPr>
        <w:t xml:space="preserve">? </w:t>
      </w:r>
      <w:r w:rsidR="00E74817">
        <w:rPr>
          <w:rFonts w:asciiTheme="minorHAnsi" w:hAnsiTheme="minorHAnsi" w:cs="Arial"/>
          <w:sz w:val="20"/>
          <w:szCs w:val="20"/>
        </w:rPr>
        <w:t>®</w:t>
      </w:r>
    </w:p>
    <w:p w14:paraId="2A83BD81" w14:textId="77777777" w:rsidR="00932DE3" w:rsidRDefault="00452096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Discuss NPCI ownership and constitution? Is it statutory/ govt. body? No- registered under sec 8 company Act 2013 formed by a consortium of IBA and RBI? </w:t>
      </w:r>
    </w:p>
    <w:p w14:paraId="1B09D8D4" w14:textId="77777777" w:rsidR="00FA469F" w:rsidRDefault="00FA469F" w:rsidP="00FA469F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is the difference between UPI and BHIM? (platform v/s app) </w:t>
      </w:r>
      <w:hyperlink r:id="rId11" w:history="1">
        <w:r w:rsidRPr="000E173B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</w:p>
    <w:p w14:paraId="63D0041F" w14:textId="77777777" w:rsidR="00FA469F" w:rsidRPr="001F02F9" w:rsidRDefault="00FA469F" w:rsidP="00FA469F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</w:t>
      </w:r>
      <w:r>
        <w:rPr>
          <w:rFonts w:asciiTheme="minorHAnsi" w:hAnsiTheme="minorHAnsi" w:cs="Arial"/>
          <w:sz w:val="20"/>
          <w:szCs w:val="20"/>
        </w:rPr>
        <w:t>are 2 key</w:t>
      </w:r>
      <w:r w:rsidRPr="001F02F9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differences between BHIM and other bank apps? (one VPA/app for all banks, directly synched with bank accounts hence no extra charge, but at one time only one Bank can be used)</w:t>
      </w:r>
    </w:p>
    <w:p w14:paraId="3E3B0190" w14:textId="77777777" w:rsidR="00452096" w:rsidRDefault="00452096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the v</w:t>
      </w:r>
      <w:r w:rsidR="00E74817">
        <w:rPr>
          <w:rFonts w:asciiTheme="minorHAnsi" w:hAnsiTheme="minorHAnsi" w:cs="Arial"/>
          <w:sz w:val="20"/>
          <w:szCs w:val="20"/>
        </w:rPr>
        <w:t>arious services provided by NPCi</w:t>
      </w:r>
      <w:r w:rsidRPr="001F02F9">
        <w:rPr>
          <w:rFonts w:asciiTheme="minorHAnsi" w:hAnsiTheme="minorHAnsi" w:cs="Arial"/>
          <w:sz w:val="20"/>
          <w:szCs w:val="20"/>
        </w:rPr>
        <w:t xml:space="preserve"> in India?</w:t>
      </w:r>
      <w:r>
        <w:rPr>
          <w:rFonts w:asciiTheme="minorHAnsi" w:hAnsiTheme="minorHAnsi" w:cs="Arial"/>
          <w:sz w:val="20"/>
          <w:szCs w:val="20"/>
        </w:rPr>
        <w:t xml:space="preserve"> Their functions</w:t>
      </w:r>
      <w:r w:rsidR="00FF39CD">
        <w:rPr>
          <w:rFonts w:asciiTheme="minorHAnsi" w:hAnsiTheme="minorHAnsi" w:cs="Arial"/>
          <w:sz w:val="20"/>
          <w:szCs w:val="20"/>
        </w:rPr>
        <w:t xml:space="preserve"> </w:t>
      </w:r>
      <w:hyperlink r:id="rId12" w:history="1">
        <w:r w:rsidR="00FF39CD" w:rsidRPr="00FF39CD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  <w:r w:rsidR="00FA469F">
        <w:rPr>
          <w:rFonts w:asciiTheme="minorHAnsi" w:hAnsiTheme="minorHAnsi" w:cs="Arial"/>
          <w:sz w:val="20"/>
          <w:szCs w:val="20"/>
        </w:rPr>
        <w:t xml:space="preserve"> – (BHIM, Rupay, IMPS, NACH are also NPCi owned)</w:t>
      </w:r>
      <w:r w:rsidR="00D50869">
        <w:rPr>
          <w:rFonts w:asciiTheme="minorHAnsi" w:hAnsiTheme="minorHAnsi" w:cs="Arial"/>
          <w:sz w:val="20"/>
          <w:szCs w:val="20"/>
        </w:rPr>
        <w:t xml:space="preserve"> ®</w:t>
      </w:r>
      <w:r w:rsidR="00F43F5E">
        <w:rPr>
          <w:rFonts w:asciiTheme="minorHAnsi" w:hAnsiTheme="minorHAnsi" w:cs="Arial"/>
          <w:sz w:val="20"/>
          <w:szCs w:val="20"/>
        </w:rPr>
        <w:t>®</w:t>
      </w:r>
    </w:p>
    <w:p w14:paraId="78B7C527" w14:textId="77777777" w:rsidR="00FF39CD" w:rsidRDefault="00FF39CD" w:rsidP="00FF39CD">
      <w:pPr>
        <w:pStyle w:val="ListParagrap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8815"/>
      </w:tblGrid>
      <w:tr w:rsidR="00FF39CD" w:rsidRPr="003D4B59" w14:paraId="05CC5AE3" w14:textId="77777777" w:rsidTr="00AA130B">
        <w:tc>
          <w:tcPr>
            <w:tcW w:w="1255" w:type="dxa"/>
            <w:shd w:val="clear" w:color="auto" w:fill="FFFF00"/>
          </w:tcPr>
          <w:p w14:paraId="3D137330" w14:textId="77777777" w:rsidR="00FF39CD" w:rsidRPr="003D4B59" w:rsidRDefault="00FF39CD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Service</w:t>
            </w:r>
          </w:p>
        </w:tc>
        <w:tc>
          <w:tcPr>
            <w:tcW w:w="8815" w:type="dxa"/>
            <w:shd w:val="clear" w:color="auto" w:fill="FFFF00"/>
          </w:tcPr>
          <w:p w14:paraId="2E36C265" w14:textId="77777777" w:rsidR="00FF39CD" w:rsidRPr="003D4B59" w:rsidRDefault="00FF39CD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Details</w:t>
            </w:r>
          </w:p>
        </w:tc>
      </w:tr>
      <w:tr w:rsidR="00FA469F" w:rsidRPr="003D4B59" w14:paraId="1FBE004F" w14:textId="77777777" w:rsidTr="00AA130B">
        <w:tc>
          <w:tcPr>
            <w:tcW w:w="1255" w:type="dxa"/>
          </w:tcPr>
          <w:p w14:paraId="0BC760CE" w14:textId="77777777" w:rsidR="00FA469F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UPI</w:t>
            </w:r>
          </w:p>
        </w:tc>
        <w:tc>
          <w:tcPr>
            <w:tcW w:w="8815" w:type="dxa"/>
          </w:tcPr>
          <w:p w14:paraId="7AD963FF" w14:textId="77777777" w:rsidR="00FA469F" w:rsidRPr="003D4B59" w:rsidRDefault="00AA130B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M</w:t>
            </w:r>
            <w:r w:rsidR="00FA469F" w:rsidRPr="003D4B59">
              <w:rPr>
                <w:rFonts w:ascii="Cambria" w:hAnsi="Cambria"/>
              </w:rPr>
              <w:t xml:space="preserve">oney transfer through mobile device round the clock </w:t>
            </w:r>
            <w:r w:rsidR="00FA469F" w:rsidRPr="00E850E9">
              <w:rPr>
                <w:rFonts w:ascii="Cambria" w:hAnsi="Cambria"/>
                <w:b/>
                <w:bCs/>
              </w:rPr>
              <w:t>24*7 and 365 days.</w:t>
            </w:r>
          </w:p>
          <w:p w14:paraId="00DE3171" w14:textId="77777777" w:rsidR="00FA469F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Single mobile application for accessing different bank accounts.</w:t>
            </w:r>
          </w:p>
          <w:p w14:paraId="671B5CA4" w14:textId="77777777" w:rsidR="00FA469F" w:rsidRPr="003D4B59" w:rsidRDefault="00FA469F" w:rsidP="00E74817">
            <w:pPr>
              <w:rPr>
                <w:rFonts w:ascii="Cambria" w:hAnsi="Cambria"/>
              </w:rPr>
            </w:pPr>
            <w:r w:rsidRPr="008C0486">
              <w:rPr>
                <w:rFonts w:ascii="Cambria" w:hAnsi="Cambria"/>
                <w:b/>
                <w:bCs/>
              </w:rPr>
              <w:lastRenderedPageBreak/>
              <w:t>Single Click 2 Factor Authentication</w:t>
            </w:r>
            <w:r w:rsidRPr="003D4B59">
              <w:rPr>
                <w:rFonts w:ascii="Cambria" w:hAnsi="Cambria"/>
              </w:rPr>
              <w:t xml:space="preserve"> (another layer on top of virtual address of customer, password</w:t>
            </w:r>
            <w:r w:rsidR="00AA130B" w:rsidRPr="003D4B59">
              <w:rPr>
                <w:rFonts w:ascii="Cambria" w:hAnsi="Cambria"/>
              </w:rPr>
              <w:t xml:space="preserve"> eg OTP</w:t>
            </w:r>
            <w:r w:rsidR="00E74817">
              <w:rPr>
                <w:rFonts w:ascii="Cambria" w:hAnsi="Cambria"/>
              </w:rPr>
              <w:t>)</w:t>
            </w:r>
          </w:p>
        </w:tc>
      </w:tr>
      <w:tr w:rsidR="00FA469F" w:rsidRPr="003D4B59" w14:paraId="15BAF533" w14:textId="77777777" w:rsidTr="00AA130B">
        <w:tc>
          <w:tcPr>
            <w:tcW w:w="1255" w:type="dxa"/>
          </w:tcPr>
          <w:p w14:paraId="571E97E3" w14:textId="77777777" w:rsidR="00FA469F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lastRenderedPageBreak/>
              <w:t>BHIM</w:t>
            </w:r>
          </w:p>
        </w:tc>
        <w:tc>
          <w:tcPr>
            <w:tcW w:w="8815" w:type="dxa"/>
          </w:tcPr>
          <w:p w14:paraId="4BB5BA5A" w14:textId="77777777" w:rsidR="00FA469F" w:rsidRPr="003D4B59" w:rsidRDefault="00AA130B" w:rsidP="00D50869">
            <w:pPr>
              <w:rPr>
                <w:rFonts w:ascii="Cambria" w:hAnsi="Cambria"/>
              </w:rPr>
            </w:pPr>
            <w:r w:rsidRPr="00D50869">
              <w:rPr>
                <w:rFonts w:ascii="Cambria" w:hAnsi="Cambria"/>
                <w:b/>
                <w:bCs/>
              </w:rPr>
              <w:t>bank-to-bank</w:t>
            </w:r>
            <w:r w:rsidRPr="003D4B59">
              <w:rPr>
                <w:rFonts w:ascii="Cambria" w:hAnsi="Cambria"/>
              </w:rPr>
              <w:t xml:space="preserve"> payments </w:t>
            </w:r>
            <w:r w:rsidRPr="00D50869">
              <w:rPr>
                <w:rFonts w:ascii="Cambria" w:hAnsi="Cambria"/>
                <w:b/>
                <w:bCs/>
              </w:rPr>
              <w:t>and Pay and collect</w:t>
            </w:r>
            <w:r w:rsidRPr="003D4B59">
              <w:rPr>
                <w:rFonts w:ascii="Cambria" w:hAnsi="Cambria"/>
              </w:rPr>
              <w:t xml:space="preserve"> money using </w:t>
            </w:r>
            <w:r w:rsidRPr="00D50869">
              <w:rPr>
                <w:rFonts w:ascii="Cambria" w:hAnsi="Cambria"/>
                <w:b/>
                <w:bCs/>
              </w:rPr>
              <w:t>just Mobile number or</w:t>
            </w:r>
            <w:r w:rsidR="00D50869" w:rsidRPr="00D50869">
              <w:rPr>
                <w:rFonts w:ascii="Cambria" w:hAnsi="Cambria"/>
                <w:b/>
                <w:bCs/>
              </w:rPr>
              <w:t xml:space="preserve"> single VPA</w:t>
            </w:r>
            <w:r w:rsidRPr="003D4B59">
              <w:rPr>
                <w:rFonts w:ascii="Cambria" w:hAnsi="Cambria"/>
              </w:rPr>
              <w:t xml:space="preserve"> Virtual Payment Address  </w:t>
            </w:r>
          </w:p>
        </w:tc>
      </w:tr>
      <w:tr w:rsidR="00FA469F" w:rsidRPr="003D4B59" w14:paraId="0ACAC08C" w14:textId="77777777" w:rsidTr="00AA130B">
        <w:tc>
          <w:tcPr>
            <w:tcW w:w="1255" w:type="dxa"/>
          </w:tcPr>
          <w:p w14:paraId="405D6B96" w14:textId="77777777" w:rsidR="00FA469F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NETC</w:t>
            </w:r>
            <w:r w:rsidR="00E74817">
              <w:rPr>
                <w:rFonts w:ascii="Cambria" w:hAnsi="Cambria"/>
              </w:rPr>
              <w:t xml:space="preserve"> (Ele. Toll Collection)</w:t>
            </w:r>
          </w:p>
        </w:tc>
        <w:tc>
          <w:tcPr>
            <w:tcW w:w="8815" w:type="dxa"/>
          </w:tcPr>
          <w:p w14:paraId="5AF52CF6" w14:textId="77777777" w:rsidR="00FA469F" w:rsidRPr="003D4B59" w:rsidRDefault="00AA130B" w:rsidP="00E74817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 </w:t>
            </w:r>
            <w:r w:rsidR="00E74817">
              <w:rPr>
                <w:rFonts w:ascii="Cambria" w:hAnsi="Cambria"/>
              </w:rPr>
              <w:t>I</w:t>
            </w:r>
            <w:r w:rsidRPr="003D4B59">
              <w:rPr>
                <w:rFonts w:ascii="Cambria" w:hAnsi="Cambria"/>
              </w:rPr>
              <w:t xml:space="preserve">nteroperable nationwide </w:t>
            </w:r>
            <w:r w:rsidRPr="00E74817">
              <w:rPr>
                <w:rFonts w:ascii="Cambria" w:hAnsi="Cambria"/>
                <w:b/>
                <w:bCs/>
              </w:rPr>
              <w:t>toll payment solution</w:t>
            </w:r>
            <w:r w:rsidRPr="003D4B59">
              <w:rPr>
                <w:rFonts w:ascii="Cambria" w:hAnsi="Cambria"/>
              </w:rPr>
              <w:t xml:space="preserve"> including clearing house services for </w:t>
            </w:r>
            <w:r w:rsidRPr="00E74817">
              <w:rPr>
                <w:rFonts w:ascii="Cambria" w:hAnsi="Cambria"/>
                <w:b/>
                <w:bCs/>
              </w:rPr>
              <w:t>settlement and dispute management FASTag uses RFID technology</w:t>
            </w:r>
            <w:r w:rsidRPr="003D4B59">
              <w:rPr>
                <w:rFonts w:ascii="Cambria" w:hAnsi="Cambria"/>
              </w:rPr>
              <w:t xml:space="preserve"> to make the toll payments directly from the account which is linked</w:t>
            </w:r>
          </w:p>
        </w:tc>
      </w:tr>
      <w:tr w:rsidR="00FF39CD" w:rsidRPr="003D4B59" w14:paraId="63E2E7BA" w14:textId="77777777" w:rsidTr="00AA130B">
        <w:tc>
          <w:tcPr>
            <w:tcW w:w="1255" w:type="dxa"/>
          </w:tcPr>
          <w:p w14:paraId="1F4972E8" w14:textId="77777777" w:rsidR="00FF39CD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Bharat Bill Pay</w:t>
            </w:r>
          </w:p>
        </w:tc>
        <w:tc>
          <w:tcPr>
            <w:tcW w:w="8815" w:type="dxa"/>
          </w:tcPr>
          <w:p w14:paraId="5FCA0306" w14:textId="77777777" w:rsidR="00FF39CD" w:rsidRPr="003D4B59" w:rsidRDefault="00AA130B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 xml:space="preserve">One stop destination for Bill Payment, has </w:t>
            </w:r>
            <w:r w:rsidRPr="00E74817">
              <w:rPr>
                <w:rFonts w:ascii="Cambria" w:hAnsi="Cambria"/>
                <w:b/>
                <w:bCs/>
              </w:rPr>
              <w:t>multiple modes of payment</w:t>
            </w:r>
            <w:r w:rsidR="007E5478">
              <w:rPr>
                <w:rFonts w:ascii="Cambria" w:hAnsi="Cambria"/>
                <w:b/>
                <w:bCs/>
              </w:rPr>
              <w:t xml:space="preserve"> (cash, cheques, electronic)</w:t>
            </w:r>
            <w:r w:rsidRPr="003D4B59">
              <w:rPr>
                <w:rFonts w:ascii="Cambria" w:hAnsi="Cambria"/>
              </w:rPr>
              <w:t xml:space="preserve"> and provides </w:t>
            </w:r>
            <w:r w:rsidRPr="00E74817">
              <w:rPr>
                <w:rFonts w:ascii="Cambria" w:hAnsi="Cambria"/>
                <w:b/>
                <w:bCs/>
              </w:rPr>
              <w:t>instant confirmation</w:t>
            </w:r>
            <w:r w:rsidRPr="003D4B59">
              <w:rPr>
                <w:rFonts w:ascii="Cambria" w:hAnsi="Cambria"/>
              </w:rPr>
              <w:t xml:space="preserve"> of payment via an SMS or receipt</w:t>
            </w:r>
            <w:r w:rsidR="007E5478">
              <w:rPr>
                <w:rFonts w:ascii="Cambria" w:hAnsi="Cambria"/>
              </w:rPr>
              <w:t xml:space="preserve">. Providing </w:t>
            </w:r>
            <w:r w:rsidR="007E5478" w:rsidRPr="007E5478">
              <w:rPr>
                <w:rFonts w:ascii="Cambria" w:hAnsi="Cambria"/>
                <w:b/>
                <w:bCs/>
              </w:rPr>
              <w:t>inter-operable/ and</w:t>
            </w:r>
            <w:r w:rsidR="007E5478">
              <w:rPr>
                <w:rFonts w:ascii="Cambria" w:hAnsi="Cambria"/>
              </w:rPr>
              <w:t xml:space="preserve"> anywhere anytime accessible service- Regulated by </w:t>
            </w:r>
            <w:r w:rsidR="007E5478" w:rsidRPr="007E5478">
              <w:rPr>
                <w:rFonts w:ascii="Cambria" w:hAnsi="Cambria"/>
                <w:b/>
                <w:bCs/>
              </w:rPr>
              <w:t>NPCI</w:t>
            </w:r>
          </w:p>
        </w:tc>
      </w:tr>
      <w:tr w:rsidR="00FF39CD" w:rsidRPr="003D4B59" w14:paraId="12447812" w14:textId="77777777" w:rsidTr="00AA130B">
        <w:tc>
          <w:tcPr>
            <w:tcW w:w="1255" w:type="dxa"/>
          </w:tcPr>
          <w:p w14:paraId="12E0AFA7" w14:textId="77777777" w:rsidR="00FF39CD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*99#</w:t>
            </w:r>
          </w:p>
        </w:tc>
        <w:tc>
          <w:tcPr>
            <w:tcW w:w="8815" w:type="dxa"/>
          </w:tcPr>
          <w:p w14:paraId="50BF4E6B" w14:textId="77777777" w:rsidR="00FF39CD" w:rsidRPr="003D4B59" w:rsidRDefault="00AA130B" w:rsidP="003D4B59">
            <w:pPr>
              <w:rPr>
                <w:rFonts w:ascii="Cambria" w:hAnsi="Cambria"/>
              </w:rPr>
            </w:pPr>
            <w:r w:rsidRPr="00E850E9">
              <w:rPr>
                <w:rFonts w:ascii="Cambria" w:hAnsi="Cambria"/>
                <w:b/>
                <w:bCs/>
              </w:rPr>
              <w:t>USSD as the access channel</w:t>
            </w:r>
            <w:r w:rsidRPr="003D4B59">
              <w:rPr>
                <w:rFonts w:ascii="Cambria" w:hAnsi="Cambria"/>
              </w:rPr>
              <w:t xml:space="preserve"> that works across </w:t>
            </w:r>
            <w:r w:rsidRPr="00E850E9">
              <w:rPr>
                <w:rFonts w:ascii="Cambria" w:hAnsi="Cambria"/>
                <w:b/>
                <w:bCs/>
              </w:rPr>
              <w:t>all GSM handsets (smartphone or otherwise</w:t>
            </w:r>
            <w:r w:rsidRPr="003D4B59">
              <w:rPr>
                <w:rFonts w:ascii="Cambria" w:hAnsi="Cambria"/>
              </w:rPr>
              <w:t>)</w:t>
            </w:r>
          </w:p>
          <w:p w14:paraId="563033EA" w14:textId="77777777" w:rsidR="00C07166" w:rsidRPr="003D4B59" w:rsidRDefault="00C07166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 xml:space="preserve">Additional channel for using </w:t>
            </w:r>
            <w:r w:rsidRPr="00E850E9">
              <w:rPr>
                <w:rFonts w:ascii="Cambria" w:hAnsi="Cambria"/>
                <w:b/>
                <w:bCs/>
              </w:rPr>
              <w:t xml:space="preserve">BHIM app </w:t>
            </w:r>
            <w:r w:rsidRPr="003D4B59">
              <w:rPr>
                <w:rFonts w:ascii="Cambria" w:hAnsi="Cambria"/>
              </w:rPr>
              <w:t>and key catalyst for financial inclusion</w:t>
            </w:r>
          </w:p>
        </w:tc>
      </w:tr>
      <w:tr w:rsidR="00FF39CD" w:rsidRPr="003D4B59" w14:paraId="3E0DFDAB" w14:textId="77777777" w:rsidTr="00AA130B">
        <w:tc>
          <w:tcPr>
            <w:tcW w:w="1255" w:type="dxa"/>
          </w:tcPr>
          <w:p w14:paraId="67BEF8C5" w14:textId="77777777" w:rsidR="00FF39CD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CTS</w:t>
            </w:r>
          </w:p>
        </w:tc>
        <w:tc>
          <w:tcPr>
            <w:tcW w:w="8815" w:type="dxa"/>
          </w:tcPr>
          <w:p w14:paraId="245A7A2E" w14:textId="77777777" w:rsidR="00FF39CD" w:rsidRPr="003D4B59" w:rsidRDefault="00C07166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Cheque Truncation System- physical instrument is truncated at presenting bank end and only electronic information travels on the same day to drawee bank (unlike MICR</w:t>
            </w:r>
            <w:r w:rsidR="00696AC8">
              <w:rPr>
                <w:rFonts w:ascii="Cambria" w:hAnsi="Cambria"/>
              </w:rPr>
              <w:t xml:space="preserve"> </w:t>
            </w:r>
            <w:r w:rsidR="00696AC8">
              <w:rPr>
                <w:rFonts w:ascii="Arial" w:hAnsi="Arial" w:cs="Arial"/>
                <w:color w:val="222222"/>
                <w:shd w:val="clear" w:color="auto" w:fill="FFFFFF"/>
              </w:rPr>
              <w:t>magnetic ink character recognition in which actual copy is scanned</w:t>
            </w:r>
            <w:r w:rsidRPr="003D4B59">
              <w:rPr>
                <w:rFonts w:ascii="Cambria" w:hAnsi="Cambria"/>
              </w:rPr>
              <w:t>)</w:t>
            </w:r>
          </w:p>
        </w:tc>
      </w:tr>
      <w:tr w:rsidR="00FF39CD" w:rsidRPr="003D4B59" w14:paraId="0A79C343" w14:textId="77777777" w:rsidTr="00AA130B">
        <w:tc>
          <w:tcPr>
            <w:tcW w:w="1255" w:type="dxa"/>
          </w:tcPr>
          <w:p w14:paraId="39C9637C" w14:textId="77777777" w:rsidR="00FF39CD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NFS</w:t>
            </w:r>
          </w:p>
        </w:tc>
        <w:tc>
          <w:tcPr>
            <w:tcW w:w="8815" w:type="dxa"/>
          </w:tcPr>
          <w:p w14:paraId="7DFA6821" w14:textId="77777777" w:rsidR="00FF39CD" w:rsidRPr="003D4B59" w:rsidRDefault="00C07166" w:rsidP="003D4B59">
            <w:pPr>
              <w:rPr>
                <w:rFonts w:ascii="Cambria" w:hAnsi="Cambria"/>
              </w:rPr>
            </w:pPr>
            <w:r w:rsidRPr="00E850E9">
              <w:rPr>
                <w:rFonts w:ascii="Cambria" w:hAnsi="Cambria"/>
                <w:b/>
                <w:bCs/>
              </w:rPr>
              <w:t>Shared ATM network services</w:t>
            </w:r>
            <w:r w:rsidRPr="003D4B59">
              <w:rPr>
                <w:rFonts w:ascii="Cambria" w:hAnsi="Cambria"/>
              </w:rPr>
              <w:t xml:space="preserve"> helping in reduced inter-bank ATM charges</w:t>
            </w:r>
          </w:p>
        </w:tc>
      </w:tr>
      <w:tr w:rsidR="00FF39CD" w:rsidRPr="003D4B59" w14:paraId="311EB6F4" w14:textId="77777777" w:rsidTr="00F43F5E">
        <w:trPr>
          <w:trHeight w:val="1430"/>
        </w:trPr>
        <w:tc>
          <w:tcPr>
            <w:tcW w:w="1255" w:type="dxa"/>
          </w:tcPr>
          <w:p w14:paraId="7C448BD2" w14:textId="77777777" w:rsidR="00FF39CD" w:rsidRPr="003D4B59" w:rsidRDefault="00FA469F" w:rsidP="003D4B59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AePS</w:t>
            </w:r>
          </w:p>
        </w:tc>
        <w:tc>
          <w:tcPr>
            <w:tcW w:w="8815" w:type="dxa"/>
          </w:tcPr>
          <w:p w14:paraId="6CB4F71D" w14:textId="77777777" w:rsidR="00D50869" w:rsidRDefault="00D50869" w:rsidP="003D4B59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Bank led model using PoS (micro-ATM) through a BC of bank</w:t>
            </w:r>
          </w:p>
          <w:p w14:paraId="75790F3D" w14:textId="77777777" w:rsidR="00D50869" w:rsidRDefault="00D50869" w:rsidP="003D4B59">
            <w:pPr>
              <w:rPr>
                <w:rFonts w:ascii="Cambria" w:hAnsi="Cambria"/>
                <w:b/>
                <w:bCs/>
              </w:rPr>
            </w:pPr>
          </w:p>
          <w:p w14:paraId="404A932B" w14:textId="77777777" w:rsidR="00D50869" w:rsidRDefault="00C07166" w:rsidP="003D4B59">
            <w:pPr>
              <w:rPr>
                <w:rFonts w:ascii="Cambria" w:hAnsi="Cambria"/>
              </w:rPr>
            </w:pPr>
            <w:r w:rsidRPr="00E850E9">
              <w:rPr>
                <w:rFonts w:ascii="Cambria" w:hAnsi="Cambria"/>
                <w:b/>
                <w:bCs/>
              </w:rPr>
              <w:t>3 inputs</w:t>
            </w:r>
            <w:r w:rsidRPr="003D4B59">
              <w:rPr>
                <w:rFonts w:ascii="Cambria" w:hAnsi="Cambria"/>
              </w:rPr>
              <w:t xml:space="preserve"> (IIN</w:t>
            </w:r>
            <w:r w:rsidR="00E850E9">
              <w:rPr>
                <w:rFonts w:ascii="Cambria" w:hAnsi="Cambria"/>
              </w:rPr>
              <w:t xml:space="preserve"> (Identifying bank)</w:t>
            </w:r>
            <w:r w:rsidRPr="003D4B59">
              <w:rPr>
                <w:rFonts w:ascii="Cambria" w:hAnsi="Cambria"/>
              </w:rPr>
              <w:t xml:space="preserve">, Aadhar No., Fingerprint), </w:t>
            </w:r>
          </w:p>
          <w:p w14:paraId="07FCA3C7" w14:textId="77777777" w:rsidR="00D50869" w:rsidRDefault="00D50869" w:rsidP="003D4B59">
            <w:pPr>
              <w:rPr>
                <w:rFonts w:ascii="Cambria" w:hAnsi="Cambria"/>
              </w:rPr>
            </w:pPr>
          </w:p>
          <w:p w14:paraId="0223C3E4" w14:textId="77777777" w:rsidR="00FF39CD" w:rsidRPr="003D4B59" w:rsidRDefault="00C07166" w:rsidP="003D4B59">
            <w:pPr>
              <w:rPr>
                <w:rFonts w:ascii="Cambria" w:hAnsi="Cambria"/>
              </w:rPr>
            </w:pPr>
            <w:r w:rsidRPr="00D50869">
              <w:rPr>
                <w:rFonts w:ascii="Cambria" w:hAnsi="Cambria"/>
                <w:b/>
                <w:bCs/>
              </w:rPr>
              <w:t>6 transactions</w:t>
            </w:r>
            <w:r w:rsidRPr="003D4B59">
              <w:rPr>
                <w:rFonts w:ascii="Cambria" w:hAnsi="Cambria"/>
              </w:rPr>
              <w:t xml:space="preserve"> (Cash Withdrawal, Cash Deposit, Balance Enquiry, Aadhaar to Aadhaar Fund Transfer, Mini Statement, </w:t>
            </w:r>
            <w:hyperlink r:id="rId13" w:history="1">
              <w:r w:rsidRPr="00E850E9">
                <w:rPr>
                  <w:rStyle w:val="Hyperlink"/>
                  <w:rFonts w:ascii="Cambria" w:hAnsi="Cambria"/>
                </w:rPr>
                <w:t>Best Finger Detection</w:t>
              </w:r>
            </w:hyperlink>
            <w:r w:rsidR="00AC4CEB">
              <w:rPr>
                <w:rFonts w:ascii="Cambria" w:hAnsi="Cambria"/>
              </w:rPr>
              <w:t>)</w:t>
            </w:r>
          </w:p>
        </w:tc>
      </w:tr>
      <w:tr w:rsidR="00F43F5E" w:rsidRPr="003D4B59" w14:paraId="1DB37CB5" w14:textId="77777777" w:rsidTr="00AA130B">
        <w:tc>
          <w:tcPr>
            <w:tcW w:w="1255" w:type="dxa"/>
          </w:tcPr>
          <w:p w14:paraId="025D802B" w14:textId="77777777" w:rsidR="00F43F5E" w:rsidRPr="003D4B59" w:rsidRDefault="00F43F5E" w:rsidP="00F43F5E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BHIM Aadhar</w:t>
            </w:r>
          </w:p>
        </w:tc>
        <w:tc>
          <w:tcPr>
            <w:tcW w:w="8815" w:type="dxa"/>
          </w:tcPr>
          <w:p w14:paraId="580AADB6" w14:textId="77777777" w:rsidR="00F43F5E" w:rsidRDefault="00F43F5E" w:rsidP="00F43F5E">
            <w:pPr>
              <w:rPr>
                <w:rFonts w:ascii="Cambria" w:hAnsi="Cambria"/>
              </w:rPr>
            </w:pPr>
            <w:r w:rsidRPr="00E850E9">
              <w:rPr>
                <w:rFonts w:ascii="Cambria" w:hAnsi="Cambria"/>
                <w:b/>
                <w:bCs/>
              </w:rPr>
              <w:t>enables Merchants to receive digital payments from customers</w:t>
            </w:r>
            <w:r w:rsidRPr="003D4B59">
              <w:rPr>
                <w:rFonts w:ascii="Cambria" w:hAnsi="Cambria"/>
              </w:rPr>
              <w:t xml:space="preserve"> over the counter through </w:t>
            </w:r>
          </w:p>
          <w:p w14:paraId="2CB712E3" w14:textId="77777777" w:rsidR="00F43F5E" w:rsidRDefault="00F43F5E" w:rsidP="00F43F5E">
            <w:pPr>
              <w:rPr>
                <w:rFonts w:ascii="Cambria" w:hAnsi="Cambria"/>
              </w:rPr>
            </w:pPr>
            <w:r w:rsidRPr="00F43F5E">
              <w:rPr>
                <w:rFonts w:ascii="Cambria" w:hAnsi="Cambria"/>
                <w:b/>
                <w:bCs/>
              </w:rPr>
              <w:t>Aadhaar Authentication</w:t>
            </w:r>
            <w:r>
              <w:rPr>
                <w:rFonts w:ascii="Cambria" w:hAnsi="Cambria"/>
              </w:rPr>
              <w:t xml:space="preserve"> (currently only finger print) </w:t>
            </w:r>
          </w:p>
          <w:p w14:paraId="065C4AF0" w14:textId="77777777" w:rsidR="00F43F5E" w:rsidRPr="003D4B59" w:rsidRDefault="00F43F5E" w:rsidP="00F43F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From </w:t>
            </w:r>
            <w:r w:rsidRPr="00F43F5E">
              <w:rPr>
                <w:rFonts w:ascii="Cambria" w:hAnsi="Cambria"/>
                <w:b/>
                <w:bCs/>
              </w:rPr>
              <w:t>customer bank A/c to his bank A/c</w:t>
            </w:r>
            <w:r>
              <w:rPr>
                <w:rFonts w:ascii="Cambria" w:hAnsi="Cambria"/>
              </w:rPr>
              <w:t>- A/Cs to be Aadhar linked)</w:t>
            </w:r>
          </w:p>
        </w:tc>
      </w:tr>
      <w:tr w:rsidR="00F43F5E" w:rsidRPr="003D4B59" w14:paraId="73EF59E3" w14:textId="77777777" w:rsidTr="00AA130B">
        <w:tc>
          <w:tcPr>
            <w:tcW w:w="1255" w:type="dxa"/>
          </w:tcPr>
          <w:p w14:paraId="09C3E2FB" w14:textId="77777777" w:rsidR="00F43F5E" w:rsidRPr="003D4B59" w:rsidRDefault="00F43F5E" w:rsidP="00F43F5E">
            <w:pPr>
              <w:rPr>
                <w:rFonts w:ascii="Cambria" w:hAnsi="Cambria"/>
              </w:rPr>
            </w:pPr>
            <w:r w:rsidRPr="003D4B59">
              <w:rPr>
                <w:rFonts w:ascii="Cambria" w:hAnsi="Cambria"/>
              </w:rPr>
              <w:t>Bharat QR</w:t>
            </w:r>
          </w:p>
        </w:tc>
        <w:tc>
          <w:tcPr>
            <w:tcW w:w="8815" w:type="dxa"/>
          </w:tcPr>
          <w:p w14:paraId="3AE765A4" w14:textId="77777777" w:rsidR="00F43F5E" w:rsidRPr="00F43F5E" w:rsidRDefault="00F43F5E" w:rsidP="00F43F5E">
            <w:pPr>
              <w:rPr>
                <w:rFonts w:ascii="dinot-regular" w:hAnsi="dinot-regular"/>
                <w:shd w:val="clear" w:color="auto" w:fill="FFFFFF"/>
              </w:rPr>
            </w:pPr>
            <w:r w:rsidRPr="00F43F5E">
              <w:rPr>
                <w:rFonts w:ascii="dinot-regular" w:hAnsi="dinot-regular"/>
                <w:shd w:val="clear" w:color="auto" w:fill="FFFFFF"/>
              </w:rPr>
              <w:t xml:space="preserve">BQR is </w:t>
            </w:r>
            <w:r w:rsidRPr="00F43F5E">
              <w:rPr>
                <w:rFonts w:ascii="dinot-regular" w:hAnsi="dinot-regular"/>
                <w:b/>
                <w:bCs/>
                <w:shd w:val="clear" w:color="auto" w:fill="FFFFFF"/>
              </w:rPr>
              <w:t>Person to Merchant (P2M) Mobile payment solution</w:t>
            </w:r>
          </w:p>
          <w:p w14:paraId="5A330FBB" w14:textId="77777777" w:rsidR="00F43F5E" w:rsidRPr="003D4B59" w:rsidRDefault="00F43F5E" w:rsidP="00F43F5E">
            <w:pPr>
              <w:rPr>
                <w:rFonts w:ascii="Cambria" w:hAnsi="Cambria"/>
              </w:rPr>
            </w:pPr>
            <w:r w:rsidRPr="00F43F5E">
              <w:rPr>
                <w:rFonts w:ascii="dinot-regular" w:hAnsi="dinot-regular"/>
                <w:shd w:val="clear" w:color="auto" w:fill="FFFFFF"/>
              </w:rPr>
              <w:t>User can scan these QR (displayed in merchant’s premises)  via BQR enabled mobile banking app</w:t>
            </w:r>
          </w:p>
        </w:tc>
      </w:tr>
      <w:tr w:rsidR="00F43F5E" w:rsidRPr="003D4B59" w14:paraId="4D0B2C9A" w14:textId="77777777" w:rsidTr="00AA130B">
        <w:tc>
          <w:tcPr>
            <w:tcW w:w="1255" w:type="dxa"/>
          </w:tcPr>
          <w:p w14:paraId="40585B51" w14:textId="77777777" w:rsidR="00F43F5E" w:rsidRPr="00766D12" w:rsidRDefault="00F43F5E" w:rsidP="00F43F5E">
            <w:pPr>
              <w:rPr>
                <w:rFonts w:ascii="Cambria" w:hAnsi="Cambria"/>
              </w:rPr>
            </w:pPr>
            <w:r w:rsidRPr="00766D12">
              <w:rPr>
                <w:rFonts w:ascii="Cambria" w:hAnsi="Cambria"/>
              </w:rPr>
              <w:t>ABPS</w:t>
            </w:r>
          </w:p>
        </w:tc>
        <w:tc>
          <w:tcPr>
            <w:tcW w:w="8815" w:type="dxa"/>
          </w:tcPr>
          <w:p w14:paraId="18B40407" w14:textId="77777777" w:rsidR="00F43F5E" w:rsidRPr="00766D12" w:rsidRDefault="00F43F5E" w:rsidP="00F43F5E">
            <w:pPr>
              <w:tabs>
                <w:tab w:val="left" w:pos="0"/>
              </w:tabs>
              <w:ind w:hanging="108"/>
              <w:rPr>
                <w:rFonts w:ascii="Cambria" w:hAnsi="Cambria"/>
              </w:rPr>
            </w:pPr>
            <w:r w:rsidRPr="00766D12">
              <w:rPr>
                <w:rFonts w:ascii="Arial" w:hAnsi="Arial" w:cs="Arial"/>
                <w:color w:val="595959"/>
                <w:sz w:val="27"/>
                <w:szCs w:val="27"/>
                <w:shd w:val="clear" w:color="auto" w:fill="FFFFFF"/>
              </w:rPr>
              <w:t> </w:t>
            </w:r>
            <w:r w:rsidRPr="00766D12">
              <w:rPr>
                <w:rFonts w:ascii="Cambria" w:hAnsi="Cambria" w:cs="Arial"/>
                <w:color w:val="595959"/>
                <w:szCs w:val="20"/>
                <w:shd w:val="clear" w:color="auto" w:fill="FFFFFF"/>
              </w:rPr>
              <w:t>First, the account must be “seeded” with the customer’s Aadhaar number. Second, it must be connected to the NPCI mapper — a step known as “mapping”</w:t>
            </w:r>
          </w:p>
        </w:tc>
      </w:tr>
    </w:tbl>
    <w:p w14:paraId="40BAE24B" w14:textId="77777777" w:rsidR="00FF39CD" w:rsidRDefault="00FF39CD" w:rsidP="00FF39CD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5C88229F" w14:textId="77777777" w:rsidR="007F7F16" w:rsidRPr="00290EC3" w:rsidRDefault="007F7F16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290EC3">
        <w:rPr>
          <w:rFonts w:asciiTheme="minorHAnsi" w:hAnsiTheme="minorHAnsi" w:cs="Arial"/>
          <w:sz w:val="20"/>
          <w:szCs w:val="20"/>
        </w:rPr>
        <w:t xml:space="preserve">What are </w:t>
      </w:r>
      <w:r w:rsidR="003552B9" w:rsidRPr="00290EC3">
        <w:rPr>
          <w:rFonts w:asciiTheme="minorHAnsi" w:hAnsiTheme="minorHAnsi" w:cs="Arial"/>
          <w:sz w:val="20"/>
          <w:szCs w:val="20"/>
        </w:rPr>
        <w:t xml:space="preserve">6 </w:t>
      </w:r>
      <w:r w:rsidRPr="00290EC3">
        <w:rPr>
          <w:rFonts w:asciiTheme="minorHAnsi" w:hAnsiTheme="minorHAnsi" w:cs="Arial"/>
          <w:sz w:val="20"/>
          <w:szCs w:val="20"/>
        </w:rPr>
        <w:t>challenges of digital payments in India</w:t>
      </w:r>
      <w:r w:rsidR="00D87BCF" w:rsidRPr="00290EC3">
        <w:rPr>
          <w:rFonts w:asciiTheme="minorHAnsi" w:hAnsiTheme="minorHAnsi" w:cs="Arial"/>
          <w:sz w:val="20"/>
          <w:szCs w:val="20"/>
        </w:rPr>
        <w:t xml:space="preserve"> (X)</w:t>
      </w:r>
    </w:p>
    <w:p w14:paraId="6DA5239F" w14:textId="77777777" w:rsidR="007F4CB1" w:rsidRPr="00D87BCF" w:rsidRDefault="007F4CB1" w:rsidP="008B2A94">
      <w:pPr>
        <w:pStyle w:val="ListParagraph"/>
        <w:numPr>
          <w:ilvl w:val="0"/>
          <w:numId w:val="19"/>
        </w:numPr>
        <w:rPr>
          <w:rFonts w:asciiTheme="minorHAnsi" w:hAnsiTheme="minorHAnsi" w:cs="Arial"/>
          <w:sz w:val="20"/>
          <w:szCs w:val="20"/>
        </w:rPr>
      </w:pPr>
      <w:r w:rsidRPr="00D87BCF">
        <w:rPr>
          <w:rFonts w:asciiTheme="minorHAnsi" w:hAnsiTheme="minorHAnsi" w:cs="Arial"/>
          <w:sz w:val="20"/>
          <w:szCs w:val="20"/>
        </w:rPr>
        <w:t xml:space="preserve">What are the recommendations of </w:t>
      </w:r>
      <w:r w:rsidR="003552B9" w:rsidRPr="00D87BCF">
        <w:rPr>
          <w:rFonts w:asciiTheme="minorHAnsi" w:hAnsiTheme="minorHAnsi" w:cs="Arial"/>
          <w:sz w:val="20"/>
          <w:szCs w:val="20"/>
        </w:rPr>
        <w:t xml:space="preserve">Ratan </w:t>
      </w:r>
      <w:r w:rsidRPr="00D87BCF">
        <w:rPr>
          <w:rFonts w:asciiTheme="minorHAnsi" w:hAnsiTheme="minorHAnsi" w:cs="Arial"/>
          <w:sz w:val="20"/>
          <w:szCs w:val="20"/>
        </w:rPr>
        <w:t xml:space="preserve">Watal and C.B. Naidu Committee on digital </w:t>
      </w:r>
      <w:r w:rsidR="007F7F16" w:rsidRPr="00D87BCF">
        <w:rPr>
          <w:rFonts w:asciiTheme="minorHAnsi" w:hAnsiTheme="minorHAnsi" w:cs="Arial"/>
          <w:sz w:val="20"/>
          <w:szCs w:val="20"/>
        </w:rPr>
        <w:t>payments</w:t>
      </w:r>
      <w:r w:rsidRPr="00D87BCF">
        <w:rPr>
          <w:rFonts w:asciiTheme="minorHAnsi" w:hAnsiTheme="minorHAnsi" w:cs="Arial"/>
          <w:sz w:val="20"/>
          <w:szCs w:val="20"/>
        </w:rPr>
        <w:t>?</w:t>
      </w:r>
      <w:r w:rsidR="00D87BCF">
        <w:rPr>
          <w:rFonts w:asciiTheme="minorHAnsi" w:hAnsiTheme="minorHAnsi" w:cs="Arial"/>
          <w:sz w:val="20"/>
          <w:szCs w:val="20"/>
        </w:rPr>
        <w:t xml:space="preserve"> (X)</w:t>
      </w:r>
    </w:p>
    <w:p w14:paraId="7354803F" w14:textId="77777777" w:rsidR="003552B9" w:rsidRPr="001F02F9" w:rsidRDefault="003552B9" w:rsidP="003552B9">
      <w:pPr>
        <w:rPr>
          <w:rFonts w:asciiTheme="minorHAnsi" w:hAnsiTheme="minorHAnsi" w:cs="Arial"/>
          <w:sz w:val="20"/>
          <w:szCs w:val="20"/>
        </w:rPr>
      </w:pPr>
    </w:p>
    <w:p w14:paraId="0BC8E9E6" w14:textId="77777777" w:rsidR="006121A9" w:rsidRPr="00F43F5E" w:rsidRDefault="003552B9" w:rsidP="00712C15">
      <w:pPr>
        <w:rPr>
          <w:rFonts w:asciiTheme="minorHAnsi" w:hAnsiTheme="minorHAnsi" w:cs="Arial"/>
          <w:b/>
          <w:bCs/>
          <w:color w:val="FF0000"/>
          <w:sz w:val="20"/>
          <w:szCs w:val="20"/>
          <w:u w:val="single"/>
        </w:rPr>
      </w:pPr>
      <w:r w:rsidRPr="00CD669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Monetary policy</w:t>
      </w:r>
      <w:r w:rsidR="009E6EEB" w:rsidRPr="00CD6690">
        <w:rPr>
          <w:rFonts w:asciiTheme="minorHAnsi" w:hAnsiTheme="minorHAnsi" w:cs="Arial"/>
          <w:b/>
          <w:bCs/>
          <w:sz w:val="20"/>
          <w:szCs w:val="20"/>
          <w:highlight w:val="green"/>
        </w:rPr>
        <w:t xml:space="preserve"> </w:t>
      </w:r>
      <w:r w:rsidR="00597EA2" w:rsidRPr="00CD669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(Mrunal)</w:t>
      </w:r>
      <w:r w:rsidR="00E802B0" w:rsidRPr="00F43F5E">
        <w:rPr>
          <w:rFonts w:asciiTheme="minorHAnsi" w:hAnsiTheme="minorHAnsi" w:cs="Arial"/>
          <w:b/>
          <w:bCs/>
          <w:sz w:val="20"/>
          <w:szCs w:val="20"/>
          <w:u w:val="single"/>
        </w:rPr>
        <w:t xml:space="preserve"> </w:t>
      </w:r>
      <w:r w:rsidR="00E802B0" w:rsidRPr="00F43F5E">
        <w:rPr>
          <w:rFonts w:asciiTheme="minorHAnsi" w:hAnsiTheme="minorHAnsi" w:cs="Arial"/>
          <w:b/>
          <w:bCs/>
          <w:color w:val="FF0000"/>
          <w:sz w:val="20"/>
          <w:szCs w:val="20"/>
          <w:u w:val="single"/>
        </w:rPr>
        <w:t>(Read the last 1 year monetary policy explanations/changes by Urijit Patel)</w:t>
      </w:r>
    </w:p>
    <w:p w14:paraId="35C1DD85" w14:textId="77777777" w:rsidR="00712C15" w:rsidRPr="00F43F5E" w:rsidRDefault="006121A9" w:rsidP="008B2A94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="Arial"/>
          <w:sz w:val="20"/>
          <w:szCs w:val="20"/>
          <w:u w:val="single"/>
        </w:rPr>
      </w:pPr>
      <w:r w:rsidRPr="00F43F5E">
        <w:rPr>
          <w:rFonts w:asciiTheme="minorHAnsi" w:hAnsiTheme="minorHAnsi" w:cs="Arial"/>
          <w:sz w:val="20"/>
          <w:szCs w:val="20"/>
          <w:u w:val="single"/>
        </w:rPr>
        <w:t xml:space="preserve">Quantitative measures </w:t>
      </w:r>
      <w:r w:rsidR="00712C15" w:rsidRPr="00F43F5E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="00145CD6">
        <w:rPr>
          <w:rFonts w:asciiTheme="minorHAnsi" w:hAnsiTheme="minorHAnsi" w:cs="Arial"/>
          <w:sz w:val="20"/>
          <w:szCs w:val="20"/>
          <w:u w:val="single"/>
        </w:rPr>
        <w:t>®</w:t>
      </w:r>
    </w:p>
    <w:p w14:paraId="695BFD4C" w14:textId="77777777" w:rsidR="0070379D" w:rsidRDefault="0070379D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3 key reasons for demand of money</w:t>
      </w:r>
      <w:r w:rsidR="00314A86">
        <w:rPr>
          <w:rFonts w:asciiTheme="minorHAnsi" w:hAnsiTheme="minorHAnsi" w:cs="Arial"/>
          <w:sz w:val="20"/>
          <w:szCs w:val="20"/>
        </w:rPr>
        <w:t>?</w:t>
      </w:r>
    </w:p>
    <w:p w14:paraId="09113F7A" w14:textId="77777777" w:rsidR="00314A86" w:rsidRDefault="00314A86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Discuss various headers of RBI Balance sheet (Asset/Liabilities)</w:t>
      </w:r>
    </w:p>
    <w:p w14:paraId="75BCF040" w14:textId="77777777" w:rsidR="003552B9" w:rsidRPr="001F02F9" w:rsidRDefault="0070379D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the following terms: </w:t>
      </w:r>
    </w:p>
    <w:p w14:paraId="6C59CBA5" w14:textId="77777777" w:rsidR="0070379D" w:rsidRPr="001F02F9" w:rsidRDefault="0070379D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Money Supply </w:t>
      </w:r>
      <w:r w:rsidR="00452C99">
        <w:rPr>
          <w:rFonts w:asciiTheme="minorHAnsi" w:hAnsiTheme="minorHAnsi" w:cs="Arial"/>
          <w:sz w:val="20"/>
          <w:szCs w:val="20"/>
        </w:rPr>
        <w:t>(M1)</w:t>
      </w:r>
    </w:p>
    <w:p w14:paraId="4BE677A5" w14:textId="77777777" w:rsidR="0070379D" w:rsidRPr="001F02F9" w:rsidRDefault="0070379D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High Powered Money </w:t>
      </w:r>
      <w:r w:rsidR="00452C99">
        <w:rPr>
          <w:rFonts w:asciiTheme="minorHAnsi" w:hAnsiTheme="minorHAnsi" w:cs="Arial"/>
          <w:sz w:val="20"/>
          <w:szCs w:val="20"/>
        </w:rPr>
        <w:t>(M0)</w:t>
      </w:r>
    </w:p>
    <w:p w14:paraId="6388D4C6" w14:textId="77777777" w:rsidR="0070379D" w:rsidRPr="001F02F9" w:rsidRDefault="0070379D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Multiplier factor </w:t>
      </w:r>
      <w:r w:rsidR="00452C99">
        <w:rPr>
          <w:rFonts w:asciiTheme="minorHAnsi" w:hAnsiTheme="minorHAnsi" w:cs="Arial"/>
          <w:sz w:val="20"/>
          <w:szCs w:val="20"/>
        </w:rPr>
        <w:t>(M1/M0)</w:t>
      </w:r>
      <w:r w:rsidR="00314A86">
        <w:rPr>
          <w:rFonts w:asciiTheme="minorHAnsi" w:hAnsiTheme="minorHAnsi" w:cs="Arial"/>
          <w:sz w:val="20"/>
          <w:szCs w:val="20"/>
        </w:rPr>
        <w:t xml:space="preserve"> – its relation with CRR?</w:t>
      </w:r>
    </w:p>
    <w:p w14:paraId="135795FC" w14:textId="77777777" w:rsidR="0070051B" w:rsidRPr="00C4467A" w:rsidRDefault="0070051B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  <w:highlight w:val="red"/>
        </w:rPr>
      </w:pPr>
      <w:r w:rsidRPr="00C4467A">
        <w:rPr>
          <w:rFonts w:asciiTheme="minorHAnsi" w:hAnsiTheme="minorHAnsi" w:cs="Arial"/>
          <w:sz w:val="20"/>
          <w:szCs w:val="20"/>
          <w:highlight w:val="red"/>
        </w:rPr>
        <w:t>Demand deposit</w:t>
      </w:r>
    </w:p>
    <w:p w14:paraId="2221A729" w14:textId="77777777" w:rsidR="0070051B" w:rsidRPr="00C4467A" w:rsidRDefault="0070051B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  <w:highlight w:val="red"/>
        </w:rPr>
      </w:pPr>
      <w:r w:rsidRPr="00C4467A">
        <w:rPr>
          <w:rFonts w:asciiTheme="minorHAnsi" w:hAnsiTheme="minorHAnsi" w:cs="Arial"/>
          <w:sz w:val="20"/>
          <w:szCs w:val="20"/>
          <w:highlight w:val="red"/>
        </w:rPr>
        <w:t>Time deposit</w:t>
      </w:r>
    </w:p>
    <w:p w14:paraId="001695BB" w14:textId="77777777" w:rsidR="0070051B" w:rsidRPr="001F02F9" w:rsidRDefault="0070051B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Narrow money </w:t>
      </w:r>
    </w:p>
    <w:p w14:paraId="7D7AE57F" w14:textId="77777777" w:rsidR="0070051B" w:rsidRPr="001F02F9" w:rsidRDefault="0070051B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Broad money </w:t>
      </w:r>
    </w:p>
    <w:p w14:paraId="6EC32CAD" w14:textId="77777777" w:rsidR="00DC367F" w:rsidRPr="001F02F9" w:rsidRDefault="00DC367F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CRR</w:t>
      </w:r>
    </w:p>
    <w:p w14:paraId="5095D3EB" w14:textId="77777777" w:rsidR="00DC367F" w:rsidRDefault="00DC367F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SLR</w:t>
      </w:r>
    </w:p>
    <w:p w14:paraId="1EEFCDF1" w14:textId="77777777" w:rsidR="001F3A8A" w:rsidRDefault="001F3A8A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LAF (RR, RRR)</w:t>
      </w:r>
    </w:p>
    <w:p w14:paraId="70BC5BC8" w14:textId="77777777" w:rsidR="003506B0" w:rsidRPr="000168DE" w:rsidRDefault="003506B0" w:rsidP="003506B0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i/>
          <w:iCs/>
          <w:sz w:val="20"/>
          <w:szCs w:val="20"/>
        </w:rPr>
      </w:pPr>
      <w:r w:rsidRPr="000168DE">
        <w:rPr>
          <w:rFonts w:asciiTheme="minorHAnsi" w:hAnsiTheme="minorHAnsi" w:cs="Arial"/>
          <w:sz w:val="20"/>
          <w:szCs w:val="20"/>
        </w:rPr>
        <w:t xml:space="preserve">Bank rate </w:t>
      </w:r>
      <w:r w:rsidRPr="000168DE">
        <w:rPr>
          <w:rFonts w:asciiTheme="minorHAnsi" w:hAnsiTheme="minorHAnsi" w:cs="Arial"/>
          <w:i/>
          <w:iCs/>
          <w:sz w:val="20"/>
          <w:szCs w:val="20"/>
        </w:rPr>
        <w:t>(3 key difference from RR</w:t>
      </w:r>
      <w:r w:rsidR="000168DE" w:rsidRPr="000168DE">
        <w:rPr>
          <w:rFonts w:asciiTheme="minorHAnsi" w:hAnsiTheme="minorHAnsi" w:cs="Arial"/>
          <w:i/>
          <w:iCs/>
          <w:sz w:val="20"/>
          <w:szCs w:val="20"/>
        </w:rPr>
        <w:t xml:space="preserve">- Long term, no collateral, generally higher than </w:t>
      </w:r>
      <w:r w:rsidR="00A409DF">
        <w:rPr>
          <w:rFonts w:asciiTheme="minorHAnsi" w:hAnsiTheme="minorHAnsi" w:cs="Arial"/>
          <w:i/>
          <w:iCs/>
          <w:sz w:val="20"/>
          <w:szCs w:val="20"/>
        </w:rPr>
        <w:t>RR</w:t>
      </w:r>
      <w:r w:rsidRPr="000168DE">
        <w:rPr>
          <w:rFonts w:asciiTheme="minorHAnsi" w:hAnsiTheme="minorHAnsi" w:cs="Arial"/>
          <w:i/>
          <w:iCs/>
          <w:sz w:val="20"/>
          <w:szCs w:val="20"/>
        </w:rPr>
        <w:t>)</w:t>
      </w:r>
    </w:p>
    <w:p w14:paraId="051A0192" w14:textId="77777777" w:rsidR="00DC367F" w:rsidRPr="001F02F9" w:rsidRDefault="00452C99" w:rsidP="008B2A94">
      <w:pPr>
        <w:pStyle w:val="ListParagraph"/>
        <w:numPr>
          <w:ilvl w:val="1"/>
          <w:numId w:val="21"/>
        </w:numPr>
        <w:ind w:left="108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MSF</w:t>
      </w:r>
    </w:p>
    <w:p w14:paraId="51BADF88" w14:textId="77777777" w:rsidR="00580649" w:rsidRPr="001F02F9" w:rsidRDefault="00A564E2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A409DF">
        <w:rPr>
          <w:rFonts w:asciiTheme="minorHAnsi" w:hAnsiTheme="minorHAnsi" w:cs="Arial"/>
          <w:sz w:val="20"/>
          <w:szCs w:val="20"/>
          <w:highlight w:val="red"/>
        </w:rPr>
        <w:t>What is the basic difference between current account and saving accounts</w:t>
      </w:r>
      <w:r w:rsidR="00452C99" w:rsidRPr="00A409DF">
        <w:rPr>
          <w:rFonts w:asciiTheme="minorHAnsi" w:hAnsiTheme="minorHAnsi" w:cs="Arial"/>
          <w:sz w:val="20"/>
          <w:szCs w:val="20"/>
          <w:highlight w:val="red"/>
        </w:rPr>
        <w:t xml:space="preserve"> (purpose, interest, overdraft)</w:t>
      </w:r>
      <w:r w:rsidRPr="00A409DF">
        <w:rPr>
          <w:rFonts w:asciiTheme="minorHAnsi" w:hAnsiTheme="minorHAnsi" w:cs="Arial"/>
          <w:sz w:val="20"/>
          <w:szCs w:val="20"/>
          <w:highlight w:val="red"/>
        </w:rPr>
        <w:t xml:space="preserve"> </w:t>
      </w:r>
      <w:hyperlink r:id="rId14" w:history="1">
        <w:r w:rsidRPr="00A409DF">
          <w:rPr>
            <w:rStyle w:val="Hyperlink"/>
            <w:rFonts w:asciiTheme="minorHAnsi" w:hAnsiTheme="minorHAnsi" w:cs="Arial"/>
            <w:sz w:val="20"/>
            <w:szCs w:val="20"/>
            <w:highlight w:val="red"/>
          </w:rPr>
          <w:t>(Link)</w:t>
        </w:r>
      </w:hyperlink>
      <w:r w:rsidR="00452C99">
        <w:rPr>
          <w:rStyle w:val="Hyperlink"/>
          <w:rFonts w:asciiTheme="minorHAnsi" w:hAnsiTheme="minorHAnsi" w:cs="Arial"/>
          <w:sz w:val="20"/>
          <w:szCs w:val="20"/>
        </w:rPr>
        <w:t xml:space="preserve">  </w:t>
      </w:r>
    </w:p>
    <w:p w14:paraId="091E45AB" w14:textId="77777777" w:rsidR="00145CD6" w:rsidRDefault="00145CD6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Mention different names for inflationary/ deflationary policy?</w:t>
      </w:r>
    </w:p>
    <w:p w14:paraId="69635BC1" w14:textId="77777777" w:rsidR="00314A86" w:rsidRDefault="00314A86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On which committee recommendation was CRR/SLR reduced in 1991? </w:t>
      </w:r>
    </w:p>
    <w:p w14:paraId="23C3E284" w14:textId="77777777" w:rsidR="00DC367F" w:rsidRDefault="00DC367F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Under which act RBI gets the authority to change CRR, SLR </w:t>
      </w:r>
      <w:r w:rsidR="0077726A">
        <w:rPr>
          <w:rFonts w:asciiTheme="minorHAnsi" w:hAnsiTheme="minorHAnsi" w:cs="Arial"/>
          <w:sz w:val="20"/>
          <w:szCs w:val="20"/>
        </w:rPr>
        <w:t xml:space="preserve">for different type of banks? </w:t>
      </w:r>
    </w:p>
    <w:p w14:paraId="2CD5AEE8" w14:textId="77777777" w:rsidR="0077726A" w:rsidRPr="001F02F9" w:rsidRDefault="0077726A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Is there a ceiling/floor for the above? </w:t>
      </w:r>
    </w:p>
    <w:p w14:paraId="1CA3C2AA" w14:textId="77777777" w:rsidR="0070051B" w:rsidRDefault="0070051B" w:rsidP="005A247E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type of investments can be done by bank under SLR?</w:t>
      </w:r>
      <w:r w:rsidR="00452C99">
        <w:rPr>
          <w:rFonts w:asciiTheme="minorHAnsi" w:hAnsiTheme="minorHAnsi" w:cs="Arial"/>
          <w:sz w:val="20"/>
          <w:szCs w:val="20"/>
        </w:rPr>
        <w:t xml:space="preserve"> </w:t>
      </w:r>
    </w:p>
    <w:p w14:paraId="516FB911" w14:textId="77777777" w:rsidR="001F3A8A" w:rsidRPr="00C71A57" w:rsidRDefault="001F3A8A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  <w:highlight w:val="red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SLR/CRR is maintained by bank after what time lag? </w:t>
      </w:r>
      <w:r w:rsidRPr="00386D24">
        <w:rPr>
          <w:rFonts w:asciiTheme="minorHAnsi" w:hAnsiTheme="minorHAnsi" w:cs="Arial"/>
          <w:sz w:val="20"/>
          <w:szCs w:val="20"/>
        </w:rPr>
        <w:t>What other ratio</w:t>
      </w:r>
      <w:r w:rsidR="00452C99" w:rsidRPr="00386D24">
        <w:rPr>
          <w:rFonts w:asciiTheme="minorHAnsi" w:hAnsiTheme="minorHAnsi" w:cs="Arial"/>
          <w:sz w:val="20"/>
          <w:szCs w:val="20"/>
        </w:rPr>
        <w:t>(</w:t>
      </w:r>
      <w:r w:rsidRPr="00386D24">
        <w:rPr>
          <w:rFonts w:asciiTheme="minorHAnsi" w:hAnsiTheme="minorHAnsi" w:cs="Arial"/>
          <w:sz w:val="20"/>
          <w:szCs w:val="20"/>
        </w:rPr>
        <w:t>s</w:t>
      </w:r>
      <w:r w:rsidR="00452C99" w:rsidRPr="00386D24">
        <w:rPr>
          <w:rFonts w:asciiTheme="minorHAnsi" w:hAnsiTheme="minorHAnsi" w:cs="Arial"/>
          <w:sz w:val="20"/>
          <w:szCs w:val="20"/>
        </w:rPr>
        <w:t>)</w:t>
      </w:r>
      <w:r w:rsidRPr="00386D24">
        <w:rPr>
          <w:rFonts w:asciiTheme="minorHAnsi" w:hAnsiTheme="minorHAnsi" w:cs="Arial"/>
          <w:sz w:val="20"/>
          <w:szCs w:val="20"/>
        </w:rPr>
        <w:t xml:space="preserve"> are closely linked to its violation</w:t>
      </w:r>
      <w:r w:rsidR="00452C99" w:rsidRPr="00386D24">
        <w:rPr>
          <w:rFonts w:asciiTheme="minorHAnsi" w:hAnsiTheme="minorHAnsi" w:cs="Arial"/>
          <w:sz w:val="20"/>
          <w:szCs w:val="20"/>
        </w:rPr>
        <w:t>?</w:t>
      </w:r>
    </w:p>
    <w:p w14:paraId="461B9BB0" w14:textId="77777777" w:rsidR="00DC367F" w:rsidRDefault="00DC367F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spread of a bank? </w:t>
      </w:r>
    </w:p>
    <w:p w14:paraId="2C3098F6" w14:textId="77777777" w:rsidR="00314A86" w:rsidRPr="00C71A57" w:rsidRDefault="00314A86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trike/>
          <w:sz w:val="20"/>
          <w:szCs w:val="20"/>
        </w:rPr>
      </w:pPr>
      <w:r w:rsidRPr="00C71A57">
        <w:rPr>
          <w:rFonts w:asciiTheme="minorHAnsi" w:hAnsiTheme="minorHAnsi" w:cs="Arial"/>
          <w:strike/>
          <w:sz w:val="20"/>
          <w:szCs w:val="20"/>
        </w:rPr>
        <w:t xml:space="preserve">How is Incremental CRR used during demonetization different from CRR? </w:t>
      </w:r>
    </w:p>
    <w:p w14:paraId="5F68F007" w14:textId="77777777" w:rsidR="0070051B" w:rsidRDefault="00562050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lastRenderedPageBreak/>
        <w:t>What is open market operations?</w:t>
      </w:r>
      <w:r w:rsidR="001F3A8A" w:rsidRPr="001F02F9">
        <w:rPr>
          <w:rFonts w:asciiTheme="minorHAnsi" w:hAnsiTheme="minorHAnsi" w:cs="Arial"/>
          <w:sz w:val="20"/>
          <w:szCs w:val="20"/>
        </w:rPr>
        <w:t xml:space="preserve"> </w:t>
      </w:r>
      <w:r w:rsidR="00712C15" w:rsidRPr="001F02F9">
        <w:rPr>
          <w:rFonts w:asciiTheme="minorHAnsi" w:hAnsiTheme="minorHAnsi" w:cs="Arial"/>
          <w:sz w:val="20"/>
          <w:szCs w:val="20"/>
        </w:rPr>
        <w:t>2 types of market operation? Which CBS platform manages these operations?</w:t>
      </w:r>
    </w:p>
    <w:p w14:paraId="57CD3481" w14:textId="77777777" w:rsidR="0027559D" w:rsidRDefault="00314A86" w:rsidP="00555D6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27559D">
        <w:rPr>
          <w:rFonts w:asciiTheme="minorHAnsi" w:hAnsiTheme="minorHAnsi" w:cs="Arial"/>
          <w:sz w:val="20"/>
          <w:szCs w:val="20"/>
        </w:rPr>
        <w:t xml:space="preserve">What is market stabilization scheme? </w:t>
      </w:r>
      <w:r w:rsidR="007F64AA" w:rsidRPr="0027559D">
        <w:rPr>
          <w:rFonts w:asciiTheme="minorHAnsi" w:hAnsiTheme="minorHAnsi" w:cs="Arial"/>
          <w:sz w:val="20"/>
          <w:szCs w:val="20"/>
        </w:rPr>
        <w:t xml:space="preserve">Different type </w:t>
      </w:r>
      <w:r w:rsidRPr="0027559D">
        <w:rPr>
          <w:rFonts w:asciiTheme="minorHAnsi" w:hAnsiTheme="minorHAnsi" w:cs="Arial"/>
          <w:sz w:val="20"/>
          <w:szCs w:val="20"/>
        </w:rPr>
        <w:t xml:space="preserve">of G-Securities are traded under this scheme? </w:t>
      </w:r>
    </w:p>
    <w:p w14:paraId="76640B48" w14:textId="77777777" w:rsidR="00314A86" w:rsidRPr="0027559D" w:rsidRDefault="00314A86" w:rsidP="00555D6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27559D">
        <w:rPr>
          <w:rFonts w:asciiTheme="minorHAnsi" w:hAnsiTheme="minorHAnsi" w:cs="Arial"/>
          <w:sz w:val="20"/>
          <w:szCs w:val="20"/>
        </w:rPr>
        <w:t>How is OMO different from MSS when both are trading G-Secs only? (</w:t>
      </w:r>
      <w:r w:rsidR="0027559D" w:rsidRPr="0027559D">
        <w:rPr>
          <w:rFonts w:asciiTheme="minorHAnsi" w:hAnsiTheme="minorHAnsi" w:cs="Arial"/>
          <w:sz w:val="20"/>
          <w:szCs w:val="20"/>
        </w:rPr>
        <w:t>Y</w:t>
      </w:r>
      <w:r w:rsidRPr="0027559D">
        <w:rPr>
          <w:rFonts w:asciiTheme="minorHAnsi" w:hAnsiTheme="minorHAnsi" w:cs="Arial"/>
          <w:sz w:val="20"/>
          <w:szCs w:val="20"/>
        </w:rPr>
        <w:t>ear, Type of</w:t>
      </w:r>
      <w:r w:rsidR="007F64AA" w:rsidRPr="0027559D">
        <w:rPr>
          <w:rFonts w:asciiTheme="minorHAnsi" w:hAnsiTheme="minorHAnsi" w:cs="Arial"/>
          <w:sz w:val="20"/>
          <w:szCs w:val="20"/>
        </w:rPr>
        <w:t xml:space="preserve"> G-Secs- their maturity period, </w:t>
      </w:r>
      <w:r w:rsidR="0027559D" w:rsidRPr="0027559D">
        <w:rPr>
          <w:rFonts w:asciiTheme="minorHAnsi" w:hAnsiTheme="minorHAnsi" w:cs="Arial"/>
          <w:sz w:val="20"/>
          <w:szCs w:val="20"/>
        </w:rPr>
        <w:t xml:space="preserve">govt. buying </w:t>
      </w:r>
      <w:r w:rsidR="00536506" w:rsidRPr="0027559D">
        <w:rPr>
          <w:rFonts w:asciiTheme="minorHAnsi" w:hAnsiTheme="minorHAnsi" w:cs="Arial"/>
          <w:sz w:val="20"/>
          <w:szCs w:val="20"/>
        </w:rPr>
        <w:t>p</w:t>
      </w:r>
      <w:r w:rsidR="00536506">
        <w:rPr>
          <w:rFonts w:asciiTheme="minorHAnsi" w:hAnsiTheme="minorHAnsi" w:cs="Arial"/>
          <w:sz w:val="20"/>
          <w:szCs w:val="20"/>
        </w:rPr>
        <w:t>rogram</w:t>
      </w:r>
      <w:r w:rsidR="007F64AA" w:rsidRPr="0027559D">
        <w:rPr>
          <w:rFonts w:asciiTheme="minorHAnsi" w:hAnsiTheme="minorHAnsi" w:cs="Arial"/>
          <w:sz w:val="20"/>
          <w:szCs w:val="20"/>
        </w:rPr>
        <w:t>, use in inflation/deflation/both, interest paid by govt.)</w:t>
      </w:r>
    </w:p>
    <w:p w14:paraId="7711C1DD" w14:textId="77777777" w:rsidR="0070051B" w:rsidRPr="001F02F9" w:rsidRDefault="0070051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For which of the </w:t>
      </w:r>
      <w:r w:rsidR="00536506">
        <w:rPr>
          <w:rFonts w:asciiTheme="minorHAnsi" w:hAnsiTheme="minorHAnsi" w:cs="Arial"/>
          <w:sz w:val="20"/>
          <w:szCs w:val="20"/>
        </w:rPr>
        <w:t xml:space="preserve">Bank rate, </w:t>
      </w:r>
      <w:r w:rsidR="005A247E">
        <w:rPr>
          <w:rFonts w:asciiTheme="minorHAnsi" w:hAnsiTheme="minorHAnsi" w:cs="Arial"/>
          <w:sz w:val="20"/>
          <w:szCs w:val="20"/>
        </w:rPr>
        <w:t xml:space="preserve">Repo </w:t>
      </w:r>
      <w:r w:rsidRPr="001F02F9">
        <w:rPr>
          <w:rFonts w:asciiTheme="minorHAnsi" w:hAnsiTheme="minorHAnsi" w:cs="Arial"/>
          <w:sz w:val="20"/>
          <w:szCs w:val="20"/>
        </w:rPr>
        <w:t>rate</w:t>
      </w:r>
      <w:r w:rsidR="005A247E">
        <w:rPr>
          <w:rFonts w:asciiTheme="minorHAnsi" w:hAnsiTheme="minorHAnsi" w:cs="Arial"/>
          <w:sz w:val="20"/>
          <w:szCs w:val="20"/>
        </w:rPr>
        <w:t>, MSF</w:t>
      </w:r>
      <w:r w:rsidR="00386D24">
        <w:rPr>
          <w:rFonts w:asciiTheme="minorHAnsi" w:hAnsiTheme="minorHAnsi" w:cs="Arial"/>
          <w:sz w:val="20"/>
          <w:szCs w:val="20"/>
        </w:rPr>
        <w:t>-</w:t>
      </w:r>
      <w:r w:rsidRPr="001F02F9">
        <w:rPr>
          <w:rFonts w:asciiTheme="minorHAnsi" w:hAnsiTheme="minorHAnsi" w:cs="Arial"/>
          <w:sz w:val="20"/>
          <w:szCs w:val="20"/>
        </w:rPr>
        <w:t xml:space="preserve"> collateral need to be given by bank to RBI. If yes, what type of securities can be used as collateral?</w:t>
      </w:r>
      <w:r w:rsidR="00536506">
        <w:rPr>
          <w:rFonts w:asciiTheme="minorHAnsi" w:hAnsiTheme="minorHAnsi" w:cs="Arial"/>
          <w:sz w:val="20"/>
          <w:szCs w:val="20"/>
        </w:rPr>
        <w:t xml:space="preserve"> How do they differ in terms of time period</w:t>
      </w:r>
    </w:p>
    <w:p w14:paraId="7F472D19" w14:textId="77777777" w:rsidR="0070051B" w:rsidRPr="001F02F9" w:rsidRDefault="0070051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policy corridor? </w:t>
      </w:r>
      <w:r w:rsidR="005A247E">
        <w:rPr>
          <w:rFonts w:asciiTheme="minorHAnsi" w:hAnsiTheme="minorHAnsi" w:cs="Arial"/>
          <w:sz w:val="20"/>
          <w:szCs w:val="20"/>
        </w:rPr>
        <w:t xml:space="preserve">What is call rate? How is their alignment helpful? </w:t>
      </w:r>
    </w:p>
    <w:p w14:paraId="689A14FC" w14:textId="77777777" w:rsidR="005A247E" w:rsidRPr="00BB4066" w:rsidRDefault="005A247E" w:rsidP="0062729B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Key difference/details of LAF and MSF? (Initiation year, recommended by, eligible borrowers, minimum limit, SLR) </w:t>
      </w:r>
    </w:p>
    <w:p w14:paraId="7A23FFF4" w14:textId="77777777" w:rsidR="0070051B" w:rsidRPr="00BB4066" w:rsidRDefault="0070051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is tight/dear/hawkish monetary policy? How is it achieved using CRR, SLR, </w:t>
      </w:r>
      <w:r w:rsidR="00314A86" w:rsidRPr="00BB4066">
        <w:rPr>
          <w:rFonts w:asciiTheme="minorHAnsi" w:hAnsiTheme="minorHAnsi" w:cs="Arial"/>
          <w:sz w:val="20"/>
          <w:szCs w:val="20"/>
        </w:rPr>
        <w:t>LAF</w:t>
      </w:r>
      <w:r w:rsidRPr="00BB4066">
        <w:rPr>
          <w:rFonts w:asciiTheme="minorHAnsi" w:hAnsiTheme="minorHAnsi" w:cs="Arial"/>
          <w:sz w:val="20"/>
          <w:szCs w:val="20"/>
        </w:rPr>
        <w:t>, MSF</w:t>
      </w:r>
      <w:r w:rsidR="00314A86" w:rsidRPr="00BB4066">
        <w:rPr>
          <w:rFonts w:asciiTheme="minorHAnsi" w:hAnsiTheme="minorHAnsi" w:cs="Arial"/>
          <w:sz w:val="20"/>
          <w:szCs w:val="20"/>
        </w:rPr>
        <w:t>, OMO, MSS</w:t>
      </w:r>
    </w:p>
    <w:p w14:paraId="521F2FDF" w14:textId="77777777" w:rsidR="0070051B" w:rsidRPr="00BB4066" w:rsidRDefault="0070051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 easy/cheap/dovish monetary policy? How is it achieved using CRR, SLR</w:t>
      </w:r>
      <w:r w:rsidR="00314A86" w:rsidRPr="00BB4066">
        <w:rPr>
          <w:rFonts w:asciiTheme="minorHAnsi" w:hAnsiTheme="minorHAnsi" w:cs="Arial"/>
          <w:sz w:val="20"/>
          <w:szCs w:val="20"/>
        </w:rPr>
        <w:t>, LAF</w:t>
      </w:r>
      <w:r w:rsidRPr="00BB4066">
        <w:rPr>
          <w:rFonts w:asciiTheme="minorHAnsi" w:hAnsiTheme="minorHAnsi" w:cs="Arial"/>
          <w:sz w:val="20"/>
          <w:szCs w:val="20"/>
        </w:rPr>
        <w:t>, MSF</w:t>
      </w:r>
      <w:r w:rsidR="00314A86" w:rsidRPr="00BB4066">
        <w:rPr>
          <w:rFonts w:asciiTheme="minorHAnsi" w:hAnsiTheme="minorHAnsi" w:cs="Arial"/>
          <w:sz w:val="20"/>
          <w:szCs w:val="20"/>
        </w:rPr>
        <w:t>, OMO, MSS</w:t>
      </w:r>
    </w:p>
    <w:p w14:paraId="117C5E26" w14:textId="77777777" w:rsidR="00314A86" w:rsidRPr="00BB4066" w:rsidRDefault="00314A86" w:rsidP="00314A86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are 3 type of quantitative monetary policy approach?</w:t>
      </w:r>
      <w:r w:rsidR="00E87259" w:rsidRPr="00BB4066">
        <w:rPr>
          <w:rFonts w:asciiTheme="minorHAnsi" w:hAnsiTheme="minorHAnsi" w:cs="Arial"/>
          <w:sz w:val="20"/>
          <w:szCs w:val="20"/>
        </w:rPr>
        <w:t xml:space="preserve"> Which one does India use?</w:t>
      </w:r>
    </w:p>
    <w:p w14:paraId="6B348D00" w14:textId="77777777" w:rsidR="00314A86" w:rsidRPr="00BB4066" w:rsidRDefault="00314A86" w:rsidP="00314A86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 monetary policy committee?</w:t>
      </w:r>
      <w:r w:rsidR="0057344F" w:rsidRPr="00BB4066">
        <w:rPr>
          <w:rFonts w:asciiTheme="minorHAnsi" w:hAnsiTheme="minorHAnsi" w:cs="Arial"/>
          <w:sz w:val="20"/>
          <w:szCs w:val="20"/>
        </w:rPr>
        <w:t xml:space="preserve"> Is it a statutory body</w:t>
      </w:r>
      <w:r w:rsidR="007F64AA" w:rsidRPr="00BB4066">
        <w:rPr>
          <w:rFonts w:asciiTheme="minorHAnsi" w:hAnsiTheme="minorHAnsi" w:cs="Arial"/>
          <w:sz w:val="20"/>
          <w:szCs w:val="20"/>
        </w:rPr>
        <w:t>?</w:t>
      </w:r>
      <w:r w:rsidR="0057344F" w:rsidRPr="00BB4066">
        <w:rPr>
          <w:rFonts w:asciiTheme="minorHAnsi" w:hAnsiTheme="minorHAnsi" w:cs="Arial"/>
          <w:sz w:val="20"/>
          <w:szCs w:val="20"/>
        </w:rPr>
        <w:t xml:space="preserve"> If yes, which act?</w:t>
      </w:r>
      <w:r w:rsidR="007F64AA" w:rsidRPr="00BB4066">
        <w:rPr>
          <w:rFonts w:asciiTheme="minorHAnsi" w:hAnsiTheme="minorHAnsi" w:cs="Arial"/>
          <w:sz w:val="20"/>
          <w:szCs w:val="20"/>
        </w:rPr>
        <w:t xml:space="preserve"> </w:t>
      </w:r>
      <w:r w:rsidRPr="00BB4066">
        <w:rPr>
          <w:rFonts w:asciiTheme="minorHAnsi" w:hAnsiTheme="minorHAnsi" w:cs="Arial"/>
          <w:sz w:val="20"/>
          <w:szCs w:val="20"/>
        </w:rPr>
        <w:t xml:space="preserve">What is its structure? What is the quorum required? </w:t>
      </w:r>
    </w:p>
    <w:p w14:paraId="5A1237DA" w14:textId="77777777" w:rsidR="00ED749B" w:rsidRPr="00BB4066" w:rsidRDefault="00ED749B" w:rsidP="00314A86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is monetary policy target? Who determines it? In consultation with whom? For what period? </w:t>
      </w:r>
    </w:p>
    <w:p w14:paraId="07F593F8" w14:textId="77777777" w:rsidR="00ED749B" w:rsidRPr="00BB4066" w:rsidRDefault="00ED749B" w:rsidP="00314A86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Discuss key measures for RBI accountability on monetary policy targets? </w:t>
      </w:r>
    </w:p>
    <w:p w14:paraId="733A488A" w14:textId="77777777" w:rsidR="00E93780" w:rsidRPr="001F02F9" w:rsidRDefault="00E93780" w:rsidP="00E93780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1DFDBFDC" w14:textId="77777777" w:rsidR="006121A9" w:rsidRPr="00D53CBC" w:rsidRDefault="006121A9" w:rsidP="008B2A94">
      <w:pPr>
        <w:pStyle w:val="ListParagraph"/>
        <w:numPr>
          <w:ilvl w:val="0"/>
          <w:numId w:val="22"/>
        </w:numPr>
        <w:ind w:left="360"/>
        <w:rPr>
          <w:rFonts w:asciiTheme="minorHAnsi" w:hAnsiTheme="minorHAnsi" w:cs="Arial"/>
          <w:color w:val="000000" w:themeColor="text1"/>
          <w:sz w:val="20"/>
          <w:szCs w:val="20"/>
          <w:u w:val="single"/>
        </w:rPr>
      </w:pPr>
      <w:r w:rsidRPr="00D53CBC">
        <w:rPr>
          <w:rFonts w:asciiTheme="minorHAnsi" w:hAnsiTheme="minorHAnsi" w:cs="Arial"/>
          <w:sz w:val="20"/>
          <w:szCs w:val="20"/>
          <w:u w:val="single"/>
        </w:rPr>
        <w:t xml:space="preserve">Qualitative measures  </w:t>
      </w:r>
      <w:r w:rsidR="006C52CB">
        <w:rPr>
          <w:rFonts w:asciiTheme="minorHAnsi" w:hAnsiTheme="minorHAnsi" w:cs="Arial"/>
          <w:sz w:val="20"/>
          <w:szCs w:val="20"/>
          <w:u w:val="single"/>
        </w:rPr>
        <w:t>®</w:t>
      </w:r>
    </w:p>
    <w:p w14:paraId="2AB619CA" w14:textId="77777777" w:rsidR="00572B17" w:rsidRDefault="00A6383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color w:val="000000" w:themeColor="text1"/>
          <w:sz w:val="20"/>
          <w:szCs w:val="20"/>
        </w:rPr>
        <w:t xml:space="preserve">Why were loans given to industrialists higher in 1960s? </w:t>
      </w:r>
      <w:r w:rsidR="00A77A02">
        <w:rPr>
          <w:rFonts w:asciiTheme="minorHAnsi" w:hAnsiTheme="minorHAnsi" w:cs="Arial"/>
          <w:color w:val="000000" w:themeColor="text1"/>
          <w:sz w:val="20"/>
          <w:szCs w:val="20"/>
        </w:rPr>
        <w:t>(X)</w:t>
      </w:r>
    </w:p>
    <w:p w14:paraId="27081D12" w14:textId="77777777" w:rsidR="00572B17" w:rsidRPr="00572B17" w:rsidRDefault="00572B17" w:rsidP="00572B17">
      <w:pPr>
        <w:pStyle w:val="ListParagraph"/>
        <w:rPr>
          <w:rFonts w:asciiTheme="minorHAnsi" w:hAnsiTheme="minorHAnsi" w:cs="Arial"/>
          <w:i/>
          <w:iCs/>
          <w:color w:val="000000" w:themeColor="text1"/>
          <w:sz w:val="20"/>
          <w:szCs w:val="20"/>
        </w:rPr>
      </w:pPr>
      <w:r w:rsidRPr="009B2399">
        <w:rPr>
          <w:rFonts w:asciiTheme="minorHAnsi" w:hAnsiTheme="minorHAnsi" w:cs="Arial"/>
          <w:i/>
          <w:iCs/>
          <w:color w:val="000000" w:themeColor="text1"/>
          <w:sz w:val="20"/>
          <w:szCs w:val="20"/>
        </w:rPr>
        <w:t># Fact During independence (1/3</w:t>
      </w:r>
      <w:r w:rsidRPr="009B2399">
        <w:rPr>
          <w:rFonts w:asciiTheme="minorHAnsi" w:hAnsiTheme="minorHAnsi" w:cs="Arial"/>
          <w:i/>
          <w:iCs/>
          <w:color w:val="000000" w:themeColor="text1"/>
          <w:sz w:val="20"/>
          <w:szCs w:val="20"/>
          <w:vertAlign w:val="superscript"/>
        </w:rPr>
        <w:t>rd</w:t>
      </w:r>
      <w:r w:rsidRPr="009B2399">
        <w:rPr>
          <w:rFonts w:asciiTheme="minorHAnsi" w:hAnsiTheme="minorHAnsi" w:cs="Arial"/>
          <w:i/>
          <w:iCs/>
          <w:color w:val="000000" w:themeColor="text1"/>
          <w:sz w:val="20"/>
          <w:szCs w:val="20"/>
        </w:rPr>
        <w:t xml:space="preserve"> loans were given to industrialist v/s 2/3</w:t>
      </w:r>
      <w:r w:rsidRPr="009B2399">
        <w:rPr>
          <w:rFonts w:asciiTheme="minorHAnsi" w:hAnsiTheme="minorHAnsi" w:cs="Arial"/>
          <w:i/>
          <w:iCs/>
          <w:color w:val="000000" w:themeColor="text1"/>
          <w:sz w:val="20"/>
          <w:szCs w:val="20"/>
          <w:vertAlign w:val="superscript"/>
        </w:rPr>
        <w:t>rd</w:t>
      </w:r>
      <w:r w:rsidRPr="009B2399">
        <w:rPr>
          <w:rFonts w:asciiTheme="minorHAnsi" w:hAnsiTheme="minorHAnsi" w:cs="Arial"/>
          <w:i/>
          <w:iCs/>
          <w:color w:val="000000" w:themeColor="text1"/>
          <w:sz w:val="20"/>
          <w:szCs w:val="20"/>
        </w:rPr>
        <w:t xml:space="preserve"> before nationalization of banks)</w:t>
      </w:r>
    </w:p>
    <w:p w14:paraId="7D500856" w14:textId="77777777" w:rsidR="00A6383B" w:rsidRPr="001F02F9" w:rsidRDefault="00A6383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color w:val="000000" w:themeColor="text1"/>
          <w:sz w:val="20"/>
          <w:szCs w:val="20"/>
        </w:rPr>
        <w:t>What were the restrictive qualitative steps taken by govt. to curb the inflation and why were they not effective?</w:t>
      </w:r>
      <w:r w:rsidR="00A77A02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025CD26B" w14:textId="77777777" w:rsidR="007F0CC2" w:rsidRDefault="00572B17" w:rsidP="00572B17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t>Discuss the timeline of PSL norms in Pre-LPG era?</w:t>
      </w:r>
    </w:p>
    <w:p w14:paraId="3E00FA0F" w14:textId="77777777" w:rsidR="007F0CC2" w:rsidRPr="007B3B17" w:rsidRDefault="007F0CC2" w:rsidP="007F0CC2">
      <w:pPr>
        <w:pStyle w:val="ListParagraph"/>
        <w:numPr>
          <w:ilvl w:val="0"/>
          <w:numId w:val="21"/>
        </w:numPr>
        <w:rPr>
          <w:rFonts w:asciiTheme="minorHAnsi" w:hAnsiTheme="minorHAnsi" w:cs="Arial"/>
          <w:sz w:val="20"/>
          <w:szCs w:val="20"/>
        </w:rPr>
      </w:pPr>
      <w:r w:rsidRPr="007F0CC2">
        <w:rPr>
          <w:rStyle w:val="Hyperlink"/>
          <w:rFonts w:asciiTheme="minorHAnsi" w:hAnsiTheme="minorHAnsi" w:cs="Arial"/>
          <w:color w:val="auto"/>
          <w:sz w:val="20"/>
          <w:szCs w:val="20"/>
          <w:u w:val="none"/>
        </w:rPr>
        <w:t xml:space="preserve">Credit Guarantee cooperation of </w:t>
      </w:r>
      <w:r w:rsidRPr="007B3B17">
        <w:rPr>
          <w:rStyle w:val="Hyperlink"/>
          <w:rFonts w:asciiTheme="minorHAnsi" w:hAnsiTheme="minorHAnsi" w:cs="Arial"/>
          <w:color w:val="auto"/>
          <w:sz w:val="20"/>
          <w:szCs w:val="20"/>
          <w:u w:val="none"/>
        </w:rPr>
        <w:t>India – established, ministry, statutory?</w:t>
      </w:r>
    </w:p>
    <w:p w14:paraId="4685EB37" w14:textId="77777777" w:rsidR="00572B17" w:rsidRPr="00572B17" w:rsidRDefault="00572B17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7B3B17">
        <w:rPr>
          <w:rFonts w:asciiTheme="minorHAnsi" w:hAnsiTheme="minorHAnsi" w:cs="Arial"/>
          <w:sz w:val="20"/>
          <w:szCs w:val="20"/>
        </w:rPr>
        <w:t xml:space="preserve">Discuss the </w:t>
      </w:r>
      <w:r w:rsidR="00036C6A" w:rsidRPr="007B3B17">
        <w:rPr>
          <w:rFonts w:asciiTheme="minorHAnsi" w:hAnsiTheme="minorHAnsi" w:cs="Arial"/>
          <w:sz w:val="20"/>
          <w:szCs w:val="20"/>
        </w:rPr>
        <w:t>Priorit</w:t>
      </w:r>
      <w:r w:rsidR="00A6383B" w:rsidRPr="007B3B17">
        <w:rPr>
          <w:rFonts w:asciiTheme="minorHAnsi" w:hAnsiTheme="minorHAnsi" w:cs="Arial"/>
          <w:sz w:val="20"/>
          <w:szCs w:val="20"/>
        </w:rPr>
        <w:t>y sector lending norms in India</w:t>
      </w:r>
      <w:r w:rsidR="005F63B5" w:rsidRPr="00572B17">
        <w:rPr>
          <w:rFonts w:asciiTheme="minorHAnsi" w:hAnsiTheme="minorHAnsi" w:cs="Arial"/>
          <w:sz w:val="20"/>
          <w:szCs w:val="20"/>
        </w:rPr>
        <w:t xml:space="preserve"> and how does it vary across FIs?</w:t>
      </w:r>
      <w:r>
        <w:rPr>
          <w:rFonts w:asciiTheme="minorHAnsi" w:hAnsiTheme="minorHAnsi" w:cs="Arial"/>
          <w:sz w:val="20"/>
          <w:szCs w:val="20"/>
        </w:rPr>
        <w:t xml:space="preserve"> </w:t>
      </w:r>
      <w:r w:rsidR="003408F7">
        <w:rPr>
          <w:rFonts w:asciiTheme="minorHAnsi" w:hAnsiTheme="minorHAnsi" w:cs="Arial"/>
          <w:sz w:val="20"/>
          <w:szCs w:val="20"/>
        </w:rPr>
        <w:t>® ®</w:t>
      </w:r>
    </w:p>
    <w:p w14:paraId="1A9D7EB1" w14:textId="77777777" w:rsidR="006105FE" w:rsidRPr="00BB4066" w:rsidRDefault="00572B17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some new sectors for which strict norms are not specified but they form part of PSL? </w:t>
      </w:r>
      <w:r w:rsidR="006105FE" w:rsidRPr="00BB4066">
        <w:rPr>
          <w:rFonts w:asciiTheme="minorHAnsi" w:hAnsiTheme="minorHAnsi" w:cs="Arial"/>
          <w:sz w:val="20"/>
          <w:szCs w:val="20"/>
        </w:rPr>
        <w:t xml:space="preserve">Does loan given to MFI/SHGs count? </w:t>
      </w:r>
    </w:p>
    <w:p w14:paraId="2711FA62" w14:textId="77777777" w:rsidR="006105FE" w:rsidRPr="00BB4066" w:rsidRDefault="006105FE" w:rsidP="0062729B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Define the Micro, Small and Medium enterprises? Are only Micro eligible for PSL lending? </w:t>
      </w:r>
    </w:p>
    <w:p w14:paraId="77BF5046" w14:textId="77777777" w:rsidR="003408F7" w:rsidRDefault="006105FE" w:rsidP="0062729B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6105FE">
        <w:rPr>
          <w:rFonts w:asciiTheme="minorHAnsi" w:hAnsiTheme="minorHAnsi" w:cs="Arial"/>
          <w:sz w:val="20"/>
          <w:szCs w:val="20"/>
        </w:rPr>
        <w:t xml:space="preserve">Which funds do the money get transferred to in case of PSL non-fulfilment? </w:t>
      </w:r>
      <w:r w:rsidRPr="006105FE">
        <w:rPr>
          <w:rFonts w:asciiTheme="minorHAnsi" w:hAnsiTheme="minorHAnsi" w:cs="Arial"/>
          <w:color w:val="000000" w:themeColor="text1"/>
          <w:sz w:val="20"/>
          <w:szCs w:val="20"/>
        </w:rPr>
        <w:t xml:space="preserve">Who administers these funds? </w:t>
      </w:r>
      <w:r w:rsidR="003408F7">
        <w:rPr>
          <w:rFonts w:asciiTheme="minorHAnsi" w:hAnsiTheme="minorHAnsi" w:cs="Arial"/>
          <w:color w:val="000000" w:themeColor="text1"/>
          <w:sz w:val="20"/>
          <w:szCs w:val="20"/>
        </w:rPr>
        <w:t xml:space="preserve">Who are potential beneficiaries? </w:t>
      </w:r>
    </w:p>
    <w:p w14:paraId="017782FF" w14:textId="77777777" w:rsidR="00A6383B" w:rsidRDefault="006105FE" w:rsidP="0062729B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6105FE">
        <w:rPr>
          <w:rFonts w:asciiTheme="minorHAnsi" w:hAnsiTheme="minorHAnsi" w:cs="Arial"/>
          <w:color w:val="000000" w:themeColor="text1"/>
          <w:sz w:val="20"/>
          <w:szCs w:val="20"/>
        </w:rPr>
        <w:t xml:space="preserve">What’s the way out for banks which do not have many rural branches? </w:t>
      </w:r>
    </w:p>
    <w:p w14:paraId="60E923F6" w14:textId="77777777" w:rsidR="006105FE" w:rsidRPr="006105FE" w:rsidRDefault="006105FE" w:rsidP="0062729B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is credit rationing?</w:t>
      </w:r>
      <w:r>
        <w:rPr>
          <w:rFonts w:asciiTheme="minorHAnsi" w:hAnsiTheme="minorHAnsi" w:cs="Arial"/>
          <w:color w:val="000000" w:themeColor="text1"/>
          <w:sz w:val="20"/>
          <w:szCs w:val="20"/>
        </w:rPr>
        <w:t xml:space="preserve"> Is it a monetary policy tool? </w:t>
      </w:r>
      <w:r w:rsidR="007F0CC2" w:rsidRPr="007F0CC2">
        <w:rPr>
          <w:rFonts w:asciiTheme="minorHAnsi" w:hAnsiTheme="minorHAnsi" w:cs="Arial"/>
          <w:i/>
          <w:iCs/>
          <w:color w:val="000000" w:themeColor="text1"/>
          <w:sz w:val="20"/>
          <w:szCs w:val="20"/>
        </w:rPr>
        <w:t>(Not if subsidy is given otherwise yes!)</w:t>
      </w:r>
    </w:p>
    <w:p w14:paraId="6B157E77" w14:textId="77777777" w:rsidR="005F63B5" w:rsidRPr="001F02F9" w:rsidRDefault="00A6383B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color w:val="000000" w:themeColor="text1"/>
          <w:sz w:val="20"/>
          <w:szCs w:val="20"/>
        </w:rPr>
        <w:t>What is interest</w:t>
      </w:r>
      <w:r w:rsidR="005F63B5" w:rsidRPr="001F02F9">
        <w:rPr>
          <w:rFonts w:asciiTheme="minorHAnsi" w:hAnsiTheme="minorHAnsi" w:cs="Arial"/>
          <w:color w:val="000000" w:themeColor="text1"/>
          <w:sz w:val="20"/>
          <w:szCs w:val="20"/>
        </w:rPr>
        <w:t xml:space="preserve"> subvention scheme? (Read Bank class 3_Slide 26)</w:t>
      </w:r>
    </w:p>
    <w:p w14:paraId="32A18854" w14:textId="77777777" w:rsidR="00A6383B" w:rsidRPr="008C0486" w:rsidRDefault="0058668F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>Why is PSL not able to effectively increase the agriculture growth?</w:t>
      </w:r>
      <w:r w:rsidR="006105FE" w:rsidRPr="008C0486">
        <w:rPr>
          <w:rFonts w:asciiTheme="minorHAnsi" w:hAnsiTheme="minorHAnsi" w:cs="Arial"/>
          <w:color w:val="000000" w:themeColor="text1"/>
          <w:sz w:val="20"/>
          <w:szCs w:val="20"/>
        </w:rPr>
        <w:t xml:space="preserve"> (Big farmers, march rush, ISS) – </w:t>
      </w:r>
      <w:r w:rsidR="00A77A02" w:rsidRPr="008C0486">
        <w:rPr>
          <w:rFonts w:asciiTheme="minorHAnsi" w:hAnsiTheme="minorHAnsi" w:cs="Arial"/>
          <w:color w:val="000000" w:themeColor="text1"/>
          <w:sz w:val="20"/>
          <w:szCs w:val="20"/>
        </w:rPr>
        <w:t>(X)</w:t>
      </w:r>
    </w:p>
    <w:p w14:paraId="79F7C3F9" w14:textId="77777777" w:rsidR="005F63B5" w:rsidRPr="008C0486" w:rsidRDefault="006105FE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>Define following</w:t>
      </w:r>
    </w:p>
    <w:p w14:paraId="31260FE9" w14:textId="77777777" w:rsidR="005F63B5" w:rsidRPr="008C0486" w:rsidRDefault="005F63B5" w:rsidP="008B2A94">
      <w:pPr>
        <w:pStyle w:val="ListParagraph"/>
        <w:numPr>
          <w:ilvl w:val="1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>c</w:t>
      </w:r>
      <w:r w:rsidR="00A6383B" w:rsidRPr="008C0486">
        <w:rPr>
          <w:rFonts w:asciiTheme="minorHAnsi" w:hAnsiTheme="minorHAnsi" w:cs="Arial"/>
          <w:color w:val="000000" w:themeColor="text1"/>
          <w:sz w:val="20"/>
          <w:szCs w:val="20"/>
        </w:rPr>
        <w:t xml:space="preserve">ustomer credit ratio </w:t>
      </w:r>
    </w:p>
    <w:p w14:paraId="1C3D1937" w14:textId="77777777" w:rsidR="00A6383B" w:rsidRPr="008C0486" w:rsidRDefault="00A6383B" w:rsidP="008B2A94">
      <w:pPr>
        <w:pStyle w:val="ListParagraph"/>
        <w:numPr>
          <w:ilvl w:val="1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>LTV/</w:t>
      </w:r>
      <w:r w:rsidR="0058668F" w:rsidRPr="008C0486">
        <w:rPr>
          <w:rFonts w:asciiTheme="minorHAnsi" w:hAnsiTheme="minorHAnsi" w:cs="Arial"/>
          <w:color w:val="000000" w:themeColor="text1"/>
          <w:sz w:val="20"/>
          <w:szCs w:val="20"/>
        </w:rPr>
        <w:t>MRR?</w:t>
      </w:r>
      <w:r w:rsidR="0015468C" w:rsidRPr="008C0486">
        <w:rPr>
          <w:rFonts w:asciiTheme="minorHAnsi" w:hAnsiTheme="minorHAnsi" w:cs="Arial"/>
          <w:color w:val="000000" w:themeColor="text1"/>
          <w:sz w:val="20"/>
          <w:szCs w:val="20"/>
        </w:rPr>
        <w:t>(Margin requirement ratio)</w:t>
      </w:r>
    </w:p>
    <w:p w14:paraId="6EFD15F7" w14:textId="77777777" w:rsidR="00A6383B" w:rsidRPr="008C0486" w:rsidRDefault="0058668F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>What is moral suasion? Give few examples of its utilization by RBI</w:t>
      </w:r>
      <w:r w:rsidR="007F0CC2" w:rsidRPr="008C048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7E408D67" w14:textId="77777777" w:rsidR="0058668F" w:rsidRPr="008C0486" w:rsidRDefault="0058668F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>What is direct action? Under what act RBI is able to use it?</w:t>
      </w:r>
      <w:r w:rsidR="006105FE" w:rsidRPr="008C0486">
        <w:rPr>
          <w:rFonts w:asciiTheme="minorHAnsi" w:hAnsiTheme="minorHAnsi" w:cs="Arial"/>
          <w:color w:val="000000" w:themeColor="text1"/>
          <w:sz w:val="20"/>
          <w:szCs w:val="20"/>
        </w:rPr>
        <w:t xml:space="preserve"> Can RBI be sued for its actions? </w:t>
      </w:r>
    </w:p>
    <w:p w14:paraId="0D7D9F2F" w14:textId="77777777" w:rsidR="0058668F" w:rsidRPr="008C0486" w:rsidRDefault="00CC27BA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8C048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some of the limitations of monetary policy </w:t>
      </w:r>
      <w:r w:rsidR="000662F5" w:rsidRPr="008C0486">
        <w:rPr>
          <w:rFonts w:asciiTheme="minorHAnsi" w:hAnsiTheme="minorHAnsi" w:cs="Arial"/>
          <w:color w:val="000000" w:themeColor="text1"/>
          <w:sz w:val="20"/>
          <w:szCs w:val="20"/>
        </w:rPr>
        <w:t>in India?</w:t>
      </w:r>
      <w:r w:rsidR="00A77A02" w:rsidRPr="008C0486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27507DCE" w14:textId="77777777" w:rsidR="00F31405" w:rsidRPr="007F2511" w:rsidRDefault="00F31405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7F2511">
        <w:rPr>
          <w:rFonts w:asciiTheme="minorHAnsi" w:hAnsiTheme="minorHAnsi" w:cs="Arial"/>
          <w:color w:val="000000" w:themeColor="text1"/>
          <w:sz w:val="20"/>
          <w:szCs w:val="20"/>
        </w:rPr>
        <w:t>What are the main reasons of low deposit rate and low demand of credit</w:t>
      </w:r>
      <w:r w:rsidR="00A77A02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55F7165C" w14:textId="77777777" w:rsidR="00F31405" w:rsidRDefault="00F31405" w:rsidP="008B2A94">
      <w:pPr>
        <w:pStyle w:val="ListParagraph"/>
        <w:numPr>
          <w:ilvl w:val="0"/>
          <w:numId w:val="21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7F2511">
        <w:rPr>
          <w:rFonts w:asciiTheme="minorHAnsi" w:hAnsiTheme="minorHAnsi" w:cs="Arial"/>
          <w:color w:val="000000" w:themeColor="text1"/>
          <w:sz w:val="20"/>
          <w:szCs w:val="20"/>
        </w:rPr>
        <w:t>What is major 2 difference between Base rate and MCLR?</w:t>
      </w:r>
    </w:p>
    <w:p w14:paraId="0321AF0D" w14:textId="77777777" w:rsidR="007F2511" w:rsidRPr="00D53CBC" w:rsidRDefault="007F2511" w:rsidP="008B2A94">
      <w:pPr>
        <w:pStyle w:val="ListParagraph"/>
        <w:numPr>
          <w:ilvl w:val="0"/>
          <w:numId w:val="21"/>
        </w:numPr>
        <w:rPr>
          <w:rStyle w:val="Hyperlink"/>
          <w:rFonts w:asciiTheme="minorHAnsi" w:hAnsiTheme="minorHAnsi" w:cs="Arial"/>
          <w:color w:val="000000" w:themeColor="text1"/>
          <w:sz w:val="20"/>
          <w:szCs w:val="20"/>
          <w:u w:val="none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new RBI guidelines for </w:t>
      </w:r>
      <w:r w:rsidR="0015468C">
        <w:rPr>
          <w:rFonts w:asciiTheme="minorHAnsi" w:hAnsiTheme="minorHAnsi" w:cs="Arial"/>
          <w:color w:val="000000" w:themeColor="text1"/>
          <w:sz w:val="20"/>
          <w:szCs w:val="20"/>
        </w:rPr>
        <w:t xml:space="preserve">loan rates? It needs to be applicable from when? </w:t>
      </w:r>
      <w:hyperlink r:id="rId15" w:history="1">
        <w:r w:rsidR="0015468C" w:rsidRPr="0015468C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</w:p>
    <w:p w14:paraId="3E454137" w14:textId="77777777" w:rsidR="007F16FC" w:rsidRPr="001F02F9" w:rsidRDefault="007F16FC" w:rsidP="007F16FC">
      <w:pPr>
        <w:ind w:left="360"/>
        <w:rPr>
          <w:rFonts w:asciiTheme="minorHAnsi" w:hAnsiTheme="minorHAnsi" w:cs="Arial"/>
          <w:color w:val="000000" w:themeColor="text1"/>
          <w:sz w:val="20"/>
          <w:szCs w:val="20"/>
        </w:rPr>
      </w:pPr>
    </w:p>
    <w:p w14:paraId="01E3BD5E" w14:textId="77777777" w:rsidR="007F16FC" w:rsidRDefault="007F16FC" w:rsidP="007F16FC">
      <w:pPr>
        <w:ind w:left="360"/>
        <w:rPr>
          <w:rFonts w:asciiTheme="minorHAnsi" w:hAnsiTheme="minorHAnsi" w:cs="Arial"/>
          <w:b/>
          <w:bCs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b/>
          <w:bCs/>
          <w:color w:val="000000" w:themeColor="text1"/>
          <w:sz w:val="20"/>
          <w:szCs w:val="20"/>
        </w:rPr>
        <w:t>Banks, NBFCs and other financial institutions</w:t>
      </w:r>
      <w:r w:rsidR="00597EA2">
        <w:rPr>
          <w:rFonts w:asciiTheme="minorHAnsi" w:hAnsiTheme="minorHAnsi" w:cs="Arial"/>
          <w:b/>
          <w:bCs/>
          <w:color w:val="000000" w:themeColor="text1"/>
          <w:sz w:val="20"/>
          <w:szCs w:val="20"/>
        </w:rPr>
        <w:t xml:space="preserve"> (Mrunal)</w:t>
      </w:r>
    </w:p>
    <w:p w14:paraId="18E47639" w14:textId="77777777" w:rsidR="006C52CB" w:rsidRPr="001F02F9" w:rsidRDefault="006C52CB" w:rsidP="007F16FC">
      <w:pPr>
        <w:ind w:left="360"/>
        <w:rPr>
          <w:rFonts w:asciiTheme="minorHAnsi" w:hAnsiTheme="minorHAnsi" w:cs="Arial"/>
          <w:b/>
          <w:bCs/>
          <w:color w:val="000000" w:themeColor="text1"/>
          <w:sz w:val="20"/>
          <w:szCs w:val="20"/>
        </w:rPr>
      </w:pPr>
    </w:p>
    <w:p w14:paraId="0F982F98" w14:textId="77777777" w:rsidR="00D23CEB" w:rsidRPr="001F02F9" w:rsidRDefault="001F02F9" w:rsidP="00D23CEB">
      <w:pPr>
        <w:ind w:left="360"/>
        <w:rPr>
          <w:rFonts w:asciiTheme="minorHAnsi" w:hAnsiTheme="minorHAnsi" w:cs="Arial"/>
          <w:color w:val="000000" w:themeColor="text1"/>
          <w:sz w:val="20"/>
          <w:szCs w:val="20"/>
          <w:u w:val="single"/>
        </w:rPr>
      </w:pPr>
      <w:r w:rsidRPr="009F26C4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>Non-Performing</w:t>
      </w:r>
      <w:r w:rsidR="00E93780" w:rsidRPr="009F26C4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 xml:space="preserve"> </w:t>
      </w:r>
      <w:r w:rsidR="00D23CEB" w:rsidRPr="009F26C4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>A</w:t>
      </w:r>
      <w:r w:rsidR="00E93780" w:rsidRPr="009F26C4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>ssets</w:t>
      </w:r>
    </w:p>
    <w:p w14:paraId="5C669E41" w14:textId="77777777" w:rsidR="00A71E08" w:rsidRPr="00BB4066" w:rsidRDefault="00DF4E43" w:rsidP="00A71E08">
      <w:pPr>
        <w:pStyle w:val="ListParagraph"/>
        <w:numPr>
          <w:ilvl w:val="0"/>
          <w:numId w:val="24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>What are Basel III norms? What are the 2</w:t>
      </w:r>
      <w:r w:rsidR="00E84D11" w:rsidRPr="00BB4066">
        <w:rPr>
          <w:rFonts w:asciiTheme="minorHAnsi" w:hAnsiTheme="minorHAnsi" w:cs="Arial"/>
          <w:color w:val="000000" w:themeColor="text1"/>
          <w:sz w:val="20"/>
          <w:szCs w:val="20"/>
        </w:rPr>
        <w:t>/3</w:t>
      </w: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ratios that it prescribe? </w:t>
      </w:r>
      <w:r w:rsidR="007D422A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Which body defined the </w:t>
      </w:r>
      <w:r w:rsidR="000662F5" w:rsidRPr="00BB4066">
        <w:rPr>
          <w:rFonts w:asciiTheme="minorHAnsi" w:hAnsiTheme="minorHAnsi" w:cs="Arial"/>
          <w:color w:val="000000" w:themeColor="text1"/>
          <w:sz w:val="20"/>
          <w:szCs w:val="20"/>
        </w:rPr>
        <w:t>norms?</w:t>
      </w:r>
      <w:r w:rsidR="007D422A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Are these mandatory?</w:t>
      </w:r>
    </w:p>
    <w:p w14:paraId="67D1FAC1" w14:textId="77777777" w:rsidR="007D422A" w:rsidRPr="00BB4066" w:rsidRDefault="007D422A" w:rsidP="00A71E08">
      <w:pPr>
        <w:pStyle w:val="ListParagraph"/>
        <w:numPr>
          <w:ilvl w:val="0"/>
          <w:numId w:val="24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Which FIs in India need to comply with Basel III norms? </w:t>
      </w:r>
      <w:r w:rsidR="0062729B" w:rsidRPr="00BB4066">
        <w:rPr>
          <w:rFonts w:asciiTheme="minorHAnsi" w:hAnsiTheme="minorHAnsi" w:cs="Arial"/>
          <w:color w:val="000000" w:themeColor="text1"/>
          <w:sz w:val="20"/>
          <w:szCs w:val="20"/>
        </w:rPr>
        <w:t>(Slide 20 BASEL deck)</w:t>
      </w:r>
    </w:p>
    <w:p w14:paraId="7D8DA177" w14:textId="77777777" w:rsidR="007D422A" w:rsidRPr="00BB4066" w:rsidRDefault="007D422A" w:rsidP="00FF6F14">
      <w:pPr>
        <w:pStyle w:val="ListParagraph"/>
        <w:numPr>
          <w:ilvl w:val="0"/>
          <w:numId w:val="24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2 tiers of capital in case of CRAR? </w:t>
      </w:r>
    </w:p>
    <w:p w14:paraId="3D784CE3" w14:textId="77777777" w:rsidR="007D422A" w:rsidRPr="00BB4066" w:rsidRDefault="0062729B" w:rsidP="0062729B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7D422A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4 ratios lead to bank under PCA? </w:t>
      </w:r>
      <w:r w:rsidR="00DF4E43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What all </w:t>
      </w:r>
      <w:r w:rsidR="000662F5" w:rsidRPr="00BB4066">
        <w:rPr>
          <w:rFonts w:asciiTheme="minorHAnsi" w:hAnsiTheme="minorHAnsi" w:cs="Arial"/>
          <w:color w:val="000000" w:themeColor="text1"/>
          <w:sz w:val="20"/>
          <w:szCs w:val="20"/>
        </w:rPr>
        <w:t>FIs fall under its jurisdiction?</w:t>
      </w:r>
      <w:r w:rsidR="009A55A6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7D422A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mandatory actions under this? </w:t>
      </w:r>
    </w:p>
    <w:p w14:paraId="4B2A87A4" w14:textId="77777777" w:rsidR="000662F5" w:rsidRPr="001F1793" w:rsidRDefault="000662F5" w:rsidP="0062729B">
      <w:pPr>
        <w:pStyle w:val="ListParagraph"/>
        <w:numPr>
          <w:ilvl w:val="0"/>
          <w:numId w:val="20"/>
        </w:numPr>
        <w:rPr>
          <w:rFonts w:asciiTheme="minorHAnsi" w:hAnsiTheme="minorHAnsi" w:cs="Arial"/>
          <w:strike/>
          <w:color w:val="000000" w:themeColor="text1"/>
          <w:sz w:val="20"/>
          <w:szCs w:val="20"/>
        </w:rPr>
      </w:pPr>
      <w:r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>What is Twin Balance sheet problem? Explain the 3 stages of Indian economy that led to this problem?</w:t>
      </w:r>
      <w:r w:rsidR="00A71E08"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(X)</w:t>
      </w:r>
    </w:p>
    <w:p w14:paraId="39A27CFD" w14:textId="77777777" w:rsidR="000662F5" w:rsidRPr="00EC38B9" w:rsidRDefault="000662F5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strike/>
          <w:color w:val="000000" w:themeColor="text1"/>
          <w:sz w:val="20"/>
          <w:szCs w:val="20"/>
        </w:rPr>
      </w:pPr>
      <w:r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>Define the stages of a loan? What is SMA</w:t>
      </w:r>
      <w:r w:rsidR="00655F4B"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and JLF</w:t>
      </w:r>
      <w:r w:rsidR="008678DC"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</w:t>
      </w:r>
      <w:r w:rsidR="00655F4B"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>(Joint Lending forum)</w:t>
      </w:r>
      <w:r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in this context?</w:t>
      </w:r>
      <w:r w:rsidR="008D7CEC"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(X)</w:t>
      </w:r>
    </w:p>
    <w:p w14:paraId="29A1CAA8" w14:textId="77777777" w:rsidR="008C043E" w:rsidRPr="00EC38B9" w:rsidRDefault="008C043E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strike/>
          <w:color w:val="000000" w:themeColor="text1"/>
          <w:sz w:val="20"/>
          <w:szCs w:val="20"/>
        </w:rPr>
      </w:pPr>
      <w:r w:rsidRPr="00EC38B9">
        <w:rPr>
          <w:rFonts w:asciiTheme="minorHAnsi" w:hAnsiTheme="minorHAnsi" w:cs="Arial"/>
          <w:strike/>
          <w:color w:val="000000" w:themeColor="text1"/>
          <w:sz w:val="20"/>
          <w:szCs w:val="20"/>
        </w:rPr>
        <w:t>What is 3R framework to revitalize distressed asset?</w:t>
      </w:r>
    </w:p>
    <w:p w14:paraId="3EE85337" w14:textId="77777777" w:rsidR="00DA06AC" w:rsidRPr="001F1793" w:rsidRDefault="00DA06AC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strike/>
          <w:color w:val="000000" w:themeColor="text1"/>
          <w:sz w:val="20"/>
          <w:szCs w:val="20"/>
        </w:rPr>
      </w:pPr>
      <w:r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>What is AQR?</w:t>
      </w:r>
      <w:r w:rsidR="0058202F"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Is there change of interest/tenure involved in rectification stage? </w:t>
      </w:r>
    </w:p>
    <w:p w14:paraId="71CD4A0E" w14:textId="77777777" w:rsidR="0017649D" w:rsidRPr="001F1793" w:rsidRDefault="008D7CEC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strike/>
          <w:color w:val="000000" w:themeColor="text1"/>
          <w:sz w:val="20"/>
          <w:szCs w:val="20"/>
        </w:rPr>
      </w:pPr>
      <w:r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>What is Strategic Debt restructuring and S4A in context of debt restructuring</w:t>
      </w:r>
      <w:r w:rsidR="0017649D"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>?</w:t>
      </w:r>
      <w:r w:rsidR="0058202F" w:rsidRPr="001F1793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 Which involves change in ownership?</w:t>
      </w:r>
    </w:p>
    <w:p w14:paraId="6B9EFC8F" w14:textId="77777777" w:rsidR="008C043E" w:rsidRPr="00BB4066" w:rsidRDefault="008C043E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>Which committee suggested Recovery Tribunal? When was it set up?</w:t>
      </w:r>
      <w:r w:rsidR="008D7CEC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4D4BF55B" w14:textId="77777777" w:rsidR="0017649D" w:rsidRPr="00BB4066" w:rsidRDefault="008C043E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is Sarfaesi 2002 act? Which committee recommended it? </w:t>
      </w:r>
      <w:r w:rsidR="0017649D" w:rsidRPr="00BB4066">
        <w:rPr>
          <w:rFonts w:asciiTheme="minorHAnsi" w:hAnsiTheme="minorHAnsi" w:cs="Arial"/>
          <w:color w:val="000000" w:themeColor="text1"/>
          <w:sz w:val="20"/>
          <w:szCs w:val="20"/>
        </w:rPr>
        <w:t>Is it applicable on A</w:t>
      </w: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>gri loans</w:t>
      </w:r>
      <w:r w:rsidR="0017649D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? </w:t>
      </w:r>
      <w:r w:rsidR="0058202F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Who could file a case? </w:t>
      </w:r>
    </w:p>
    <w:p w14:paraId="76108430" w14:textId="77777777" w:rsidR="008C043E" w:rsidRPr="00BB4066" w:rsidRDefault="0017649D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>What are the 2 tribunals that concerned defaulter can appeal under Sarfaesi Act? Any pre-conditions?</w:t>
      </w:r>
      <w:r w:rsidR="008D7CEC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72AC275C" w14:textId="77777777" w:rsidR="008C043E" w:rsidRDefault="008C043E" w:rsidP="00F96BC5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>What is Insolvency Bankruptcy code 2016?</w:t>
      </w:r>
      <w:r w:rsidR="0058202F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Discuss the steps and tribunals/appellate tribunals involved</w:t>
      </w:r>
      <w:r w:rsidR="0058202F">
        <w:rPr>
          <w:rFonts w:asciiTheme="minorHAnsi" w:hAnsiTheme="minorHAnsi" w:cs="Arial"/>
          <w:color w:val="000000" w:themeColor="text1"/>
          <w:sz w:val="20"/>
          <w:szCs w:val="20"/>
        </w:rPr>
        <w:t xml:space="preserve">? </w:t>
      </w:r>
    </w:p>
    <w:p w14:paraId="516EF36D" w14:textId="77777777" w:rsidR="0058202F" w:rsidRPr="0058202F" w:rsidRDefault="0058202F" w:rsidP="00F96BC5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lastRenderedPageBreak/>
        <w:t>Mention the order the payments in case of liquidification of assets in case of bankruptcy?</w:t>
      </w:r>
    </w:p>
    <w:p w14:paraId="287D71F1" w14:textId="77777777" w:rsidR="00462610" w:rsidRPr="0058202F" w:rsidRDefault="0017649D" w:rsidP="00F96BC5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58202F">
        <w:rPr>
          <w:rFonts w:asciiTheme="minorHAnsi" w:hAnsiTheme="minorHAnsi" w:cs="Arial"/>
          <w:color w:val="000000" w:themeColor="text1"/>
          <w:sz w:val="20"/>
          <w:szCs w:val="20"/>
        </w:rPr>
        <w:t xml:space="preserve">What regulatory board has been instituted under </w:t>
      </w:r>
      <w:r w:rsidR="00462610" w:rsidRPr="0058202F">
        <w:rPr>
          <w:rFonts w:asciiTheme="minorHAnsi" w:hAnsiTheme="minorHAnsi" w:cs="Arial"/>
          <w:color w:val="000000" w:themeColor="text1"/>
          <w:sz w:val="20"/>
          <w:szCs w:val="20"/>
        </w:rPr>
        <w:t xml:space="preserve">IBC 2016? </w:t>
      </w:r>
      <w:r w:rsidR="00115315">
        <w:rPr>
          <w:rFonts w:asciiTheme="minorHAnsi" w:hAnsiTheme="minorHAnsi" w:cs="Arial"/>
          <w:color w:val="000000" w:themeColor="text1"/>
          <w:sz w:val="20"/>
          <w:szCs w:val="20"/>
        </w:rPr>
        <w:t>It has representation from which 3 ministries? What about RBI</w:t>
      </w:r>
      <w:r w:rsidR="00462610" w:rsidRPr="0058202F">
        <w:rPr>
          <w:rFonts w:asciiTheme="minorHAnsi" w:hAnsiTheme="minorHAnsi" w:cs="Arial"/>
          <w:color w:val="000000" w:themeColor="text1"/>
          <w:sz w:val="20"/>
          <w:szCs w:val="20"/>
        </w:rPr>
        <w:t>? What is its function</w:t>
      </w:r>
      <w:r w:rsidR="00115315">
        <w:rPr>
          <w:rFonts w:asciiTheme="minorHAnsi" w:hAnsiTheme="minorHAnsi" w:cs="Arial"/>
          <w:color w:val="000000" w:themeColor="text1"/>
          <w:sz w:val="20"/>
          <w:szCs w:val="20"/>
        </w:rPr>
        <w:t>?</w:t>
      </w:r>
    </w:p>
    <w:p w14:paraId="6F89001E" w14:textId="77777777" w:rsidR="00462610" w:rsidRPr="001F02F9" w:rsidRDefault="001230B2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color w:val="000000" w:themeColor="text1"/>
          <w:sz w:val="20"/>
          <w:szCs w:val="20"/>
        </w:rPr>
        <w:t>Define OTS, laon waivers, loan write-off in context of farm loans in India?</w:t>
      </w:r>
      <w:r w:rsidR="001213AD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75D6695E" w14:textId="77777777" w:rsidR="001230B2" w:rsidRPr="001213AD" w:rsidRDefault="001230B2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1213AD">
        <w:rPr>
          <w:rFonts w:asciiTheme="minorHAnsi" w:hAnsiTheme="minorHAnsi" w:cs="Arial"/>
          <w:color w:val="000000" w:themeColor="text1"/>
          <w:sz w:val="20"/>
          <w:szCs w:val="20"/>
        </w:rPr>
        <w:t>What are stressed assets of a bank?</w:t>
      </w:r>
    </w:p>
    <w:p w14:paraId="3D953FB2" w14:textId="77777777" w:rsidR="001230B2" w:rsidRPr="001F02F9" w:rsidRDefault="001230B2" w:rsidP="008B2A94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color w:val="000000" w:themeColor="text1"/>
          <w:sz w:val="20"/>
          <w:szCs w:val="20"/>
        </w:rPr>
        <w:t>Who are willful defaulters?</w:t>
      </w:r>
    </w:p>
    <w:p w14:paraId="21B975F1" w14:textId="77777777" w:rsidR="0028074A" w:rsidRPr="009F26C4" w:rsidRDefault="009F26C4" w:rsidP="006544F1">
      <w:pPr>
        <w:pStyle w:val="ListParagraph"/>
        <w:numPr>
          <w:ilvl w:val="0"/>
          <w:numId w:val="20"/>
        </w:numPr>
        <w:rPr>
          <w:rFonts w:asciiTheme="minorHAnsi" w:hAnsiTheme="minorHAnsi" w:cs="Arial"/>
          <w:color w:val="FF0000"/>
          <w:sz w:val="20"/>
          <w:szCs w:val="20"/>
        </w:rPr>
      </w:pPr>
      <w:r w:rsidRPr="009F26C4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7B3F00" w:rsidRPr="009F26C4">
        <w:rPr>
          <w:rFonts w:asciiTheme="minorHAnsi" w:hAnsiTheme="minorHAnsi" w:cs="Arial"/>
          <w:sz w:val="20"/>
          <w:szCs w:val="20"/>
        </w:rPr>
        <w:t xml:space="preserve">What are </w:t>
      </w:r>
      <w:r w:rsidR="00C90C62" w:rsidRPr="009F26C4">
        <w:rPr>
          <w:rFonts w:asciiTheme="minorHAnsi" w:hAnsiTheme="minorHAnsi" w:cs="Arial"/>
          <w:sz w:val="20"/>
          <w:szCs w:val="20"/>
        </w:rPr>
        <w:t xml:space="preserve">2 </w:t>
      </w:r>
      <w:r w:rsidR="002B49D0" w:rsidRPr="009F26C4">
        <w:rPr>
          <w:rFonts w:asciiTheme="minorHAnsi" w:hAnsiTheme="minorHAnsi" w:cs="Arial"/>
          <w:sz w:val="20"/>
          <w:szCs w:val="20"/>
        </w:rPr>
        <w:t>key recommendation of PY Nayak Committee? (BIC/BBB)</w:t>
      </w:r>
    </w:p>
    <w:p w14:paraId="62EE7611" w14:textId="77777777" w:rsidR="00D23CEB" w:rsidRPr="001F02F9" w:rsidRDefault="00D23CEB" w:rsidP="00D23CEB">
      <w:pPr>
        <w:rPr>
          <w:rFonts w:asciiTheme="minorHAnsi" w:hAnsiTheme="minorHAnsi" w:cs="Arial"/>
          <w:color w:val="000000" w:themeColor="text1"/>
          <w:sz w:val="20"/>
          <w:szCs w:val="20"/>
        </w:rPr>
      </w:pPr>
    </w:p>
    <w:p w14:paraId="71344A02" w14:textId="77777777" w:rsidR="00D23CEB" w:rsidRPr="001F02F9" w:rsidRDefault="00D23CEB" w:rsidP="00D23CEB">
      <w:pPr>
        <w:rPr>
          <w:rFonts w:asciiTheme="minorHAnsi" w:hAnsiTheme="minorHAnsi" w:cs="Arial"/>
          <w:color w:val="000000" w:themeColor="text1"/>
          <w:sz w:val="20"/>
          <w:szCs w:val="20"/>
          <w:u w:val="single"/>
        </w:rPr>
      </w:pPr>
      <w:r w:rsidRPr="000338EE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>Banking</w:t>
      </w:r>
      <w:r w:rsidR="002D248D" w:rsidRPr="000338EE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 xml:space="preserve"> ®</w:t>
      </w:r>
    </w:p>
    <w:p w14:paraId="7E0814C7" w14:textId="77777777" w:rsidR="008A0472" w:rsidRDefault="008A0472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were the first 3 banks in India?</w:t>
      </w:r>
      <w:r w:rsidR="00831BB3">
        <w:rPr>
          <w:rFonts w:asciiTheme="minorHAnsi" w:hAnsiTheme="minorHAnsi" w:cs="Arial"/>
          <w:sz w:val="20"/>
          <w:szCs w:val="20"/>
        </w:rPr>
        <w:t xml:space="preserve"> (years)</w:t>
      </w:r>
      <w:r w:rsidRPr="001F02F9">
        <w:rPr>
          <w:rFonts w:asciiTheme="minorHAnsi" w:hAnsiTheme="minorHAnsi" w:cs="Arial"/>
          <w:sz w:val="20"/>
          <w:szCs w:val="20"/>
        </w:rPr>
        <w:t xml:space="preserve"> Which bank was generated due to merger of </w:t>
      </w:r>
      <w:r w:rsidR="00E802B0" w:rsidRPr="001F02F9">
        <w:rPr>
          <w:rFonts w:asciiTheme="minorHAnsi" w:hAnsiTheme="minorHAnsi" w:cs="Arial"/>
          <w:sz w:val="20"/>
          <w:szCs w:val="20"/>
        </w:rPr>
        <w:t>their</w:t>
      </w:r>
      <w:r w:rsidRPr="001F02F9">
        <w:rPr>
          <w:rFonts w:asciiTheme="minorHAnsi" w:hAnsiTheme="minorHAnsi" w:cs="Arial"/>
          <w:sz w:val="20"/>
          <w:szCs w:val="20"/>
        </w:rPr>
        <w:t xml:space="preserve"> 3 banks?</w:t>
      </w:r>
      <w:r w:rsidR="00C672FF">
        <w:rPr>
          <w:rFonts w:asciiTheme="minorHAnsi" w:hAnsiTheme="minorHAnsi" w:cs="Arial"/>
          <w:sz w:val="20"/>
          <w:szCs w:val="20"/>
        </w:rPr>
        <w:t xml:space="preserve"> </w:t>
      </w:r>
      <w:r w:rsidR="002D248D">
        <w:rPr>
          <w:rFonts w:asciiTheme="minorHAnsi" w:hAnsiTheme="minorHAnsi" w:cs="Arial"/>
          <w:sz w:val="20"/>
          <w:szCs w:val="20"/>
        </w:rPr>
        <w:t>(Date)</w:t>
      </w:r>
    </w:p>
    <w:p w14:paraId="1711FF6C" w14:textId="77777777" w:rsidR="00831BB3" w:rsidRPr="001F02F9" w:rsidRDefault="00831BB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Which at-scale bank was first bank set up by Indians? When was this? Any key political figure associated? </w:t>
      </w:r>
      <w:r w:rsidR="002D248D">
        <w:rPr>
          <w:rFonts w:asciiTheme="minorHAnsi" w:hAnsiTheme="minorHAnsi" w:cs="Arial"/>
          <w:sz w:val="20"/>
          <w:szCs w:val="20"/>
        </w:rPr>
        <w:t>(Date)</w:t>
      </w:r>
    </w:p>
    <w:p w14:paraId="28807FB8" w14:textId="77777777" w:rsidR="0070051B" w:rsidRPr="001F02F9" w:rsidRDefault="00DF02C8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Give the evolution of RBI (1913 to 1949)</w:t>
      </w:r>
      <w:r w:rsidR="00831BB3">
        <w:rPr>
          <w:rFonts w:asciiTheme="minorHAnsi" w:hAnsiTheme="minorHAnsi" w:cs="Arial"/>
          <w:sz w:val="20"/>
          <w:szCs w:val="20"/>
        </w:rPr>
        <w:t>?</w:t>
      </w:r>
    </w:p>
    <w:p w14:paraId="64B07322" w14:textId="77777777" w:rsidR="004651A1" w:rsidRPr="001F02F9" w:rsidRDefault="004651A1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were the main powers of RBI in respect of </w:t>
      </w:r>
      <w:r w:rsidR="00135F75" w:rsidRPr="001F02F9">
        <w:rPr>
          <w:rFonts w:asciiTheme="minorHAnsi" w:hAnsiTheme="minorHAnsi" w:cs="Arial"/>
          <w:sz w:val="20"/>
          <w:szCs w:val="20"/>
        </w:rPr>
        <w:t>RBI act 1934</w:t>
      </w:r>
      <w:r w:rsidR="002D248D">
        <w:rPr>
          <w:rFonts w:asciiTheme="minorHAnsi" w:hAnsiTheme="minorHAnsi" w:cs="Arial"/>
          <w:sz w:val="20"/>
          <w:szCs w:val="20"/>
        </w:rPr>
        <w:t xml:space="preserve"> (only CRR)</w:t>
      </w:r>
      <w:r w:rsidRPr="001F02F9">
        <w:rPr>
          <w:rFonts w:asciiTheme="minorHAnsi" w:hAnsiTheme="minorHAnsi" w:cs="Arial"/>
          <w:sz w:val="20"/>
          <w:szCs w:val="20"/>
        </w:rPr>
        <w:t xml:space="preserve"> and </w:t>
      </w:r>
      <w:r w:rsidR="00135F75" w:rsidRPr="001F02F9">
        <w:rPr>
          <w:rFonts w:asciiTheme="minorHAnsi" w:hAnsiTheme="minorHAnsi" w:cs="Arial"/>
          <w:sz w:val="20"/>
          <w:szCs w:val="20"/>
        </w:rPr>
        <w:t xml:space="preserve">Banking regulation </w:t>
      </w:r>
      <w:r w:rsidRPr="001F02F9">
        <w:rPr>
          <w:rFonts w:asciiTheme="minorHAnsi" w:hAnsiTheme="minorHAnsi" w:cs="Arial"/>
          <w:sz w:val="20"/>
          <w:szCs w:val="20"/>
        </w:rPr>
        <w:t>act</w:t>
      </w:r>
      <w:r w:rsidR="00135F75" w:rsidRPr="001F02F9">
        <w:rPr>
          <w:rFonts w:asciiTheme="minorHAnsi" w:hAnsiTheme="minorHAnsi" w:cs="Arial"/>
          <w:sz w:val="20"/>
          <w:szCs w:val="20"/>
        </w:rPr>
        <w:t xml:space="preserve"> 1949</w:t>
      </w:r>
      <w:r w:rsidRPr="001F02F9">
        <w:rPr>
          <w:rFonts w:asciiTheme="minorHAnsi" w:hAnsiTheme="minorHAnsi" w:cs="Arial"/>
          <w:sz w:val="20"/>
          <w:szCs w:val="20"/>
        </w:rPr>
        <w:t>?</w:t>
      </w:r>
    </w:p>
    <w:p w14:paraId="603DCF84" w14:textId="77777777" w:rsidR="00DF02C8" w:rsidRPr="00831BB3" w:rsidRDefault="00831BB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831BB3">
        <w:rPr>
          <w:rFonts w:asciiTheme="minorHAnsi" w:hAnsiTheme="minorHAnsi" w:cs="Arial"/>
          <w:sz w:val="20"/>
          <w:szCs w:val="20"/>
        </w:rPr>
        <w:t xml:space="preserve"> </w:t>
      </w:r>
      <w:r w:rsidR="00DF02C8" w:rsidRPr="00831BB3">
        <w:rPr>
          <w:rFonts w:asciiTheme="minorHAnsi" w:hAnsiTheme="minorHAnsi" w:cs="Arial"/>
          <w:sz w:val="20"/>
          <w:szCs w:val="20"/>
        </w:rPr>
        <w:t>What are 8 functions of RBI</w:t>
      </w:r>
      <w:r w:rsidR="00696A45" w:rsidRPr="00831BB3">
        <w:rPr>
          <w:rFonts w:asciiTheme="minorHAnsi" w:hAnsiTheme="minorHAnsi" w:cs="Arial"/>
          <w:sz w:val="20"/>
          <w:szCs w:val="20"/>
        </w:rPr>
        <w:t>?</w:t>
      </w:r>
    </w:p>
    <w:p w14:paraId="3E4EF7EF" w14:textId="77777777" w:rsidR="00696A45" w:rsidRDefault="00831BB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4</w:t>
      </w:r>
      <w:r w:rsidR="00696A45" w:rsidRPr="001F02F9">
        <w:rPr>
          <w:rFonts w:asciiTheme="minorHAnsi" w:hAnsiTheme="minorHAnsi" w:cs="Arial"/>
          <w:sz w:val="20"/>
          <w:szCs w:val="20"/>
        </w:rPr>
        <w:t xml:space="preserve"> key functions of RBI as banker of govt. and </w:t>
      </w:r>
      <w:r w:rsidR="008E5B91">
        <w:rPr>
          <w:rFonts w:asciiTheme="minorHAnsi" w:hAnsiTheme="minorHAnsi" w:cs="Arial"/>
          <w:sz w:val="20"/>
          <w:szCs w:val="20"/>
        </w:rPr>
        <w:t xml:space="preserve">2 for </w:t>
      </w:r>
      <w:r w:rsidR="00696A45" w:rsidRPr="001F02F9">
        <w:rPr>
          <w:rFonts w:asciiTheme="minorHAnsi" w:hAnsiTheme="minorHAnsi" w:cs="Arial"/>
          <w:sz w:val="20"/>
          <w:szCs w:val="20"/>
        </w:rPr>
        <w:t xml:space="preserve">other </w:t>
      </w:r>
      <w:r w:rsidR="00E802B0" w:rsidRPr="001F02F9">
        <w:rPr>
          <w:rFonts w:asciiTheme="minorHAnsi" w:hAnsiTheme="minorHAnsi" w:cs="Arial"/>
          <w:sz w:val="20"/>
          <w:szCs w:val="20"/>
        </w:rPr>
        <w:t>banks?</w:t>
      </w:r>
      <w:r w:rsidR="00135F75" w:rsidRPr="001F02F9">
        <w:rPr>
          <w:rFonts w:asciiTheme="minorHAnsi" w:hAnsiTheme="minorHAnsi" w:cs="Arial"/>
          <w:sz w:val="20"/>
          <w:szCs w:val="20"/>
        </w:rPr>
        <w:t xml:space="preserve"> </w:t>
      </w:r>
    </w:p>
    <w:p w14:paraId="768A64C3" w14:textId="77777777" w:rsidR="00831BB3" w:rsidRPr="001F02F9" w:rsidRDefault="00831BB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Who manages foreign debt management and day-to-day transactions of govt.?</w:t>
      </w:r>
    </w:p>
    <w:p w14:paraId="36487DFC" w14:textId="77777777" w:rsidR="00696A45" w:rsidRPr="001F02F9" w:rsidRDefault="00696A45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Which states public debt management is not managed by RBI?</w:t>
      </w:r>
    </w:p>
    <w:p w14:paraId="1615EAD1" w14:textId="77777777" w:rsidR="00F37641" w:rsidRPr="00831BB3" w:rsidRDefault="00F37641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831BB3">
        <w:rPr>
          <w:rFonts w:asciiTheme="minorHAnsi" w:hAnsiTheme="minorHAnsi" w:cs="Arial"/>
          <w:sz w:val="20"/>
          <w:szCs w:val="20"/>
        </w:rPr>
        <w:t>Name and appointment year of RBI governor a) First governor b) First Indian c) Current</w:t>
      </w:r>
    </w:p>
    <w:p w14:paraId="61DE053A" w14:textId="77777777" w:rsidR="00A579A5" w:rsidRPr="001F02F9" w:rsidRDefault="00A579A5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</w:t>
      </w:r>
      <w:r w:rsidR="001F08B9" w:rsidRPr="001F02F9">
        <w:rPr>
          <w:rFonts w:asciiTheme="minorHAnsi" w:hAnsiTheme="minorHAnsi" w:cs="Arial"/>
          <w:sz w:val="20"/>
          <w:szCs w:val="20"/>
        </w:rPr>
        <w:t xml:space="preserve">name and composition of search committee for </w:t>
      </w:r>
      <w:r w:rsidRPr="001F02F9">
        <w:rPr>
          <w:rFonts w:asciiTheme="minorHAnsi" w:hAnsiTheme="minorHAnsi" w:cs="Arial"/>
          <w:sz w:val="20"/>
          <w:szCs w:val="20"/>
        </w:rPr>
        <w:t>appointment of RBI governor</w:t>
      </w:r>
      <w:r w:rsidR="008E5B91">
        <w:rPr>
          <w:rFonts w:asciiTheme="minorHAnsi" w:hAnsiTheme="minorHAnsi" w:cs="Arial"/>
          <w:sz w:val="20"/>
          <w:szCs w:val="20"/>
        </w:rPr>
        <w:t xml:space="preserve"> (SEBI, IRDA etc.)</w:t>
      </w:r>
      <w:r w:rsidRPr="001F02F9">
        <w:rPr>
          <w:rFonts w:asciiTheme="minorHAnsi" w:hAnsiTheme="minorHAnsi" w:cs="Arial"/>
          <w:sz w:val="20"/>
          <w:szCs w:val="20"/>
        </w:rPr>
        <w:t xml:space="preserve">? </w:t>
      </w:r>
      <w:r w:rsidR="001F08B9" w:rsidRPr="001F02F9">
        <w:rPr>
          <w:rFonts w:asciiTheme="minorHAnsi" w:hAnsiTheme="minorHAnsi" w:cs="Arial"/>
          <w:sz w:val="20"/>
          <w:szCs w:val="20"/>
        </w:rPr>
        <w:t xml:space="preserve">Which committee appoints the RBI governor </w:t>
      </w:r>
    </w:p>
    <w:p w14:paraId="1D7B6FD8" w14:textId="77777777" w:rsidR="008A0472" w:rsidRPr="008E5B91" w:rsidRDefault="008A0472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How many </w:t>
      </w:r>
      <w:r w:rsidR="008E5B91">
        <w:rPr>
          <w:rFonts w:asciiTheme="minorHAnsi" w:hAnsiTheme="minorHAnsi" w:cs="Arial"/>
          <w:sz w:val="20"/>
          <w:szCs w:val="20"/>
        </w:rPr>
        <w:t xml:space="preserve">governor and Dy. </w:t>
      </w:r>
      <w:r w:rsidRPr="001F02F9">
        <w:rPr>
          <w:rFonts w:asciiTheme="minorHAnsi" w:hAnsiTheme="minorHAnsi" w:cs="Arial"/>
          <w:sz w:val="20"/>
          <w:szCs w:val="20"/>
        </w:rPr>
        <w:t xml:space="preserve">governors are provided by RBI Act? </w:t>
      </w:r>
      <w:r w:rsidR="008E5B91">
        <w:rPr>
          <w:rFonts w:asciiTheme="minorHAnsi" w:hAnsiTheme="minorHAnsi" w:cs="Arial"/>
          <w:sz w:val="20"/>
          <w:szCs w:val="20"/>
        </w:rPr>
        <w:t xml:space="preserve"> </w:t>
      </w:r>
    </w:p>
    <w:p w14:paraId="237E68EB" w14:textId="77777777" w:rsidR="00BB4066" w:rsidRDefault="008A0472" w:rsidP="00BB4066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831BB3">
        <w:rPr>
          <w:rFonts w:asciiTheme="minorHAnsi" w:hAnsiTheme="minorHAnsi" w:cs="Arial"/>
          <w:sz w:val="20"/>
          <w:szCs w:val="20"/>
        </w:rPr>
        <w:t>Write the chronology of nationalization of banks and insurance companies in India?</w:t>
      </w:r>
      <w:r w:rsidR="005C2A4B">
        <w:rPr>
          <w:rFonts w:asciiTheme="minorHAnsi" w:hAnsiTheme="minorHAnsi" w:cs="Arial"/>
          <w:sz w:val="20"/>
          <w:szCs w:val="20"/>
        </w:rPr>
        <w:t xml:space="preserve"> </w:t>
      </w:r>
      <w:r w:rsidRPr="00831BB3">
        <w:rPr>
          <w:rFonts w:asciiTheme="minorHAnsi" w:hAnsiTheme="minorHAnsi" w:cs="Arial"/>
          <w:sz w:val="20"/>
          <w:szCs w:val="20"/>
        </w:rPr>
        <w:t xml:space="preserve"> </w:t>
      </w:r>
    </w:p>
    <w:p w14:paraId="438BC2BB" w14:textId="77777777" w:rsidR="00A459D7" w:rsidRPr="00BB4066" w:rsidRDefault="006807E1" w:rsidP="00BB4066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How many PSB exist in India after merger? </w:t>
      </w:r>
    </w:p>
    <w:p w14:paraId="63BA6516" w14:textId="77777777" w:rsidR="00A459D7" w:rsidRDefault="005C2A4B" w:rsidP="00555D6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A459D7">
        <w:rPr>
          <w:rFonts w:asciiTheme="minorHAnsi" w:hAnsiTheme="minorHAnsi" w:cs="Arial"/>
          <w:sz w:val="20"/>
          <w:szCs w:val="20"/>
        </w:rPr>
        <w:t xml:space="preserve">What is Alternative Mechanism framework for consolidation of banks in India? </w:t>
      </w:r>
      <w:hyperlink r:id="rId16" w:history="1">
        <w:r w:rsidRPr="00A459D7">
          <w:rPr>
            <w:rStyle w:val="Hyperlink"/>
            <w:rFonts w:asciiTheme="minorHAnsi" w:hAnsiTheme="minorHAnsi" w:cs="Arial"/>
            <w:sz w:val="20"/>
            <w:szCs w:val="20"/>
          </w:rPr>
          <w:t>(Read</w:t>
        </w:r>
      </w:hyperlink>
      <w:r w:rsidRPr="00A459D7">
        <w:rPr>
          <w:rFonts w:asciiTheme="minorHAnsi" w:hAnsiTheme="minorHAnsi" w:cs="Arial"/>
          <w:sz w:val="20"/>
          <w:szCs w:val="20"/>
        </w:rPr>
        <w:t xml:space="preserve"> </w:t>
      </w:r>
      <w:hyperlink r:id="rId17" w:history="1">
        <w:r w:rsidR="00A459D7" w:rsidRPr="00A459D7">
          <w:rPr>
            <w:rStyle w:val="Hyperlink"/>
            <w:rFonts w:asciiTheme="minorHAnsi" w:hAnsiTheme="minorHAnsi" w:cs="Arial"/>
            <w:sz w:val="20"/>
            <w:szCs w:val="20"/>
          </w:rPr>
          <w:t>Link</w:t>
        </w:r>
      </w:hyperlink>
    </w:p>
    <w:p w14:paraId="00C4DF14" w14:textId="77777777" w:rsidR="005C2A4B" w:rsidRPr="00A459D7" w:rsidRDefault="00A459D7" w:rsidP="00A459D7">
      <w:pPr>
        <w:pStyle w:val="ListParagraph"/>
        <w:rPr>
          <w:rFonts w:asciiTheme="minorHAnsi" w:hAnsiTheme="minorHAnsi" w:cs="Arial"/>
          <w:i/>
          <w:iCs/>
          <w:sz w:val="20"/>
          <w:szCs w:val="20"/>
        </w:rPr>
      </w:pPr>
      <w:r w:rsidRPr="00A459D7">
        <w:rPr>
          <w:rFonts w:asciiTheme="minorHAnsi" w:hAnsiTheme="minorHAnsi" w:cs="Arial"/>
          <w:i/>
          <w:iCs/>
          <w:sz w:val="20"/>
          <w:szCs w:val="20"/>
        </w:rPr>
        <w:t>(In-principle approval by a committee headed by FM, then bank come up with a plan and then approval is given by govt. in consultation with RBI but only after Parliament’s approval as Banking Nationalization Act 1969)</w:t>
      </w:r>
    </w:p>
    <w:p w14:paraId="1BAEACD4" w14:textId="77777777" w:rsidR="004465AE" w:rsidRPr="008C0486" w:rsidRDefault="006B46DF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8C0486">
        <w:rPr>
          <w:rFonts w:asciiTheme="minorHAnsi" w:hAnsiTheme="minorHAnsi" w:cs="Arial"/>
          <w:sz w:val="20"/>
          <w:szCs w:val="20"/>
        </w:rPr>
        <w:t>What are pros and cons of consolidation of bank?</w:t>
      </w:r>
      <w:r w:rsidR="004465AE" w:rsidRPr="008C0486">
        <w:rPr>
          <w:rFonts w:asciiTheme="minorHAnsi" w:hAnsiTheme="minorHAnsi" w:cs="Arial"/>
          <w:sz w:val="20"/>
          <w:szCs w:val="20"/>
        </w:rPr>
        <w:t xml:space="preserve"> </w:t>
      </w:r>
      <w:r w:rsidR="00A459D7" w:rsidRPr="008C0486">
        <w:rPr>
          <w:rFonts w:asciiTheme="minorHAnsi" w:hAnsiTheme="minorHAnsi" w:cs="Arial"/>
          <w:sz w:val="20"/>
          <w:szCs w:val="20"/>
        </w:rPr>
        <w:t>(X)</w:t>
      </w:r>
    </w:p>
    <w:p w14:paraId="1728FB17" w14:textId="77777777" w:rsidR="005C2A4B" w:rsidRPr="008C0486" w:rsidRDefault="005C2A4B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8C0486">
        <w:rPr>
          <w:rFonts w:asciiTheme="minorHAnsi" w:hAnsiTheme="minorHAnsi" w:cs="Arial"/>
          <w:sz w:val="20"/>
          <w:szCs w:val="20"/>
        </w:rPr>
        <w:t>What were key issues that arised out of nationalization of banks?</w:t>
      </w:r>
      <w:r w:rsidR="00A459D7" w:rsidRPr="008C0486">
        <w:rPr>
          <w:rFonts w:asciiTheme="minorHAnsi" w:hAnsiTheme="minorHAnsi" w:cs="Arial"/>
          <w:sz w:val="20"/>
          <w:szCs w:val="20"/>
        </w:rPr>
        <w:t xml:space="preserve"> (X)</w:t>
      </w:r>
    </w:p>
    <w:p w14:paraId="1A355792" w14:textId="77777777" w:rsidR="00A459D7" w:rsidRPr="008C0486" w:rsidRDefault="008C0486" w:rsidP="008C0486">
      <w:pPr>
        <w:pStyle w:val="ListParagraph"/>
        <w:tabs>
          <w:tab w:val="left" w:pos="2065"/>
        </w:tabs>
        <w:rPr>
          <w:rFonts w:asciiTheme="minorHAnsi" w:hAnsiTheme="minorHAnsi" w:cs="Arial"/>
          <w:sz w:val="20"/>
          <w:szCs w:val="20"/>
        </w:rPr>
      </w:pPr>
      <w:r w:rsidRPr="008C0486">
        <w:rPr>
          <w:rFonts w:asciiTheme="minorHAnsi" w:hAnsiTheme="minorHAnsi" w:cs="Arial"/>
          <w:sz w:val="20"/>
          <w:szCs w:val="20"/>
        </w:rPr>
        <w:tab/>
      </w:r>
    </w:p>
    <w:p w14:paraId="0B6D2C55" w14:textId="77777777" w:rsidR="005C2A4B" w:rsidRPr="008C0486" w:rsidRDefault="005C2A4B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8C0486">
        <w:rPr>
          <w:rFonts w:asciiTheme="minorHAnsi" w:hAnsiTheme="minorHAnsi" w:cs="Arial"/>
          <w:sz w:val="20"/>
          <w:szCs w:val="20"/>
        </w:rPr>
        <w:t>What are the recommendations of Narsimhan-I and Nar</w:t>
      </w:r>
      <w:r w:rsidR="005B4E9C" w:rsidRPr="008C0486">
        <w:rPr>
          <w:rFonts w:asciiTheme="minorHAnsi" w:hAnsiTheme="minorHAnsi" w:cs="Arial"/>
          <w:sz w:val="20"/>
          <w:szCs w:val="20"/>
        </w:rPr>
        <w:t>simhan-II committee</w:t>
      </w:r>
    </w:p>
    <w:p w14:paraId="764A821E" w14:textId="77777777" w:rsidR="005C2A4B" w:rsidRDefault="005C2A4B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380D8A">
        <w:rPr>
          <w:rFonts w:asciiTheme="minorHAnsi" w:hAnsiTheme="minorHAnsi" w:cs="Arial"/>
          <w:sz w:val="20"/>
          <w:szCs w:val="20"/>
        </w:rPr>
        <w:t>Define narrow banking and capital adequacy norms as mentioned in Narsimhan Committee-II?</w:t>
      </w:r>
    </w:p>
    <w:p w14:paraId="236EBB2A" w14:textId="77777777" w:rsidR="002F1C0F" w:rsidRPr="00380D8A" w:rsidRDefault="002F1C0F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When were ICICI, UTI, IDBI set up?</w:t>
      </w:r>
    </w:p>
    <w:p w14:paraId="6A0EF8AC" w14:textId="77777777" w:rsidR="00380D8A" w:rsidRPr="00BB4066" w:rsidRDefault="00E869E7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Give the chronology of provision of universal banking license by RBI? Names of the banks licensed in </w:t>
      </w:r>
      <w:r w:rsidR="00135F75" w:rsidRPr="00BB4066">
        <w:rPr>
          <w:rFonts w:asciiTheme="minorHAnsi" w:hAnsiTheme="minorHAnsi" w:cs="Arial"/>
          <w:sz w:val="20"/>
          <w:szCs w:val="20"/>
        </w:rPr>
        <w:t>last 2 phases?</w:t>
      </w:r>
      <w:r w:rsidR="00380D8A" w:rsidRPr="00BB4066">
        <w:rPr>
          <w:rFonts w:asciiTheme="minorHAnsi" w:hAnsiTheme="minorHAnsi" w:cs="Arial"/>
          <w:sz w:val="20"/>
          <w:szCs w:val="20"/>
        </w:rPr>
        <w:t xml:space="preserve"> Which committee shortlisted the last round of licensing?   </w:t>
      </w:r>
    </w:p>
    <w:p w14:paraId="5B66C416" w14:textId="77777777" w:rsidR="00380D8A" w:rsidRPr="00BB4066" w:rsidRDefault="00380D8A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Total number of universal private banks in India</w:t>
      </w:r>
    </w:p>
    <w:p w14:paraId="107D6586" w14:textId="77777777" w:rsidR="00E869E7" w:rsidRPr="001F02F9" w:rsidRDefault="00380D8A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</w:t>
      </w:r>
      <w:r w:rsidR="00195988">
        <w:rPr>
          <w:rFonts w:asciiTheme="minorHAnsi" w:hAnsiTheme="minorHAnsi" w:cs="Arial"/>
          <w:sz w:val="20"/>
          <w:szCs w:val="20"/>
        </w:rPr>
        <w:t>h</w:t>
      </w:r>
      <w:r>
        <w:rPr>
          <w:rFonts w:asciiTheme="minorHAnsi" w:hAnsiTheme="minorHAnsi" w:cs="Arial"/>
          <w:sz w:val="20"/>
          <w:szCs w:val="20"/>
        </w:rPr>
        <w:t>at is on-tap license system? K</w:t>
      </w:r>
      <w:r w:rsidR="00A459D7">
        <w:rPr>
          <w:rFonts w:asciiTheme="minorHAnsi" w:hAnsiTheme="minorHAnsi" w:cs="Arial"/>
          <w:sz w:val="20"/>
          <w:szCs w:val="20"/>
        </w:rPr>
        <w:t xml:space="preserve">ey RBI guidelines related to </w:t>
      </w:r>
      <w:r>
        <w:rPr>
          <w:rFonts w:asciiTheme="minorHAnsi" w:hAnsiTheme="minorHAnsi" w:cs="Arial"/>
          <w:sz w:val="20"/>
          <w:szCs w:val="20"/>
        </w:rPr>
        <w:t>the system? (8)</w:t>
      </w:r>
    </w:p>
    <w:p w14:paraId="35AC7DE0" w14:textId="77777777" w:rsidR="00BD409F" w:rsidRPr="00380D8A" w:rsidRDefault="00BD409F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380D8A">
        <w:rPr>
          <w:rFonts w:asciiTheme="minorHAnsi" w:hAnsiTheme="minorHAnsi" w:cs="Arial"/>
          <w:sz w:val="20"/>
          <w:szCs w:val="20"/>
        </w:rPr>
        <w:t xml:space="preserve">What is the FDI limit of private and public sector banks? </w:t>
      </w:r>
      <w:hyperlink r:id="rId18" w:history="1"/>
    </w:p>
    <w:p w14:paraId="3565DD0E" w14:textId="77777777" w:rsidR="003E5198" w:rsidRPr="003E5198" w:rsidRDefault="00BD409F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the 2 principals followed </w:t>
      </w:r>
      <w:r w:rsidR="000D0A26" w:rsidRPr="001F02F9">
        <w:rPr>
          <w:rFonts w:asciiTheme="minorHAnsi" w:hAnsiTheme="minorHAnsi" w:cs="Arial"/>
          <w:sz w:val="20"/>
          <w:szCs w:val="20"/>
        </w:rPr>
        <w:t xml:space="preserve">by RBI </w:t>
      </w:r>
      <w:r w:rsidRPr="001F02F9">
        <w:rPr>
          <w:rFonts w:asciiTheme="minorHAnsi" w:hAnsiTheme="minorHAnsi" w:cs="Arial"/>
          <w:sz w:val="20"/>
          <w:szCs w:val="20"/>
        </w:rPr>
        <w:t>in case of foreign banks in Indi</w:t>
      </w:r>
      <w:r w:rsidRPr="00A459D7">
        <w:rPr>
          <w:rFonts w:asciiTheme="minorHAnsi" w:hAnsiTheme="minorHAnsi" w:cs="Arial"/>
          <w:sz w:val="20"/>
          <w:szCs w:val="20"/>
        </w:rPr>
        <w:t xml:space="preserve">a? </w:t>
      </w:r>
    </w:p>
    <w:p w14:paraId="1FDE4465" w14:textId="77777777" w:rsidR="00BD409F" w:rsidRPr="00BE3132" w:rsidRDefault="000D0A26" w:rsidP="00FF6F14">
      <w:pPr>
        <w:pStyle w:val="ListParagraph"/>
        <w:numPr>
          <w:ilvl w:val="0"/>
          <w:numId w:val="23"/>
        </w:numPr>
        <w:rPr>
          <w:rStyle w:val="Hyperlink"/>
          <w:rFonts w:asciiTheme="minorHAnsi" w:hAnsiTheme="minorHAnsi" w:cs="Arial"/>
          <w:color w:val="auto"/>
          <w:sz w:val="20"/>
          <w:szCs w:val="20"/>
          <w:u w:val="none"/>
        </w:rPr>
      </w:pPr>
      <w:r w:rsidRPr="00A459D7">
        <w:rPr>
          <w:rFonts w:asciiTheme="minorHAnsi" w:hAnsiTheme="minorHAnsi" w:cs="Arial"/>
          <w:sz w:val="20"/>
          <w:szCs w:val="20"/>
        </w:rPr>
        <w:t xml:space="preserve">How </w:t>
      </w:r>
      <w:r w:rsidR="003E5198" w:rsidRPr="00A459D7">
        <w:rPr>
          <w:rFonts w:asciiTheme="minorHAnsi" w:hAnsiTheme="minorHAnsi" w:cs="Arial"/>
          <w:sz w:val="20"/>
          <w:szCs w:val="20"/>
        </w:rPr>
        <w:t xml:space="preserve">many foreign banks operate </w:t>
      </w:r>
      <w:r w:rsidRPr="00A459D7">
        <w:rPr>
          <w:rFonts w:asciiTheme="minorHAnsi" w:hAnsiTheme="minorHAnsi" w:cs="Arial"/>
          <w:sz w:val="20"/>
          <w:szCs w:val="20"/>
        </w:rPr>
        <w:t>in India?</w:t>
      </w:r>
      <w:r w:rsidRPr="001F02F9">
        <w:rPr>
          <w:rFonts w:asciiTheme="minorHAnsi" w:hAnsiTheme="minorHAnsi" w:cs="Arial"/>
          <w:sz w:val="20"/>
          <w:szCs w:val="20"/>
        </w:rPr>
        <w:t xml:space="preserve"> </w:t>
      </w:r>
      <w:r w:rsidR="003E5198">
        <w:rPr>
          <w:rStyle w:val="Hyperlink"/>
          <w:rFonts w:asciiTheme="minorHAnsi" w:hAnsiTheme="minorHAnsi" w:cs="Arial"/>
          <w:sz w:val="20"/>
          <w:szCs w:val="20"/>
        </w:rPr>
        <w:t xml:space="preserve"> </w:t>
      </w:r>
    </w:p>
    <w:p w14:paraId="2CF29628" w14:textId="77777777" w:rsidR="00BE3132" w:rsidRPr="001F02F9" w:rsidRDefault="00BE3132" w:rsidP="00BE3132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71775099" w14:textId="77777777" w:rsidR="000D0A26" w:rsidRPr="00BB4066" w:rsidRDefault="00F11A1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2 key differences between a universal and differential commercial bank? </w:t>
      </w:r>
    </w:p>
    <w:p w14:paraId="095BF625" w14:textId="77777777" w:rsidR="00380D8A" w:rsidRPr="00BB4066" w:rsidRDefault="00380D8A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Discuss the evolution of RRB banks in India? (</w:t>
      </w:r>
      <w:r w:rsidR="00F11A13" w:rsidRPr="00BB4066">
        <w:rPr>
          <w:rFonts w:asciiTheme="minorHAnsi" w:hAnsiTheme="minorHAnsi" w:cs="Arial"/>
          <w:sz w:val="20"/>
          <w:szCs w:val="20"/>
        </w:rPr>
        <w:t>C</w:t>
      </w:r>
      <w:r w:rsidRPr="00BB4066">
        <w:rPr>
          <w:rFonts w:asciiTheme="minorHAnsi" w:hAnsiTheme="minorHAnsi" w:cs="Arial"/>
          <w:sz w:val="20"/>
          <w:szCs w:val="20"/>
        </w:rPr>
        <w:t xml:space="preserve">ommittee, </w:t>
      </w:r>
      <w:r w:rsidR="00F11A13" w:rsidRPr="00BB4066">
        <w:rPr>
          <w:rFonts w:asciiTheme="minorHAnsi" w:hAnsiTheme="minorHAnsi" w:cs="Arial"/>
          <w:sz w:val="20"/>
          <w:szCs w:val="20"/>
        </w:rPr>
        <w:t>A</w:t>
      </w:r>
      <w:r w:rsidRPr="00BB4066">
        <w:rPr>
          <w:rFonts w:asciiTheme="minorHAnsi" w:hAnsiTheme="minorHAnsi" w:cs="Arial"/>
          <w:sz w:val="20"/>
          <w:szCs w:val="20"/>
        </w:rPr>
        <w:t xml:space="preserve">ct, </w:t>
      </w:r>
      <w:r w:rsidR="00F11A13" w:rsidRPr="00BB4066">
        <w:rPr>
          <w:rFonts w:asciiTheme="minorHAnsi" w:hAnsiTheme="minorHAnsi" w:cs="Arial"/>
          <w:sz w:val="20"/>
          <w:szCs w:val="20"/>
        </w:rPr>
        <w:t>Shareholding</w:t>
      </w:r>
      <w:r w:rsidRPr="00BB4066">
        <w:rPr>
          <w:rFonts w:asciiTheme="minorHAnsi" w:hAnsiTheme="minorHAnsi" w:cs="Arial"/>
          <w:sz w:val="20"/>
          <w:szCs w:val="20"/>
        </w:rPr>
        <w:t>,</w:t>
      </w:r>
      <w:r w:rsidR="00F11A13" w:rsidRPr="00BB4066">
        <w:rPr>
          <w:rFonts w:asciiTheme="minorHAnsi" w:hAnsiTheme="minorHAnsi" w:cs="Arial"/>
          <w:sz w:val="20"/>
          <w:szCs w:val="20"/>
        </w:rPr>
        <w:t xml:space="preserve"> restriction on geography, Khusrau,</w:t>
      </w:r>
      <w:r w:rsidRPr="00BB4066">
        <w:rPr>
          <w:rFonts w:asciiTheme="minorHAnsi" w:hAnsiTheme="minorHAnsi" w:cs="Arial"/>
          <w:sz w:val="20"/>
          <w:szCs w:val="20"/>
        </w:rPr>
        <w:t xml:space="preserve"> Narsimhan committee, </w:t>
      </w:r>
      <w:r w:rsidR="00AD30FE" w:rsidRPr="00BB4066">
        <w:rPr>
          <w:rFonts w:asciiTheme="minorHAnsi" w:hAnsiTheme="minorHAnsi" w:cs="Arial"/>
          <w:sz w:val="20"/>
          <w:szCs w:val="20"/>
        </w:rPr>
        <w:t xml:space="preserve">steps taken </w:t>
      </w:r>
      <w:r w:rsidRPr="00BB4066">
        <w:rPr>
          <w:rFonts w:asciiTheme="minorHAnsi" w:hAnsiTheme="minorHAnsi" w:cs="Arial"/>
          <w:sz w:val="20"/>
          <w:szCs w:val="20"/>
        </w:rPr>
        <w:t>mergers, RRB 2015 amendment</w:t>
      </w:r>
      <w:r w:rsidR="00F11A13" w:rsidRPr="00BB4066">
        <w:rPr>
          <w:rFonts w:asciiTheme="minorHAnsi" w:hAnsiTheme="minorHAnsi" w:cs="Arial"/>
          <w:sz w:val="20"/>
          <w:szCs w:val="20"/>
        </w:rPr>
        <w:t xml:space="preserve">, </w:t>
      </w:r>
      <w:r w:rsidR="00AD30FE" w:rsidRPr="00BB4066">
        <w:rPr>
          <w:rFonts w:asciiTheme="minorHAnsi" w:hAnsiTheme="minorHAnsi" w:cs="Arial"/>
          <w:sz w:val="20"/>
          <w:szCs w:val="20"/>
        </w:rPr>
        <w:t>recent new mergers</w:t>
      </w:r>
      <w:r w:rsidR="00F11A13" w:rsidRPr="00BB4066">
        <w:rPr>
          <w:rFonts w:asciiTheme="minorHAnsi" w:hAnsiTheme="minorHAnsi" w:cs="Arial"/>
          <w:sz w:val="20"/>
          <w:szCs w:val="20"/>
        </w:rPr>
        <w:t>)</w:t>
      </w:r>
    </w:p>
    <w:p w14:paraId="27FEA6F6" w14:textId="77777777" w:rsidR="000D0A26" w:rsidRPr="00BB4066" w:rsidRDefault="009F5978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Which organization </w:t>
      </w:r>
      <w:r w:rsidR="005F63B5" w:rsidRPr="00BB4066">
        <w:rPr>
          <w:rFonts w:asciiTheme="minorHAnsi" w:hAnsiTheme="minorHAnsi" w:cs="Arial"/>
          <w:sz w:val="20"/>
          <w:szCs w:val="20"/>
        </w:rPr>
        <w:t>along with RBI acts as regulator of RRBs?</w:t>
      </w:r>
      <w:r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380D8A" w:rsidRPr="00BB4066">
        <w:rPr>
          <w:rFonts w:asciiTheme="minorHAnsi" w:hAnsiTheme="minorHAnsi" w:cs="Arial"/>
          <w:sz w:val="20"/>
          <w:szCs w:val="20"/>
        </w:rPr>
        <w:t>(NABARD)</w:t>
      </w:r>
      <w:r w:rsidR="00F11A13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AD30FE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6F57E3B6" w14:textId="77777777" w:rsidR="00AD30FE" w:rsidRPr="00BB4066" w:rsidRDefault="00A20CE4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How were Local Area Banks set up?</w:t>
      </w:r>
      <w:r w:rsidR="00F11A13" w:rsidRPr="00BB4066">
        <w:rPr>
          <w:rFonts w:asciiTheme="minorHAnsi" w:hAnsiTheme="minorHAnsi" w:cs="Arial"/>
          <w:sz w:val="20"/>
          <w:szCs w:val="20"/>
        </w:rPr>
        <w:t xml:space="preserve"> They are registered/licensed under which act?</w:t>
      </w:r>
      <w:r w:rsidR="00AD30FE" w:rsidRPr="00BB4066">
        <w:rPr>
          <w:rFonts w:asciiTheme="minorHAnsi" w:hAnsiTheme="minorHAnsi" w:cs="Arial"/>
          <w:sz w:val="20"/>
          <w:szCs w:val="20"/>
        </w:rPr>
        <w:t xml:space="preserve"> Their key focus areas?</w:t>
      </w:r>
    </w:p>
    <w:p w14:paraId="19C7ADBD" w14:textId="77777777" w:rsidR="00A20CE4" w:rsidRPr="00BB4066" w:rsidRDefault="00F11A1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key </w:t>
      </w:r>
      <w:r w:rsidR="003E5198" w:rsidRPr="00BB4066">
        <w:rPr>
          <w:rFonts w:asciiTheme="minorHAnsi" w:hAnsiTheme="minorHAnsi" w:cs="Arial"/>
          <w:sz w:val="20"/>
          <w:szCs w:val="20"/>
        </w:rPr>
        <w:t>constraints on LABs?</w:t>
      </w:r>
      <w:r w:rsidR="00AD30FE" w:rsidRPr="00BB4066">
        <w:rPr>
          <w:rFonts w:asciiTheme="minorHAnsi" w:hAnsiTheme="minorHAnsi" w:cs="Arial"/>
          <w:sz w:val="20"/>
          <w:szCs w:val="20"/>
        </w:rPr>
        <w:t xml:space="preserve"> (geographical, minimum capital, Promoter shareholding, NRIs holding)</w:t>
      </w:r>
    </w:p>
    <w:p w14:paraId="1C60DF70" w14:textId="77777777" w:rsidR="00603D1D" w:rsidRPr="00BB4066" w:rsidRDefault="00F11A1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scheduled banks (3)? What are key negatives of not being a SCB (4)? </w:t>
      </w:r>
    </w:p>
    <w:p w14:paraId="4B6892DE" w14:textId="77777777" w:rsidR="00F11A13" w:rsidRPr="00BB4066" w:rsidRDefault="003E5198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93203B">
        <w:rPr>
          <w:rFonts w:asciiTheme="minorHAnsi" w:hAnsiTheme="minorHAnsi" w:cs="Arial"/>
          <w:sz w:val="20"/>
          <w:szCs w:val="20"/>
          <w:highlight w:val="red"/>
        </w:rPr>
        <w:t>Which type of banks are not SCB?</w:t>
      </w:r>
      <w:r w:rsidRPr="00BB4066">
        <w:rPr>
          <w:rFonts w:asciiTheme="minorHAnsi" w:hAnsiTheme="minorHAnsi" w:cs="Arial"/>
          <w:sz w:val="20"/>
          <w:szCs w:val="20"/>
        </w:rPr>
        <w:t xml:space="preserve"> </w:t>
      </w:r>
      <w:hyperlink r:id="rId19" w:history="1">
        <w:r w:rsidRPr="00BB4066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  <w:r w:rsidR="00603D1D" w:rsidRPr="00BB4066">
        <w:rPr>
          <w:rStyle w:val="Hyperlink"/>
          <w:rFonts w:asciiTheme="minorHAnsi" w:hAnsiTheme="minorHAnsi" w:cs="Arial"/>
          <w:sz w:val="20"/>
          <w:szCs w:val="20"/>
        </w:rPr>
        <w:t xml:space="preserve"> </w:t>
      </w:r>
      <w:r w:rsidR="00603D1D" w:rsidRPr="00BB4066">
        <w:rPr>
          <w:rStyle w:val="Hyperlink"/>
          <w:rFonts w:asciiTheme="minorHAnsi" w:hAnsiTheme="minorHAnsi" w:cs="Arial"/>
          <w:color w:val="auto"/>
          <w:sz w:val="20"/>
          <w:szCs w:val="20"/>
          <w:u w:val="none"/>
        </w:rPr>
        <w:t>(UCB, RRBs, SFB, PBs)</w:t>
      </w:r>
      <w:r w:rsidR="003F7DDF">
        <w:rPr>
          <w:rStyle w:val="Hyperlink"/>
          <w:rFonts w:asciiTheme="minorHAnsi" w:hAnsiTheme="minorHAnsi" w:cs="Arial"/>
          <w:color w:val="auto"/>
          <w:sz w:val="20"/>
          <w:szCs w:val="20"/>
          <w:u w:val="none"/>
        </w:rPr>
        <w:t xml:space="preserve"> </w:t>
      </w:r>
      <w:r w:rsidR="00603D1D" w:rsidRPr="00BB4066">
        <w:rPr>
          <w:rStyle w:val="Hyperlink"/>
          <w:rFonts w:asciiTheme="minorHAnsi" w:hAnsiTheme="minorHAnsi" w:cs="Arial"/>
          <w:color w:val="auto"/>
          <w:sz w:val="20"/>
          <w:szCs w:val="20"/>
          <w:u w:val="none"/>
        </w:rPr>
        <w:t>select Cooperatives- Basically only LAB is not</w:t>
      </w:r>
    </w:p>
    <w:p w14:paraId="05D73DEC" w14:textId="77777777" w:rsidR="00DA06AC" w:rsidRPr="00BB4066" w:rsidRDefault="00DA06AC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Which committee recommended </w:t>
      </w:r>
      <w:r w:rsidR="00F35A22" w:rsidRPr="00BB4066">
        <w:rPr>
          <w:rFonts w:asciiTheme="minorHAnsi" w:hAnsiTheme="minorHAnsi" w:cs="Arial"/>
          <w:sz w:val="20"/>
          <w:szCs w:val="20"/>
        </w:rPr>
        <w:t xml:space="preserve">&amp; </w:t>
      </w:r>
      <w:r w:rsidRPr="00BB4066">
        <w:rPr>
          <w:rFonts w:asciiTheme="minorHAnsi" w:hAnsiTheme="minorHAnsi" w:cs="Arial"/>
          <w:sz w:val="20"/>
          <w:szCs w:val="20"/>
        </w:rPr>
        <w:t>selected creation of SFB and Payment banks?</w:t>
      </w:r>
      <w:r w:rsidR="00F35A22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2D6F3019" w14:textId="77777777" w:rsidR="008F1FF5" w:rsidRPr="00BB4066" w:rsidRDefault="003E5198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93203B">
        <w:rPr>
          <w:rFonts w:asciiTheme="minorHAnsi" w:hAnsiTheme="minorHAnsi" w:cs="Arial"/>
          <w:sz w:val="20"/>
          <w:szCs w:val="20"/>
          <w:highlight w:val="red"/>
        </w:rPr>
        <w:t>What are norms on SFB and Payment banks wrt to</w:t>
      </w:r>
      <w:r w:rsidRPr="00BB4066">
        <w:rPr>
          <w:rFonts w:asciiTheme="minorHAnsi" w:hAnsiTheme="minorHAnsi" w:cs="Arial"/>
          <w:sz w:val="20"/>
          <w:szCs w:val="20"/>
        </w:rPr>
        <w:t xml:space="preserve"> (rural areas branches, client</w:t>
      </w:r>
      <w:r w:rsidR="004F7DCB" w:rsidRPr="00BB4066">
        <w:rPr>
          <w:rFonts w:asciiTheme="minorHAnsi" w:hAnsiTheme="minorHAnsi" w:cs="Arial"/>
          <w:sz w:val="20"/>
          <w:szCs w:val="20"/>
        </w:rPr>
        <w:t>s</w:t>
      </w:r>
      <w:r w:rsidRPr="00BB4066">
        <w:rPr>
          <w:rFonts w:asciiTheme="minorHAnsi" w:hAnsiTheme="minorHAnsi" w:cs="Arial"/>
          <w:sz w:val="20"/>
          <w:szCs w:val="20"/>
        </w:rPr>
        <w:t>, Deposits</w:t>
      </w:r>
      <w:r w:rsidR="00603D1D" w:rsidRPr="00BB4066">
        <w:rPr>
          <w:rFonts w:asciiTheme="minorHAnsi" w:hAnsiTheme="minorHAnsi" w:cs="Arial"/>
          <w:sz w:val="20"/>
          <w:szCs w:val="20"/>
        </w:rPr>
        <w:t>(3)</w:t>
      </w:r>
      <w:r w:rsidRPr="00BB4066">
        <w:rPr>
          <w:rFonts w:asciiTheme="minorHAnsi" w:hAnsiTheme="minorHAnsi" w:cs="Arial"/>
          <w:sz w:val="20"/>
          <w:szCs w:val="20"/>
        </w:rPr>
        <w:t xml:space="preserve">, loans, </w:t>
      </w:r>
      <w:r w:rsidR="0079013E" w:rsidRPr="00BB4066">
        <w:rPr>
          <w:rFonts w:asciiTheme="minorHAnsi" w:hAnsiTheme="minorHAnsi" w:cs="Arial"/>
          <w:sz w:val="20"/>
          <w:szCs w:val="20"/>
        </w:rPr>
        <w:t>min. capital)</w:t>
      </w:r>
    </w:p>
    <w:p w14:paraId="1D94ECC0" w14:textId="77777777" w:rsidR="008F1FF5" w:rsidRPr="00BB4066" w:rsidRDefault="008F1FF5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93203B">
        <w:rPr>
          <w:rFonts w:asciiTheme="minorHAnsi" w:hAnsiTheme="minorHAnsi" w:cs="Arial"/>
          <w:sz w:val="20"/>
          <w:szCs w:val="20"/>
          <w:highlight w:val="red"/>
        </w:rPr>
        <w:t>Can they both issue ATM/debit/credit cards?</w:t>
      </w:r>
      <w:r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AD30FE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44624D" w:rsidRPr="00BB4066">
        <w:rPr>
          <w:rFonts w:asciiTheme="minorHAnsi" w:hAnsiTheme="minorHAnsi" w:cs="Arial"/>
          <w:sz w:val="20"/>
          <w:szCs w:val="20"/>
        </w:rPr>
        <w:t>&lt;In case of SFBs NRIs are not allowed to open it&gt;</w:t>
      </w:r>
    </w:p>
    <w:p w14:paraId="754B4808" w14:textId="77777777" w:rsidR="00754B14" w:rsidRPr="00BB4066" w:rsidRDefault="00754B14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93203B">
        <w:rPr>
          <w:rFonts w:asciiTheme="minorHAnsi" w:hAnsiTheme="minorHAnsi" w:cs="Arial"/>
          <w:sz w:val="20"/>
          <w:szCs w:val="20"/>
          <w:highlight w:val="red"/>
        </w:rPr>
        <w:t>Can they issue Mutual funds, pensions, insurance</w:t>
      </w:r>
      <w:r w:rsidRPr="00BB4066">
        <w:rPr>
          <w:rFonts w:asciiTheme="minorHAnsi" w:hAnsiTheme="minorHAnsi" w:cs="Arial"/>
          <w:sz w:val="20"/>
          <w:szCs w:val="20"/>
        </w:rPr>
        <w:t>? (Yes with RBI approval but commercial banks needs separate entity for this) (SFBs account for 0.2% of deposit and 0.6% of lending in country)</w:t>
      </w:r>
    </w:p>
    <w:p w14:paraId="64174348" w14:textId="77777777" w:rsidR="004F7DCB" w:rsidRPr="001F02F9" w:rsidRDefault="004F7DCB" w:rsidP="004F7DCB">
      <w:pPr>
        <w:pStyle w:val="ListParagrap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10760" w:type="dxa"/>
        <w:tblInd w:w="265" w:type="dxa"/>
        <w:tblLook w:val="04A0" w:firstRow="1" w:lastRow="0" w:firstColumn="1" w:lastColumn="0" w:noHBand="0" w:noVBand="1"/>
      </w:tblPr>
      <w:tblGrid>
        <w:gridCol w:w="1274"/>
        <w:gridCol w:w="1256"/>
        <w:gridCol w:w="840"/>
        <w:gridCol w:w="1482"/>
        <w:gridCol w:w="1467"/>
        <w:gridCol w:w="1415"/>
        <w:gridCol w:w="1513"/>
        <w:gridCol w:w="1513"/>
      </w:tblGrid>
      <w:tr w:rsidR="00B359AB" w14:paraId="742A37D5" w14:textId="77777777" w:rsidTr="00B359AB">
        <w:trPr>
          <w:trHeight w:val="457"/>
        </w:trPr>
        <w:tc>
          <w:tcPr>
            <w:tcW w:w="1274" w:type="dxa"/>
            <w:shd w:val="clear" w:color="auto" w:fill="FFFF00"/>
          </w:tcPr>
          <w:p w14:paraId="6B7CFC0B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Ratio</w:t>
            </w:r>
          </w:p>
        </w:tc>
        <w:tc>
          <w:tcPr>
            <w:tcW w:w="1256" w:type="dxa"/>
            <w:shd w:val="clear" w:color="auto" w:fill="FFFF00"/>
          </w:tcPr>
          <w:p w14:paraId="34DE1880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U</w:t>
            </w:r>
            <w:r w:rsidR="0093203B">
              <w:rPr>
                <w:rFonts w:asciiTheme="minorHAnsi" w:hAnsiTheme="minorHAnsi" w:cs="Arial"/>
                <w:b/>
                <w:bCs/>
                <w:szCs w:val="20"/>
              </w:rPr>
              <w:t>n</w:t>
            </w:r>
            <w:r w:rsidR="0093203B">
              <w:rPr>
                <w:b/>
                <w:bCs/>
              </w:rPr>
              <w:t xml:space="preserve">i </w:t>
            </w: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C</w:t>
            </w:r>
            <w:r w:rsidR="0093203B">
              <w:rPr>
                <w:rFonts w:asciiTheme="minorHAnsi" w:hAnsiTheme="minorHAnsi" w:cs="Arial"/>
                <w:b/>
                <w:bCs/>
                <w:szCs w:val="20"/>
              </w:rPr>
              <w:t>o</w:t>
            </w:r>
            <w:r w:rsidR="0093203B">
              <w:rPr>
                <w:b/>
                <w:bCs/>
              </w:rPr>
              <w:t xml:space="preserve">m </w:t>
            </w: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B</w:t>
            </w:r>
            <w:r w:rsidR="0093203B">
              <w:rPr>
                <w:rFonts w:asciiTheme="minorHAnsi" w:hAnsiTheme="minorHAnsi" w:cs="Arial"/>
                <w:b/>
                <w:bCs/>
                <w:szCs w:val="20"/>
              </w:rPr>
              <w:t>a</w:t>
            </w:r>
            <w:r w:rsidR="0093203B">
              <w:rPr>
                <w:b/>
                <w:bCs/>
              </w:rPr>
              <w:t>nk</w:t>
            </w:r>
          </w:p>
        </w:tc>
        <w:tc>
          <w:tcPr>
            <w:tcW w:w="840" w:type="dxa"/>
            <w:shd w:val="clear" w:color="auto" w:fill="FFFF00"/>
          </w:tcPr>
          <w:p w14:paraId="475EAC8F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RRB</w:t>
            </w:r>
          </w:p>
        </w:tc>
        <w:tc>
          <w:tcPr>
            <w:tcW w:w="1482" w:type="dxa"/>
            <w:shd w:val="clear" w:color="auto" w:fill="FFFF00"/>
          </w:tcPr>
          <w:p w14:paraId="160EBD6C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LAB</w:t>
            </w:r>
          </w:p>
        </w:tc>
        <w:tc>
          <w:tcPr>
            <w:tcW w:w="1467" w:type="dxa"/>
            <w:shd w:val="clear" w:color="auto" w:fill="FFFF00"/>
          </w:tcPr>
          <w:p w14:paraId="4E85990C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SFB</w:t>
            </w:r>
          </w:p>
        </w:tc>
        <w:tc>
          <w:tcPr>
            <w:tcW w:w="1415" w:type="dxa"/>
            <w:shd w:val="clear" w:color="auto" w:fill="FFFF00"/>
          </w:tcPr>
          <w:p w14:paraId="764D3FC4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Payment Banks</w:t>
            </w:r>
          </w:p>
        </w:tc>
        <w:tc>
          <w:tcPr>
            <w:tcW w:w="1513" w:type="dxa"/>
            <w:shd w:val="clear" w:color="auto" w:fill="FFFF00"/>
          </w:tcPr>
          <w:p w14:paraId="0C943D50" w14:textId="77777777" w:rsidR="00B359AB" w:rsidRPr="004F7DCB" w:rsidRDefault="00B359AB" w:rsidP="004F7DCB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 w:rsidRPr="004F7DCB">
              <w:rPr>
                <w:rFonts w:asciiTheme="minorHAnsi" w:hAnsiTheme="minorHAnsi" w:cs="Arial"/>
                <w:b/>
                <w:bCs/>
                <w:szCs w:val="20"/>
              </w:rPr>
              <w:t>Cooperatives</w:t>
            </w:r>
          </w:p>
        </w:tc>
        <w:tc>
          <w:tcPr>
            <w:tcW w:w="1513" w:type="dxa"/>
            <w:shd w:val="clear" w:color="auto" w:fill="FFFF00"/>
          </w:tcPr>
          <w:p w14:paraId="2E00EA53" w14:textId="77777777" w:rsidR="00B359AB" w:rsidRPr="004F7DCB" w:rsidRDefault="00B359AB" w:rsidP="00C907FA">
            <w:pPr>
              <w:rPr>
                <w:rFonts w:asciiTheme="minorHAnsi" w:hAnsiTheme="minorHAnsi" w:cs="Arial"/>
                <w:b/>
                <w:bCs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Cs w:val="20"/>
              </w:rPr>
              <w:t>NBFC</w:t>
            </w:r>
            <w:r w:rsidR="00C907FA">
              <w:rPr>
                <w:rFonts w:asciiTheme="minorHAnsi" w:hAnsiTheme="minorHAnsi" w:cs="Arial"/>
                <w:b/>
                <w:bCs/>
                <w:szCs w:val="20"/>
              </w:rPr>
              <w:t xml:space="preserve"> </w:t>
            </w:r>
          </w:p>
        </w:tc>
      </w:tr>
      <w:tr w:rsidR="00B359AB" w14:paraId="716810BC" w14:textId="77777777" w:rsidTr="0093203B">
        <w:trPr>
          <w:trHeight w:val="221"/>
        </w:trPr>
        <w:tc>
          <w:tcPr>
            <w:tcW w:w="1274" w:type="dxa"/>
            <w:vAlign w:val="center"/>
          </w:tcPr>
          <w:p w14:paraId="12ACE3BD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CRR</w:t>
            </w:r>
          </w:p>
        </w:tc>
        <w:tc>
          <w:tcPr>
            <w:tcW w:w="1256" w:type="dxa"/>
            <w:vAlign w:val="center"/>
          </w:tcPr>
          <w:p w14:paraId="0DA978CB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840" w:type="dxa"/>
            <w:vAlign w:val="center"/>
          </w:tcPr>
          <w:p w14:paraId="398BC0E3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482" w:type="dxa"/>
            <w:vAlign w:val="center"/>
          </w:tcPr>
          <w:p w14:paraId="4173A6B2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 (caveats)</w:t>
            </w:r>
          </w:p>
        </w:tc>
        <w:tc>
          <w:tcPr>
            <w:tcW w:w="1467" w:type="dxa"/>
            <w:vAlign w:val="center"/>
          </w:tcPr>
          <w:p w14:paraId="0CCED987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 (Caveats)</w:t>
            </w:r>
          </w:p>
        </w:tc>
        <w:tc>
          <w:tcPr>
            <w:tcW w:w="1415" w:type="dxa"/>
            <w:vAlign w:val="center"/>
          </w:tcPr>
          <w:p w14:paraId="767BC1DE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 (caveats)</w:t>
            </w:r>
          </w:p>
        </w:tc>
        <w:tc>
          <w:tcPr>
            <w:tcW w:w="1513" w:type="dxa"/>
            <w:vAlign w:val="center"/>
          </w:tcPr>
          <w:p w14:paraId="04C959D6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513" w:type="dxa"/>
            <w:vAlign w:val="center"/>
          </w:tcPr>
          <w:p w14:paraId="3B8827B5" w14:textId="77777777" w:rsidR="00B359AB" w:rsidRDefault="00C907FA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</w:tr>
      <w:tr w:rsidR="00B359AB" w14:paraId="6CC375D5" w14:textId="77777777" w:rsidTr="0093203B">
        <w:trPr>
          <w:trHeight w:val="221"/>
        </w:trPr>
        <w:tc>
          <w:tcPr>
            <w:tcW w:w="1274" w:type="dxa"/>
            <w:vAlign w:val="center"/>
          </w:tcPr>
          <w:p w14:paraId="4056EF2A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 w:rsidRPr="0093203B">
              <w:rPr>
                <w:rFonts w:asciiTheme="minorHAnsi" w:hAnsiTheme="minorHAnsi" w:cs="Arial"/>
                <w:szCs w:val="20"/>
              </w:rPr>
              <w:lastRenderedPageBreak/>
              <w:t>SLR</w:t>
            </w:r>
          </w:p>
        </w:tc>
        <w:tc>
          <w:tcPr>
            <w:tcW w:w="1256" w:type="dxa"/>
            <w:vAlign w:val="center"/>
          </w:tcPr>
          <w:p w14:paraId="6221E344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840" w:type="dxa"/>
            <w:vAlign w:val="center"/>
          </w:tcPr>
          <w:p w14:paraId="49188CB5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482" w:type="dxa"/>
            <w:vAlign w:val="center"/>
          </w:tcPr>
          <w:p w14:paraId="4DDACFE6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467" w:type="dxa"/>
            <w:vAlign w:val="center"/>
          </w:tcPr>
          <w:p w14:paraId="5E6683B8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415" w:type="dxa"/>
            <w:vAlign w:val="center"/>
          </w:tcPr>
          <w:p w14:paraId="1DD80988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513" w:type="dxa"/>
            <w:vAlign w:val="center"/>
          </w:tcPr>
          <w:p w14:paraId="03F2582A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Yes  </w:t>
            </w:r>
            <w:r w:rsidR="0077726A">
              <w:rPr>
                <w:rFonts w:asciiTheme="minorHAnsi" w:hAnsiTheme="minorHAnsi" w:cs="Arial"/>
                <w:szCs w:val="20"/>
              </w:rPr>
              <w:t>(only central)</w:t>
            </w:r>
          </w:p>
        </w:tc>
        <w:tc>
          <w:tcPr>
            <w:tcW w:w="1513" w:type="dxa"/>
            <w:vAlign w:val="center"/>
          </w:tcPr>
          <w:p w14:paraId="032CE7C0" w14:textId="77777777" w:rsidR="00B359A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Yes (but </w:t>
            </w:r>
            <w:r w:rsidR="00C907FA">
              <w:rPr>
                <w:rFonts w:asciiTheme="minorHAnsi" w:hAnsiTheme="minorHAnsi" w:cs="Arial"/>
                <w:szCs w:val="20"/>
              </w:rPr>
              <w:t>only on NBFC-</w:t>
            </w:r>
            <w:r w:rsidR="00FF05E9">
              <w:rPr>
                <w:rFonts w:asciiTheme="minorHAnsi" w:hAnsiTheme="minorHAnsi" w:cs="Arial"/>
                <w:szCs w:val="20"/>
              </w:rPr>
              <w:t>D</w:t>
            </w:r>
            <w:r w:rsidR="00C907FA">
              <w:rPr>
                <w:rFonts w:asciiTheme="minorHAnsi" w:hAnsiTheme="minorHAnsi" w:cs="Arial"/>
                <w:szCs w:val="20"/>
              </w:rPr>
              <w:t>)</w:t>
            </w:r>
          </w:p>
        </w:tc>
      </w:tr>
      <w:tr w:rsidR="00B359AB" w14:paraId="2984EFAF" w14:textId="77777777" w:rsidTr="0093203B">
        <w:trPr>
          <w:trHeight w:val="234"/>
        </w:trPr>
        <w:tc>
          <w:tcPr>
            <w:tcW w:w="1274" w:type="dxa"/>
            <w:vAlign w:val="center"/>
          </w:tcPr>
          <w:p w14:paraId="218C585B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LAF</w:t>
            </w:r>
          </w:p>
        </w:tc>
        <w:tc>
          <w:tcPr>
            <w:tcW w:w="1256" w:type="dxa"/>
            <w:vAlign w:val="center"/>
          </w:tcPr>
          <w:p w14:paraId="20265BB9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840" w:type="dxa"/>
            <w:vAlign w:val="center"/>
          </w:tcPr>
          <w:p w14:paraId="7A9998AD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482" w:type="dxa"/>
            <w:vAlign w:val="center"/>
          </w:tcPr>
          <w:p w14:paraId="71832832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 (higher rates)</w:t>
            </w:r>
          </w:p>
        </w:tc>
        <w:tc>
          <w:tcPr>
            <w:tcW w:w="1467" w:type="dxa"/>
            <w:vAlign w:val="center"/>
          </w:tcPr>
          <w:p w14:paraId="4FA9F00A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 (higher rates)</w:t>
            </w:r>
          </w:p>
        </w:tc>
        <w:tc>
          <w:tcPr>
            <w:tcW w:w="1415" w:type="dxa"/>
            <w:vAlign w:val="center"/>
          </w:tcPr>
          <w:p w14:paraId="456A7C6F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 (higher rates)</w:t>
            </w:r>
          </w:p>
        </w:tc>
        <w:tc>
          <w:tcPr>
            <w:tcW w:w="1513" w:type="dxa"/>
            <w:vAlign w:val="center"/>
          </w:tcPr>
          <w:p w14:paraId="21348F22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1513" w:type="dxa"/>
            <w:vAlign w:val="center"/>
          </w:tcPr>
          <w:p w14:paraId="7863D8E6" w14:textId="77777777" w:rsidR="00B359A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</w:tr>
      <w:tr w:rsidR="00B359AB" w14:paraId="554D0D48" w14:textId="77777777" w:rsidTr="0093203B">
        <w:trPr>
          <w:trHeight w:val="221"/>
        </w:trPr>
        <w:tc>
          <w:tcPr>
            <w:tcW w:w="1274" w:type="dxa"/>
            <w:vAlign w:val="center"/>
          </w:tcPr>
          <w:p w14:paraId="6BEBD76D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MSF</w:t>
            </w:r>
            <w:r w:rsidR="005C24D8">
              <w:rPr>
                <w:rFonts w:asciiTheme="minorHAnsi" w:hAnsiTheme="minorHAnsi" w:cs="Arial"/>
                <w:szCs w:val="20"/>
              </w:rPr>
              <w:t xml:space="preserve"> </w:t>
            </w:r>
            <w:r w:rsidR="00A71E08">
              <w:rPr>
                <w:rFonts w:asciiTheme="minorHAnsi" w:hAnsiTheme="minorHAnsi" w:cs="Arial"/>
                <w:szCs w:val="20"/>
              </w:rPr>
              <w:t xml:space="preserve"> (All SCB except RRB)</w:t>
            </w:r>
          </w:p>
        </w:tc>
        <w:tc>
          <w:tcPr>
            <w:tcW w:w="1256" w:type="dxa"/>
            <w:vAlign w:val="center"/>
          </w:tcPr>
          <w:p w14:paraId="51B45C0B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Yes</w:t>
            </w:r>
          </w:p>
        </w:tc>
        <w:tc>
          <w:tcPr>
            <w:tcW w:w="840" w:type="dxa"/>
            <w:vAlign w:val="center"/>
          </w:tcPr>
          <w:p w14:paraId="0F3BFE1F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1482" w:type="dxa"/>
            <w:vAlign w:val="center"/>
          </w:tcPr>
          <w:p w14:paraId="0B90A2DD" w14:textId="77777777" w:rsidR="0079013E" w:rsidRDefault="0079013E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  <w:p w14:paraId="46C4A338" w14:textId="77777777" w:rsidR="00B359AB" w:rsidRPr="004F7DCB" w:rsidRDefault="0079013E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(as its not SCB)</w:t>
            </w:r>
          </w:p>
        </w:tc>
        <w:tc>
          <w:tcPr>
            <w:tcW w:w="1467" w:type="dxa"/>
            <w:vAlign w:val="center"/>
          </w:tcPr>
          <w:p w14:paraId="00B67842" w14:textId="77777777" w:rsidR="00B359AB" w:rsidRPr="0093203B" w:rsidRDefault="00B359AB" w:rsidP="0093203B">
            <w:pPr>
              <w:jc w:val="left"/>
              <w:rPr>
                <w:rFonts w:asciiTheme="minorHAnsi" w:hAnsiTheme="minorHAnsi" w:cs="Arial"/>
                <w:szCs w:val="20"/>
                <w:highlight w:val="red"/>
              </w:rPr>
            </w:pPr>
            <w:r w:rsidRPr="0093203B">
              <w:rPr>
                <w:rFonts w:asciiTheme="minorHAnsi" w:hAnsiTheme="minorHAnsi" w:cs="Arial"/>
                <w:szCs w:val="20"/>
                <w:highlight w:val="red"/>
              </w:rPr>
              <w:t>Yes</w:t>
            </w:r>
          </w:p>
        </w:tc>
        <w:tc>
          <w:tcPr>
            <w:tcW w:w="1415" w:type="dxa"/>
            <w:vAlign w:val="center"/>
          </w:tcPr>
          <w:p w14:paraId="73303871" w14:textId="77777777" w:rsidR="00B359AB" w:rsidRPr="0093203B" w:rsidRDefault="00B359AB" w:rsidP="0093203B">
            <w:pPr>
              <w:jc w:val="left"/>
              <w:rPr>
                <w:rFonts w:asciiTheme="minorHAnsi" w:hAnsiTheme="minorHAnsi" w:cs="Arial"/>
                <w:szCs w:val="20"/>
                <w:highlight w:val="red"/>
              </w:rPr>
            </w:pPr>
            <w:r w:rsidRPr="0093203B">
              <w:rPr>
                <w:rFonts w:asciiTheme="minorHAnsi" w:hAnsiTheme="minorHAnsi" w:cs="Arial"/>
                <w:szCs w:val="20"/>
                <w:highlight w:val="red"/>
              </w:rPr>
              <w:t>Yes</w:t>
            </w:r>
          </w:p>
        </w:tc>
        <w:tc>
          <w:tcPr>
            <w:tcW w:w="1513" w:type="dxa"/>
            <w:vAlign w:val="center"/>
          </w:tcPr>
          <w:p w14:paraId="1BF2374C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1513" w:type="dxa"/>
            <w:vAlign w:val="center"/>
          </w:tcPr>
          <w:p w14:paraId="3640215F" w14:textId="77777777" w:rsidR="00B359A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</w:tr>
      <w:tr w:rsidR="00B359AB" w14:paraId="22136510" w14:textId="77777777" w:rsidTr="0093203B">
        <w:trPr>
          <w:trHeight w:val="221"/>
        </w:trPr>
        <w:tc>
          <w:tcPr>
            <w:tcW w:w="1274" w:type="dxa"/>
            <w:vAlign w:val="center"/>
          </w:tcPr>
          <w:p w14:paraId="08035FD9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PSL</w:t>
            </w:r>
          </w:p>
        </w:tc>
        <w:tc>
          <w:tcPr>
            <w:tcW w:w="1256" w:type="dxa"/>
            <w:vAlign w:val="center"/>
          </w:tcPr>
          <w:p w14:paraId="0480AF66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40%</w:t>
            </w:r>
          </w:p>
        </w:tc>
        <w:tc>
          <w:tcPr>
            <w:tcW w:w="840" w:type="dxa"/>
            <w:vAlign w:val="center"/>
          </w:tcPr>
          <w:p w14:paraId="57D58BEF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75%</w:t>
            </w:r>
          </w:p>
        </w:tc>
        <w:tc>
          <w:tcPr>
            <w:tcW w:w="1482" w:type="dxa"/>
            <w:vAlign w:val="center"/>
          </w:tcPr>
          <w:p w14:paraId="36662C49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40%</w:t>
            </w:r>
          </w:p>
        </w:tc>
        <w:tc>
          <w:tcPr>
            <w:tcW w:w="1467" w:type="dxa"/>
            <w:vAlign w:val="center"/>
          </w:tcPr>
          <w:p w14:paraId="08BDCBE8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75%</w:t>
            </w:r>
          </w:p>
        </w:tc>
        <w:tc>
          <w:tcPr>
            <w:tcW w:w="1415" w:type="dxa"/>
            <w:vAlign w:val="center"/>
          </w:tcPr>
          <w:p w14:paraId="74443F85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 (can’t lend)</w:t>
            </w:r>
          </w:p>
        </w:tc>
        <w:tc>
          <w:tcPr>
            <w:tcW w:w="1513" w:type="dxa"/>
            <w:vAlign w:val="center"/>
          </w:tcPr>
          <w:p w14:paraId="7945D304" w14:textId="77777777" w:rsidR="00B359AB" w:rsidRPr="004F7DC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1513" w:type="dxa"/>
            <w:vAlign w:val="center"/>
          </w:tcPr>
          <w:p w14:paraId="06BD2A7B" w14:textId="77777777" w:rsidR="00B359AB" w:rsidRDefault="00B359AB" w:rsidP="0093203B">
            <w:pPr>
              <w:jc w:val="lef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</w:tr>
    </w:tbl>
    <w:p w14:paraId="5D18C903" w14:textId="77777777" w:rsidR="002A39C6" w:rsidRPr="001F02F9" w:rsidRDefault="002A39C6" w:rsidP="004F7DCB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1AE46CC1" w14:textId="77777777" w:rsidR="004C111F" w:rsidRPr="00BB4066" w:rsidRDefault="004C111F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cooperative banks? </w:t>
      </w:r>
      <w:r w:rsidR="00F6516F">
        <w:rPr>
          <w:rFonts w:asciiTheme="minorHAnsi" w:hAnsiTheme="minorHAnsi" w:cs="Arial"/>
          <w:sz w:val="20"/>
          <w:szCs w:val="20"/>
        </w:rPr>
        <w:t xml:space="preserve">Which act led to its establishment? </w:t>
      </w:r>
      <w:r w:rsidR="00FE05DB" w:rsidRPr="00BB4066">
        <w:rPr>
          <w:rFonts w:asciiTheme="minorHAnsi" w:hAnsiTheme="minorHAnsi" w:cs="Arial"/>
          <w:sz w:val="20"/>
          <w:szCs w:val="20"/>
        </w:rPr>
        <w:t xml:space="preserve">Who are the controlling bodies? </w:t>
      </w:r>
    </w:p>
    <w:p w14:paraId="482CFAD5" w14:textId="77777777" w:rsidR="004C111F" w:rsidRPr="00BB4066" w:rsidRDefault="004C111F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F6516F">
        <w:rPr>
          <w:rFonts w:asciiTheme="minorHAnsi" w:hAnsiTheme="minorHAnsi" w:cs="Arial"/>
          <w:strike/>
          <w:sz w:val="20"/>
          <w:szCs w:val="20"/>
        </w:rPr>
        <w:t>What is current penetration of cooperatives in rural area and account for what % of rural finance</w:t>
      </w:r>
      <w:r w:rsidRPr="00BB4066">
        <w:rPr>
          <w:rFonts w:asciiTheme="minorHAnsi" w:hAnsiTheme="minorHAnsi" w:cs="Arial"/>
          <w:sz w:val="20"/>
          <w:szCs w:val="20"/>
        </w:rPr>
        <w:t>?</w:t>
      </w:r>
      <w:r w:rsidR="00252156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009FAB9A" w14:textId="77777777" w:rsidR="00761F23" w:rsidRPr="00BB4066" w:rsidRDefault="00761F23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is the 3 tier structure of rural cooperatives? What happens with the surplus funds at each level? Which organization helps in financing in case of funds deficit? </w:t>
      </w:r>
    </w:p>
    <w:p w14:paraId="0886EDD8" w14:textId="77777777" w:rsidR="006C5EC1" w:rsidRPr="00BB4066" w:rsidRDefault="006C5EC1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is key function of long term urban cooperatives? </w:t>
      </w:r>
      <w:r w:rsidR="004875E0" w:rsidRPr="00BB4066">
        <w:rPr>
          <w:rFonts w:asciiTheme="minorHAnsi" w:hAnsiTheme="minorHAnsi" w:cs="Arial"/>
          <w:sz w:val="20"/>
          <w:szCs w:val="20"/>
        </w:rPr>
        <w:t>(X)</w:t>
      </w:r>
    </w:p>
    <w:p w14:paraId="3B5F221B" w14:textId="77777777" w:rsidR="00A91645" w:rsidRPr="00BB4066" w:rsidRDefault="00A91645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51062B">
        <w:rPr>
          <w:rFonts w:asciiTheme="minorHAnsi" w:hAnsiTheme="minorHAnsi" w:cs="Arial"/>
          <w:sz w:val="20"/>
          <w:szCs w:val="20"/>
        </w:rPr>
        <w:t>What are the key limiting factors for success of Urban and Rural Cooperatives?</w:t>
      </w:r>
      <w:r w:rsidR="00761F23" w:rsidRPr="00BB4066">
        <w:rPr>
          <w:rFonts w:asciiTheme="minorHAnsi" w:hAnsiTheme="minorHAnsi" w:cs="Arial"/>
          <w:sz w:val="20"/>
          <w:szCs w:val="20"/>
        </w:rPr>
        <w:t xml:space="preserve"> (U- bureaucracy, beneficiary, recovery, R- Beneficiary – rich/influencing, recovery low)</w:t>
      </w:r>
      <w:r w:rsidR="004875E0" w:rsidRPr="00BB4066">
        <w:rPr>
          <w:rFonts w:asciiTheme="minorHAnsi" w:hAnsiTheme="minorHAnsi" w:cs="Arial"/>
          <w:sz w:val="20"/>
          <w:szCs w:val="20"/>
        </w:rPr>
        <w:t xml:space="preserve"> (X)</w:t>
      </w:r>
    </w:p>
    <w:p w14:paraId="4BAC3259" w14:textId="77777777" w:rsidR="006C5EC1" w:rsidRPr="00BB4066" w:rsidRDefault="00761F23" w:rsidP="00252156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GoI has given funds to which organization to set up CBS b/w district centers and PACS? </w:t>
      </w:r>
    </w:p>
    <w:p w14:paraId="28145BE5" w14:textId="77777777" w:rsidR="006C5EC1" w:rsidRPr="00BB4066" w:rsidRDefault="006C5EC1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What are 4 AIFI in India? Mention their year of initiation, major shareholding firm</w:t>
      </w:r>
      <w:r w:rsidR="007F7C1D" w:rsidRPr="00BB4066">
        <w:rPr>
          <w:rFonts w:asciiTheme="minorHAnsi" w:hAnsiTheme="minorHAnsi" w:cs="Arial"/>
          <w:sz w:val="20"/>
          <w:szCs w:val="20"/>
        </w:rPr>
        <w:t>s</w:t>
      </w:r>
      <w:r w:rsidRPr="00BB4066">
        <w:rPr>
          <w:rFonts w:asciiTheme="minorHAnsi" w:hAnsiTheme="minorHAnsi" w:cs="Arial"/>
          <w:sz w:val="20"/>
          <w:szCs w:val="20"/>
        </w:rPr>
        <w:t xml:space="preserve">, </w:t>
      </w:r>
      <w:r w:rsidR="00AE771D" w:rsidRPr="00BB4066">
        <w:rPr>
          <w:rFonts w:asciiTheme="minorHAnsi" w:hAnsiTheme="minorHAnsi" w:cs="Arial"/>
          <w:sz w:val="20"/>
          <w:szCs w:val="20"/>
        </w:rPr>
        <w:t>k</w:t>
      </w:r>
      <w:r w:rsidR="00F030F4" w:rsidRPr="00BB4066">
        <w:rPr>
          <w:rFonts w:asciiTheme="minorHAnsi" w:hAnsiTheme="minorHAnsi" w:cs="Arial"/>
          <w:sz w:val="20"/>
          <w:szCs w:val="20"/>
        </w:rPr>
        <w:t>ey function</w:t>
      </w:r>
      <w:r w:rsidR="00AE771D" w:rsidRPr="00BB4066">
        <w:rPr>
          <w:rFonts w:asciiTheme="minorHAnsi" w:hAnsiTheme="minorHAnsi" w:cs="Arial"/>
          <w:sz w:val="20"/>
          <w:szCs w:val="20"/>
        </w:rPr>
        <w:t>s</w:t>
      </w:r>
      <w:r w:rsidR="00F030F4" w:rsidRPr="00BB4066">
        <w:rPr>
          <w:rFonts w:asciiTheme="minorHAnsi" w:hAnsiTheme="minorHAnsi" w:cs="Arial"/>
          <w:sz w:val="20"/>
          <w:szCs w:val="20"/>
        </w:rPr>
        <w:t>? Which of these provide direct funds to end beneficiaries?</w:t>
      </w:r>
      <w:r w:rsidR="00AE771D" w:rsidRPr="00BB4066">
        <w:rPr>
          <w:rFonts w:asciiTheme="minorHAnsi" w:hAnsiTheme="minorHAnsi" w:cs="Arial"/>
          <w:sz w:val="20"/>
          <w:szCs w:val="20"/>
        </w:rPr>
        <w:t xml:space="preserve"> Are all these statutory bodies?</w:t>
      </w:r>
      <w:r w:rsidR="0044624D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CC2E57">
        <w:rPr>
          <w:rFonts w:asciiTheme="minorHAnsi" w:hAnsiTheme="minorHAnsi" w:cs="Arial"/>
          <w:sz w:val="20"/>
          <w:szCs w:val="20"/>
        </w:rPr>
        <w:t>Where are their HQs? (EXIM, NABARD- Mumbai, NHB- Del, SIDBI- Lucknow)</w:t>
      </w:r>
    </w:p>
    <w:p w14:paraId="301638AF" w14:textId="77777777" w:rsidR="007F7C1D" w:rsidRPr="00BB4066" w:rsidRDefault="007F7C1D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Who are primary dealers? </w:t>
      </w:r>
      <w:r w:rsidR="00580649" w:rsidRPr="00BB4066">
        <w:rPr>
          <w:rFonts w:asciiTheme="minorHAnsi" w:hAnsiTheme="minorHAnsi" w:cs="Arial"/>
          <w:sz w:val="20"/>
          <w:szCs w:val="20"/>
        </w:rPr>
        <w:t>Who provides certificate to primary dealers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? Are they banks/non-banks? </w:t>
      </w:r>
      <w:r w:rsidR="00580649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5F8958E8" w14:textId="77777777" w:rsidR="007F7C1D" w:rsidRPr="00BB4066" w:rsidRDefault="00C35F98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</w:t>
      </w:r>
      <w:r w:rsidR="007F7C1D" w:rsidRPr="00BB4066">
        <w:rPr>
          <w:rFonts w:asciiTheme="minorHAnsi" w:hAnsiTheme="minorHAnsi" w:cs="Arial"/>
          <w:sz w:val="20"/>
          <w:szCs w:val="20"/>
        </w:rPr>
        <w:t xml:space="preserve">key </w:t>
      </w:r>
      <w:r w:rsidR="001A6ACE" w:rsidRPr="00BB4066">
        <w:rPr>
          <w:rFonts w:asciiTheme="minorHAnsi" w:hAnsiTheme="minorHAnsi" w:cs="Arial"/>
          <w:sz w:val="20"/>
          <w:szCs w:val="20"/>
        </w:rPr>
        <w:t>difference</w:t>
      </w:r>
      <w:r w:rsidRPr="00BB4066">
        <w:rPr>
          <w:rFonts w:asciiTheme="minorHAnsi" w:hAnsiTheme="minorHAnsi" w:cs="Arial"/>
          <w:sz w:val="20"/>
          <w:szCs w:val="20"/>
        </w:rPr>
        <w:t>s</w:t>
      </w:r>
      <w:r w:rsidR="001A6ACE" w:rsidRPr="00BB4066">
        <w:rPr>
          <w:rFonts w:asciiTheme="minorHAnsi" w:hAnsiTheme="minorHAnsi" w:cs="Arial"/>
          <w:sz w:val="20"/>
          <w:szCs w:val="20"/>
        </w:rPr>
        <w:t xml:space="preserve"> between a Bank and NBFC?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 (</w:t>
      </w:r>
      <w:r w:rsidR="00F9432B" w:rsidRPr="00BB4066">
        <w:rPr>
          <w:rFonts w:asciiTheme="minorHAnsi" w:hAnsiTheme="minorHAnsi" w:cs="Arial"/>
          <w:sz w:val="20"/>
          <w:szCs w:val="20"/>
        </w:rPr>
        <w:t>4</w:t>
      </w:r>
      <w:r w:rsidRPr="00BB4066">
        <w:rPr>
          <w:rFonts w:asciiTheme="minorHAnsi" w:hAnsiTheme="minorHAnsi" w:cs="Arial"/>
          <w:sz w:val="20"/>
          <w:szCs w:val="20"/>
        </w:rPr>
        <w:t xml:space="preserve"> major)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 What are activities not allowed for NBFC? </w:t>
      </w:r>
    </w:p>
    <w:p w14:paraId="33249320" w14:textId="77777777" w:rsidR="00B359AB" w:rsidRPr="00BB4066" w:rsidRDefault="00B359AB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What are systematically important NBFCs? (Asset size &gt;500 Cr)</w:t>
      </w:r>
      <w:r w:rsidR="00E648EB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1D2CFA1C" w14:textId="77777777" w:rsidR="00CA3B30" w:rsidRPr="00CC2E57" w:rsidRDefault="00CA3B30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  <w:highlight w:val="red"/>
          <w:lang w:bidi="hi-IN"/>
        </w:rPr>
      </w:pPr>
      <w:r w:rsidRPr="00CC2E57">
        <w:rPr>
          <w:rFonts w:asciiTheme="minorHAnsi" w:hAnsiTheme="minorHAnsi" w:cs="Arial"/>
          <w:sz w:val="20"/>
          <w:szCs w:val="20"/>
          <w:highlight w:val="red"/>
        </w:rPr>
        <w:t xml:space="preserve">What type of NBFC are managed by following: </w:t>
      </w:r>
    </w:p>
    <w:p w14:paraId="6183C296" w14:textId="77777777" w:rsidR="00CA3B30" w:rsidRPr="00BB4066" w:rsidRDefault="00CA3B30" w:rsidP="00FF6F14">
      <w:pPr>
        <w:pStyle w:val="ListParagraph"/>
        <w:numPr>
          <w:ilvl w:val="1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RBI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 – </w:t>
      </w:r>
      <w:r w:rsidR="000609B1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C03839" w:rsidRPr="00BB4066">
        <w:rPr>
          <w:rFonts w:asciiTheme="minorHAnsi" w:hAnsiTheme="minorHAnsi" w:cs="Arial"/>
          <w:sz w:val="20"/>
          <w:szCs w:val="20"/>
        </w:rPr>
        <w:t>NBFC-ICC (</w:t>
      </w:r>
      <w:r w:rsidR="000609B1" w:rsidRPr="00BB4066">
        <w:rPr>
          <w:rFonts w:asciiTheme="minorHAnsi" w:hAnsiTheme="minorHAnsi" w:cs="Arial"/>
          <w:sz w:val="20"/>
          <w:szCs w:val="20"/>
        </w:rPr>
        <w:t>Asset FiCo,</w:t>
      </w:r>
      <w:r w:rsidR="00C03839" w:rsidRPr="00BB4066">
        <w:rPr>
          <w:rFonts w:asciiTheme="minorHAnsi" w:hAnsiTheme="minorHAnsi" w:cs="Arial"/>
          <w:sz w:val="20"/>
          <w:szCs w:val="20"/>
        </w:rPr>
        <w:t xml:space="preserve"> Loan Co, Investment Co), I</w:t>
      </w:r>
      <w:r w:rsidR="000609B1" w:rsidRPr="00BB4066">
        <w:rPr>
          <w:rFonts w:asciiTheme="minorHAnsi" w:hAnsiTheme="minorHAnsi" w:cs="Arial"/>
          <w:sz w:val="20"/>
          <w:szCs w:val="20"/>
        </w:rPr>
        <w:t>nfra finCo, Infra Debt fund., Core Investment Co., factoring co. , MFI</w:t>
      </w:r>
      <w:r w:rsidR="00C907FA" w:rsidRPr="00BB4066">
        <w:rPr>
          <w:rFonts w:asciiTheme="minorHAnsi" w:hAnsiTheme="minorHAnsi" w:cs="Arial"/>
          <w:sz w:val="20"/>
          <w:szCs w:val="20"/>
        </w:rPr>
        <w:t>/ Nidhi</w:t>
      </w:r>
      <w:r w:rsidR="000609B1" w:rsidRPr="00BB4066">
        <w:rPr>
          <w:rFonts w:asciiTheme="minorHAnsi" w:hAnsiTheme="minorHAnsi" w:cs="Arial"/>
          <w:sz w:val="20"/>
          <w:szCs w:val="20"/>
        </w:rPr>
        <w:t xml:space="preserve"> (+ DoCA)</w:t>
      </w:r>
      <w:r w:rsidR="00C907FA" w:rsidRPr="00BB4066">
        <w:rPr>
          <w:rFonts w:asciiTheme="minorHAnsi" w:hAnsiTheme="minorHAnsi" w:cs="Arial"/>
          <w:sz w:val="20"/>
          <w:szCs w:val="20"/>
        </w:rPr>
        <w:t>,</w:t>
      </w:r>
      <w:r w:rsidR="000609B1" w:rsidRPr="00BB4066">
        <w:rPr>
          <w:rFonts w:asciiTheme="minorHAnsi" w:hAnsiTheme="minorHAnsi" w:cs="Arial"/>
          <w:sz w:val="20"/>
          <w:szCs w:val="20"/>
        </w:rPr>
        <w:t xml:space="preserve"> chit fund Co. (+RCF)</w:t>
      </w:r>
    </w:p>
    <w:p w14:paraId="16CCDA19" w14:textId="77777777" w:rsidR="00CA3B30" w:rsidRPr="00BB4066" w:rsidRDefault="00CA3B30" w:rsidP="00FF6F14">
      <w:pPr>
        <w:pStyle w:val="ListParagraph"/>
        <w:numPr>
          <w:ilvl w:val="1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SEBI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 – </w:t>
      </w:r>
      <w:r w:rsidR="000609B1" w:rsidRPr="00BB4066">
        <w:rPr>
          <w:rFonts w:asciiTheme="minorHAnsi" w:hAnsiTheme="minorHAnsi" w:cs="Arial"/>
          <w:sz w:val="20"/>
          <w:szCs w:val="20"/>
        </w:rPr>
        <w:t xml:space="preserve">MF, Stock brokers, Merchant Banks, Investment Banks, </w:t>
      </w:r>
      <w:r w:rsidR="00C907FA" w:rsidRPr="00BB4066">
        <w:rPr>
          <w:rFonts w:asciiTheme="minorHAnsi" w:hAnsiTheme="minorHAnsi" w:cs="Arial"/>
          <w:sz w:val="20"/>
          <w:szCs w:val="20"/>
        </w:rPr>
        <w:t>VCs, PEs, Angel Investors</w:t>
      </w:r>
    </w:p>
    <w:p w14:paraId="4BD7B03F" w14:textId="77777777" w:rsidR="00580649" w:rsidRPr="00BB4066" w:rsidRDefault="00580649" w:rsidP="00FF6F14">
      <w:pPr>
        <w:pStyle w:val="ListParagraph"/>
        <w:numPr>
          <w:ilvl w:val="1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IRDA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 - Insurance</w:t>
      </w:r>
    </w:p>
    <w:p w14:paraId="2C913F73" w14:textId="77777777" w:rsidR="00CA3B30" w:rsidRPr="00BB4066" w:rsidRDefault="00CA3B30" w:rsidP="00FF6F14">
      <w:pPr>
        <w:pStyle w:val="ListParagraph"/>
        <w:numPr>
          <w:ilvl w:val="1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PFRDA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 – Provident fund</w:t>
      </w:r>
      <w:r w:rsidR="00C907FA" w:rsidRPr="00BB4066">
        <w:rPr>
          <w:rFonts w:asciiTheme="minorHAnsi" w:hAnsiTheme="minorHAnsi" w:cs="Arial"/>
          <w:sz w:val="20"/>
          <w:szCs w:val="20"/>
        </w:rPr>
        <w:t xml:space="preserve"> (except EPFO)</w:t>
      </w:r>
    </w:p>
    <w:p w14:paraId="5B3BDB18" w14:textId="77777777" w:rsidR="00CA3B30" w:rsidRPr="00BB4066" w:rsidRDefault="00CA3B30" w:rsidP="00FF6F14">
      <w:pPr>
        <w:pStyle w:val="ListParagraph"/>
        <w:numPr>
          <w:ilvl w:val="1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NHB</w:t>
      </w:r>
      <w:r w:rsidR="00406163" w:rsidRPr="00BB4066">
        <w:rPr>
          <w:rFonts w:asciiTheme="minorHAnsi" w:hAnsiTheme="minorHAnsi" w:cs="Arial"/>
          <w:sz w:val="20"/>
          <w:szCs w:val="20"/>
        </w:rPr>
        <w:t>- Housing finance companies</w:t>
      </w:r>
    </w:p>
    <w:p w14:paraId="22510A07" w14:textId="77777777" w:rsidR="00580649" w:rsidRPr="00BB4066" w:rsidRDefault="00CA3B30" w:rsidP="00FF6F14">
      <w:pPr>
        <w:pStyle w:val="ListParagraph"/>
        <w:numPr>
          <w:ilvl w:val="1"/>
          <w:numId w:val="23"/>
        </w:numPr>
        <w:rPr>
          <w:rFonts w:asciiTheme="minorHAnsi" w:hAnsiTheme="minorHAnsi" w:cs="Arial"/>
          <w:sz w:val="20"/>
          <w:szCs w:val="20"/>
          <w:lang w:bidi="hi-IN"/>
        </w:rPr>
      </w:pPr>
      <w:r w:rsidRPr="00BB4066">
        <w:rPr>
          <w:rFonts w:asciiTheme="minorHAnsi" w:hAnsiTheme="minorHAnsi" w:cs="Arial"/>
          <w:sz w:val="20"/>
          <w:szCs w:val="20"/>
        </w:rPr>
        <w:t>Dept. of company affairs</w:t>
      </w:r>
      <w:r w:rsidR="00406163" w:rsidRPr="00BB4066">
        <w:rPr>
          <w:rFonts w:asciiTheme="minorHAnsi" w:hAnsiTheme="minorHAnsi" w:cs="Arial"/>
          <w:sz w:val="20"/>
          <w:szCs w:val="20"/>
        </w:rPr>
        <w:t xml:space="preserve">- </w:t>
      </w:r>
      <w:r w:rsidR="00C907FA" w:rsidRPr="00BB4066">
        <w:rPr>
          <w:rFonts w:asciiTheme="minorHAnsi" w:hAnsiTheme="minorHAnsi" w:cs="Arial"/>
          <w:sz w:val="20"/>
          <w:szCs w:val="20"/>
        </w:rPr>
        <w:t>Nidhi companies, MFIs</w:t>
      </w:r>
      <w:r w:rsidR="00C907FA" w:rsidRPr="00BB4066">
        <w:rPr>
          <w:rFonts w:asciiTheme="minorHAnsi" w:hAnsiTheme="minorHAnsi" w:cs="Arial"/>
          <w:sz w:val="20"/>
          <w:szCs w:val="20"/>
          <w:lang w:bidi="hi-IN"/>
        </w:rPr>
        <w:t xml:space="preserve"> </w:t>
      </w:r>
    </w:p>
    <w:p w14:paraId="19FA6E03" w14:textId="77777777" w:rsidR="000D0A26" w:rsidRPr="00BB4066" w:rsidRDefault="00C907FA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  <w:lang w:bidi="hi-IN"/>
        </w:rPr>
        <w:t xml:space="preserve">What are Nidhi companies and MFIs? </w:t>
      </w:r>
      <w:r w:rsidR="00C03839" w:rsidRPr="00BB4066">
        <w:rPr>
          <w:rFonts w:asciiTheme="minorHAnsi" w:hAnsiTheme="minorHAnsi" w:cs="Arial"/>
          <w:sz w:val="20"/>
          <w:szCs w:val="20"/>
          <w:lang w:bidi="hi-IN"/>
        </w:rPr>
        <w:t>(lend money, accept deposit</w:t>
      </w:r>
      <w:r w:rsidRPr="00BB4066">
        <w:rPr>
          <w:rFonts w:asciiTheme="minorHAnsi" w:hAnsiTheme="minorHAnsi" w:cs="Arial"/>
          <w:sz w:val="20"/>
          <w:szCs w:val="20"/>
          <w:lang w:bidi="hi-IN"/>
        </w:rPr>
        <w:t>, source of loans, registration</w:t>
      </w:r>
      <w:r w:rsidR="00C03839" w:rsidRPr="00BB4066">
        <w:rPr>
          <w:rFonts w:asciiTheme="minorHAnsi" w:hAnsiTheme="minorHAnsi" w:cs="Arial"/>
          <w:sz w:val="20"/>
          <w:szCs w:val="20"/>
          <w:lang w:bidi="hi-IN"/>
        </w:rPr>
        <w:t>)</w:t>
      </w:r>
    </w:p>
    <w:p w14:paraId="375B16CC" w14:textId="77777777" w:rsidR="00C907FA" w:rsidRPr="00BB4066" w:rsidRDefault="00C907FA" w:rsidP="00FF6F14">
      <w:pPr>
        <w:pStyle w:val="ListParagraph"/>
        <w:numPr>
          <w:ilvl w:val="0"/>
          <w:numId w:val="23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  <w:lang w:bidi="hi-IN"/>
        </w:rPr>
        <w:t>Expand MUDRA? Is mudra a Bank/NBFC</w:t>
      </w:r>
      <w:r w:rsidR="00DE156A" w:rsidRPr="00BB4066">
        <w:rPr>
          <w:rFonts w:asciiTheme="minorHAnsi" w:hAnsiTheme="minorHAnsi" w:cs="Arial"/>
          <w:sz w:val="20"/>
          <w:szCs w:val="20"/>
          <w:lang w:bidi="hi-IN"/>
        </w:rPr>
        <w:t>-D/NBFC-ND</w:t>
      </w:r>
      <w:r w:rsidRPr="00BB4066">
        <w:rPr>
          <w:rFonts w:asciiTheme="minorHAnsi" w:hAnsiTheme="minorHAnsi" w:cs="Arial"/>
          <w:sz w:val="20"/>
          <w:szCs w:val="20"/>
          <w:lang w:bidi="hi-IN"/>
        </w:rPr>
        <w:t xml:space="preserve">? </w:t>
      </w:r>
      <w:r w:rsidR="0095178A" w:rsidRPr="00BB4066">
        <w:rPr>
          <w:rFonts w:asciiTheme="minorHAnsi" w:hAnsiTheme="minorHAnsi" w:cs="Arial"/>
          <w:sz w:val="20"/>
          <w:szCs w:val="20"/>
          <w:lang w:bidi="hi-IN"/>
        </w:rPr>
        <w:t>Which organization</w:t>
      </w:r>
      <w:r w:rsidRPr="00BB4066">
        <w:rPr>
          <w:rFonts w:asciiTheme="minorHAnsi" w:hAnsiTheme="minorHAnsi" w:cs="Arial"/>
          <w:sz w:val="20"/>
          <w:szCs w:val="20"/>
          <w:lang w:bidi="hi-IN"/>
        </w:rPr>
        <w:t xml:space="preserve"> has 100% holding in MUDRA? Who are the eligible beneficiaries? </w:t>
      </w:r>
      <w:r w:rsidR="0095178A" w:rsidRPr="00BB4066">
        <w:rPr>
          <w:rFonts w:asciiTheme="minorHAnsi" w:hAnsiTheme="minorHAnsi" w:cs="Arial"/>
          <w:sz w:val="20"/>
          <w:szCs w:val="20"/>
          <w:lang w:bidi="hi-IN"/>
        </w:rPr>
        <w:t xml:space="preserve"> </w:t>
      </w:r>
      <w:r w:rsidRPr="00BB4066">
        <w:rPr>
          <w:rFonts w:asciiTheme="minorHAnsi" w:hAnsiTheme="minorHAnsi" w:cs="Arial"/>
          <w:sz w:val="20"/>
          <w:szCs w:val="20"/>
          <w:lang w:bidi="hi-IN"/>
        </w:rPr>
        <w:t xml:space="preserve">Is it a statutory body? </w:t>
      </w:r>
      <w:r w:rsidR="00F9432B" w:rsidRPr="00BB4066">
        <w:rPr>
          <w:rFonts w:asciiTheme="minorHAnsi" w:hAnsiTheme="minorHAnsi" w:cs="Arial"/>
          <w:sz w:val="20"/>
          <w:szCs w:val="20"/>
          <w:lang w:bidi="hi-IN"/>
        </w:rPr>
        <w:t>How does it refinance MFIs etc.</w:t>
      </w:r>
      <w:r w:rsidR="00DE156A" w:rsidRPr="00BB4066">
        <w:rPr>
          <w:rFonts w:asciiTheme="minorHAnsi" w:hAnsiTheme="minorHAnsi" w:cs="Arial"/>
          <w:sz w:val="20"/>
          <w:szCs w:val="20"/>
          <w:lang w:bidi="hi-IN"/>
        </w:rPr>
        <w:t>(directly/indirectly-?)</w:t>
      </w:r>
      <w:r w:rsidR="00F9432B" w:rsidRPr="00BB4066">
        <w:rPr>
          <w:rFonts w:asciiTheme="minorHAnsi" w:hAnsiTheme="minorHAnsi" w:cs="Arial"/>
          <w:sz w:val="20"/>
          <w:szCs w:val="20"/>
          <w:lang w:bidi="hi-IN"/>
        </w:rPr>
        <w:t xml:space="preserve">? </w:t>
      </w:r>
      <w:r w:rsidR="00DE156A" w:rsidRPr="00BB4066">
        <w:rPr>
          <w:rFonts w:asciiTheme="minorHAnsi" w:hAnsiTheme="minorHAnsi" w:cs="Arial"/>
          <w:sz w:val="20"/>
          <w:szCs w:val="20"/>
          <w:lang w:bidi="hi-IN"/>
        </w:rPr>
        <w:t>What are different types of loans?</w:t>
      </w:r>
      <w:r w:rsidR="00DE6902" w:rsidRPr="00BB4066">
        <w:rPr>
          <w:rFonts w:asciiTheme="minorHAnsi" w:hAnsiTheme="minorHAnsi" w:cs="Arial"/>
          <w:sz w:val="20"/>
          <w:szCs w:val="20"/>
          <w:lang w:bidi="hi-IN"/>
        </w:rPr>
        <w:t xml:space="preserve"> </w:t>
      </w:r>
      <w:r w:rsidR="00DE6902" w:rsidRPr="00BB4066">
        <w:rPr>
          <w:rFonts w:ascii="Cambria" w:hAnsi="Cambria"/>
          <w:b/>
          <w:bCs/>
          <w:sz w:val="20"/>
          <w:szCs w:val="20"/>
        </w:rPr>
        <w:t>(70% beneficiaries are women)</w:t>
      </w:r>
    </w:p>
    <w:p w14:paraId="3C86624E" w14:textId="77777777" w:rsidR="007F7C1D" w:rsidRPr="001F02F9" w:rsidRDefault="007F7C1D" w:rsidP="007F7C1D">
      <w:pPr>
        <w:ind w:left="360"/>
        <w:rPr>
          <w:rFonts w:asciiTheme="minorHAnsi" w:hAnsiTheme="minorHAnsi" w:cs="Arial"/>
          <w:sz w:val="20"/>
          <w:szCs w:val="20"/>
        </w:rPr>
      </w:pPr>
    </w:p>
    <w:p w14:paraId="0A762E25" w14:textId="77777777" w:rsidR="005028C4" w:rsidRPr="001F02F9" w:rsidRDefault="00EF6916" w:rsidP="007F7C1D">
      <w:pPr>
        <w:ind w:left="360"/>
        <w:rPr>
          <w:rFonts w:asciiTheme="minorHAnsi" w:hAnsiTheme="minorHAnsi" w:cs="Arial"/>
          <w:sz w:val="20"/>
          <w:szCs w:val="20"/>
          <w:u w:val="single"/>
        </w:rPr>
      </w:pPr>
      <w:r w:rsidRPr="007B5876">
        <w:rPr>
          <w:rFonts w:asciiTheme="minorHAnsi" w:hAnsiTheme="minorHAnsi" w:cs="Arial"/>
          <w:sz w:val="20"/>
          <w:szCs w:val="20"/>
          <w:highlight w:val="green"/>
          <w:u w:val="single"/>
        </w:rPr>
        <w:t>Finance</w:t>
      </w:r>
      <w:r w:rsidR="002F7E94" w:rsidRPr="001F02F9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="006C52CB">
        <w:rPr>
          <w:rFonts w:asciiTheme="minorHAnsi" w:hAnsiTheme="minorHAnsi" w:cs="Arial"/>
          <w:b/>
          <w:bCs/>
          <w:color w:val="FF0000"/>
          <w:sz w:val="20"/>
          <w:szCs w:val="20"/>
          <w:u w:val="single"/>
        </w:rPr>
        <w:t xml:space="preserve"> </w:t>
      </w:r>
    </w:p>
    <w:p w14:paraId="72D4F2D1" w14:textId="77777777" w:rsidR="005028C4" w:rsidRPr="001F02F9" w:rsidRDefault="005028C4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List down the short term debt instruments issued by following? </w:t>
      </w:r>
    </w:p>
    <w:p w14:paraId="6E7430A9" w14:textId="77777777" w:rsidR="005028C4" w:rsidRPr="001F02F9" w:rsidRDefault="005028C4" w:rsidP="00FF6F14">
      <w:pPr>
        <w:pStyle w:val="ListParagraph"/>
        <w:numPr>
          <w:ilvl w:val="1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Government </w:t>
      </w:r>
    </w:p>
    <w:p w14:paraId="7A7BC398" w14:textId="77777777" w:rsidR="005028C4" w:rsidRPr="001F02F9" w:rsidRDefault="005028C4" w:rsidP="00FF6F14">
      <w:pPr>
        <w:pStyle w:val="ListParagraph"/>
        <w:numPr>
          <w:ilvl w:val="1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Companies</w:t>
      </w:r>
    </w:p>
    <w:p w14:paraId="790B9653" w14:textId="77777777" w:rsidR="005028C4" w:rsidRPr="00B50D0F" w:rsidRDefault="005028C4" w:rsidP="00FF6F14">
      <w:pPr>
        <w:pStyle w:val="ListParagraph"/>
        <w:numPr>
          <w:ilvl w:val="1"/>
          <w:numId w:val="26"/>
        </w:numPr>
        <w:rPr>
          <w:rFonts w:asciiTheme="minorHAnsi" w:hAnsiTheme="minorHAnsi" w:cs="Arial"/>
          <w:sz w:val="20"/>
          <w:szCs w:val="20"/>
        </w:rPr>
      </w:pPr>
      <w:r w:rsidRPr="00B50D0F">
        <w:rPr>
          <w:rFonts w:asciiTheme="minorHAnsi" w:hAnsiTheme="minorHAnsi" w:cs="Arial"/>
          <w:sz w:val="20"/>
          <w:szCs w:val="20"/>
        </w:rPr>
        <w:t>Banks/FI</w:t>
      </w:r>
    </w:p>
    <w:p w14:paraId="4C92F4F3" w14:textId="77777777" w:rsidR="005028C4" w:rsidRPr="001F02F9" w:rsidRDefault="005028C4" w:rsidP="00FF6F14">
      <w:pPr>
        <w:pStyle w:val="ListParagraph"/>
        <w:numPr>
          <w:ilvl w:val="1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Merchant to Banks </w:t>
      </w:r>
    </w:p>
    <w:p w14:paraId="3CCBDF6D" w14:textId="77777777" w:rsidR="00B0359F" w:rsidRPr="001F02F9" w:rsidRDefault="00B0359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the maximum maturity period of short term debt instruments </w:t>
      </w:r>
    </w:p>
    <w:p w14:paraId="74472792" w14:textId="77777777" w:rsidR="005028C4" w:rsidRPr="001F02F9" w:rsidRDefault="005028C4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How are </w:t>
      </w:r>
      <w:r w:rsidR="002061C3" w:rsidRPr="00AB34F3">
        <w:rPr>
          <w:rFonts w:asciiTheme="minorHAnsi" w:hAnsiTheme="minorHAnsi" w:cs="Arial"/>
          <w:sz w:val="20"/>
          <w:szCs w:val="20"/>
        </w:rPr>
        <w:t>bonds</w:t>
      </w:r>
      <w:r w:rsidRPr="00AB34F3">
        <w:rPr>
          <w:rFonts w:asciiTheme="minorHAnsi" w:hAnsiTheme="minorHAnsi" w:cs="Arial"/>
          <w:sz w:val="20"/>
          <w:szCs w:val="20"/>
        </w:rPr>
        <w:t xml:space="preserve"> issued</w:t>
      </w:r>
      <w:r w:rsidR="00142C75">
        <w:rPr>
          <w:rFonts w:asciiTheme="minorHAnsi" w:hAnsiTheme="minorHAnsi" w:cs="Arial"/>
          <w:sz w:val="20"/>
          <w:szCs w:val="20"/>
        </w:rPr>
        <w:t xml:space="preserve">- at </w:t>
      </w:r>
      <w:r w:rsidRPr="001F02F9">
        <w:rPr>
          <w:rFonts w:asciiTheme="minorHAnsi" w:hAnsiTheme="minorHAnsi" w:cs="Arial"/>
          <w:sz w:val="20"/>
          <w:szCs w:val="20"/>
        </w:rPr>
        <w:t>discounted face value or claimable at premium over face value?</w:t>
      </w:r>
    </w:p>
    <w:p w14:paraId="68C5F71C" w14:textId="77777777" w:rsidR="005028C4" w:rsidRPr="001F02F9" w:rsidRDefault="005028C4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Define WMA</w:t>
      </w:r>
      <w:r w:rsidR="00B0359F">
        <w:rPr>
          <w:rFonts w:asciiTheme="minorHAnsi" w:hAnsiTheme="minorHAnsi" w:cs="Arial"/>
          <w:sz w:val="20"/>
          <w:szCs w:val="20"/>
        </w:rPr>
        <w:t xml:space="preserve"> (does it count in fiscal deficit)</w:t>
      </w:r>
      <w:r w:rsidRPr="001F02F9">
        <w:rPr>
          <w:rFonts w:asciiTheme="minorHAnsi" w:hAnsiTheme="minorHAnsi" w:cs="Arial"/>
          <w:sz w:val="20"/>
          <w:szCs w:val="20"/>
        </w:rPr>
        <w:t xml:space="preserve">, Call Money, </w:t>
      </w:r>
      <w:r w:rsidR="00B0359F" w:rsidRPr="001F02F9">
        <w:rPr>
          <w:rFonts w:asciiTheme="minorHAnsi" w:hAnsiTheme="minorHAnsi" w:cs="Arial"/>
          <w:sz w:val="20"/>
          <w:szCs w:val="20"/>
        </w:rPr>
        <w:t>and Notice</w:t>
      </w:r>
      <w:r w:rsidRPr="001F02F9">
        <w:rPr>
          <w:rFonts w:asciiTheme="minorHAnsi" w:hAnsiTheme="minorHAnsi" w:cs="Arial"/>
          <w:sz w:val="20"/>
          <w:szCs w:val="20"/>
        </w:rPr>
        <w:t xml:space="preserve"> Money</w:t>
      </w:r>
      <w:r w:rsidR="00B0359F">
        <w:rPr>
          <w:rFonts w:asciiTheme="minorHAnsi" w:hAnsiTheme="minorHAnsi" w:cs="Arial"/>
          <w:sz w:val="20"/>
          <w:szCs w:val="20"/>
        </w:rPr>
        <w:t xml:space="preserve">? </w:t>
      </w:r>
    </w:p>
    <w:p w14:paraId="0DA5DCBE" w14:textId="77777777" w:rsidR="005028C4" w:rsidRPr="001F02F9" w:rsidRDefault="00B0359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the various factors considered by various credit rating companies for sovereign bond rating?</w:t>
      </w:r>
      <w:r w:rsidR="00AB34F3">
        <w:rPr>
          <w:rFonts w:asciiTheme="minorHAnsi" w:hAnsiTheme="minorHAnsi" w:cs="Arial"/>
          <w:sz w:val="20"/>
          <w:szCs w:val="20"/>
        </w:rPr>
        <w:t xml:space="preserve"> (FIIFG)</w:t>
      </w:r>
    </w:p>
    <w:p w14:paraId="2F122A42" w14:textId="77777777" w:rsidR="002061C3" w:rsidRPr="001F02F9" w:rsidRDefault="002061C3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the impact of following on yield of the bond:-</w:t>
      </w:r>
    </w:p>
    <w:p w14:paraId="66EBF985" w14:textId="77777777" w:rsidR="002061C3" w:rsidRPr="001F02F9" w:rsidRDefault="002061C3" w:rsidP="00FF6F14">
      <w:pPr>
        <w:pStyle w:val="ListParagraph"/>
        <w:numPr>
          <w:ilvl w:val="1"/>
          <w:numId w:val="27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Boom period in economy </w:t>
      </w:r>
    </w:p>
    <w:p w14:paraId="05D05177" w14:textId="77777777" w:rsidR="002061C3" w:rsidRPr="001F02F9" w:rsidRDefault="002061C3" w:rsidP="00FF6F14">
      <w:pPr>
        <w:pStyle w:val="ListParagraph"/>
        <w:numPr>
          <w:ilvl w:val="1"/>
          <w:numId w:val="27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Poor rating by CRA</w:t>
      </w:r>
    </w:p>
    <w:p w14:paraId="23D1F628" w14:textId="77777777" w:rsidR="002061C3" w:rsidRPr="001F02F9" w:rsidRDefault="002061C3" w:rsidP="00FF6F14">
      <w:pPr>
        <w:pStyle w:val="ListParagraph"/>
        <w:numPr>
          <w:ilvl w:val="1"/>
          <w:numId w:val="27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High govt. fiscal deficit (for G-Sec) </w:t>
      </w:r>
    </w:p>
    <w:p w14:paraId="48DD31A6" w14:textId="77777777" w:rsidR="002061C3" w:rsidRDefault="00B0359F" w:rsidP="00FF6F14">
      <w:pPr>
        <w:pStyle w:val="ListParagraph"/>
        <w:numPr>
          <w:ilvl w:val="1"/>
          <w:numId w:val="2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Cheap money policy</w:t>
      </w:r>
      <w:r w:rsidR="00AB34F3">
        <w:rPr>
          <w:rFonts w:asciiTheme="minorHAnsi" w:hAnsiTheme="minorHAnsi" w:cs="Arial"/>
          <w:sz w:val="20"/>
          <w:szCs w:val="20"/>
        </w:rPr>
        <w:t xml:space="preserve"> (just remember it)</w:t>
      </w:r>
    </w:p>
    <w:p w14:paraId="68C69454" w14:textId="77777777" w:rsidR="00B0359F" w:rsidRPr="001F02F9" w:rsidRDefault="00B0359F" w:rsidP="00FF6F14">
      <w:pPr>
        <w:pStyle w:val="ListParagraph"/>
        <w:numPr>
          <w:ilvl w:val="1"/>
          <w:numId w:val="27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Fear of recession</w:t>
      </w:r>
    </w:p>
    <w:p w14:paraId="2535515B" w14:textId="77777777" w:rsidR="002061C3" w:rsidRPr="001F02F9" w:rsidRDefault="002061C3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coupon bonds? Are zero coupon bonds zero interest bonds?</w:t>
      </w:r>
    </w:p>
    <w:p w14:paraId="097EC6AF" w14:textId="77777777" w:rsidR="002061C3" w:rsidRPr="001F02F9" w:rsidRDefault="002061C3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type of bonds are currency notes?</w:t>
      </w:r>
    </w:p>
    <w:p w14:paraId="5F98EB02" w14:textId="77777777" w:rsidR="002061C3" w:rsidRPr="001F02F9" w:rsidRDefault="002061C3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the difference between p</w:t>
      </w:r>
      <w:r w:rsidR="00722871">
        <w:rPr>
          <w:rFonts w:asciiTheme="minorHAnsi" w:hAnsiTheme="minorHAnsi" w:cs="Arial"/>
          <w:sz w:val="20"/>
          <w:szCs w:val="20"/>
        </w:rPr>
        <w:t>referential and ordinary shares</w:t>
      </w:r>
      <w:r w:rsidR="002B6041">
        <w:rPr>
          <w:rFonts w:asciiTheme="minorHAnsi" w:hAnsiTheme="minorHAnsi" w:cs="Arial"/>
          <w:sz w:val="20"/>
          <w:szCs w:val="20"/>
        </w:rPr>
        <w:t xml:space="preserve">? What is sweet equity? </w:t>
      </w:r>
    </w:p>
    <w:p w14:paraId="087C97DA" w14:textId="77777777" w:rsidR="002061C3" w:rsidRDefault="0071237D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Layout the taxation difference in case of bonds and equity at source and destination?</w:t>
      </w:r>
      <w:r w:rsidR="00AB34F3">
        <w:rPr>
          <w:rFonts w:asciiTheme="minorHAnsi" w:hAnsiTheme="minorHAnsi" w:cs="Arial"/>
          <w:sz w:val="20"/>
          <w:szCs w:val="20"/>
        </w:rPr>
        <w:t xml:space="preserve"> </w:t>
      </w:r>
    </w:p>
    <w:p w14:paraId="2EDA3DCB" w14:textId="77777777" w:rsidR="0071237D" w:rsidRPr="001F02F9" w:rsidRDefault="0071237D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Can an IPO be issued in decimal value or at </w:t>
      </w:r>
      <w:r w:rsidR="00722871">
        <w:rPr>
          <w:rFonts w:asciiTheme="minorHAnsi" w:hAnsiTheme="minorHAnsi" w:cs="Arial"/>
          <w:sz w:val="20"/>
          <w:szCs w:val="20"/>
        </w:rPr>
        <w:t>discounted price on face value</w:t>
      </w:r>
      <w:r w:rsidRPr="001F02F9">
        <w:rPr>
          <w:rFonts w:asciiTheme="minorHAnsi" w:hAnsiTheme="minorHAnsi" w:cs="Arial"/>
          <w:sz w:val="20"/>
          <w:szCs w:val="20"/>
        </w:rPr>
        <w:t xml:space="preserve"> </w:t>
      </w:r>
    </w:p>
    <w:p w14:paraId="0581660C" w14:textId="77777777" w:rsidR="0071237D" w:rsidRPr="009C4CD2" w:rsidRDefault="0071237D" w:rsidP="002B6041">
      <w:pPr>
        <w:pStyle w:val="ListParagraph"/>
        <w:numPr>
          <w:ilvl w:val="0"/>
          <w:numId w:val="26"/>
        </w:numPr>
        <w:rPr>
          <w:rFonts w:asciiTheme="minorHAnsi" w:hAnsiTheme="minorHAnsi" w:cs="Arial"/>
          <w:strike/>
          <w:sz w:val="20"/>
          <w:szCs w:val="20"/>
        </w:rPr>
      </w:pPr>
      <w:r w:rsidRPr="009C4CD2">
        <w:rPr>
          <w:rFonts w:asciiTheme="minorHAnsi" w:hAnsiTheme="minorHAnsi" w:cs="Arial"/>
          <w:strike/>
          <w:sz w:val="20"/>
          <w:szCs w:val="20"/>
        </w:rPr>
        <w:lastRenderedPageBreak/>
        <w:t>How are shares issues at time of IPO? (4 steps)</w:t>
      </w:r>
      <w:r w:rsidR="002B6041" w:rsidRPr="009C4CD2">
        <w:rPr>
          <w:rFonts w:asciiTheme="minorHAnsi" w:hAnsiTheme="minorHAnsi" w:cs="Arial"/>
          <w:strike/>
          <w:sz w:val="20"/>
          <w:szCs w:val="20"/>
        </w:rPr>
        <w:t xml:space="preserve"> </w:t>
      </w:r>
    </w:p>
    <w:p w14:paraId="503490E8" w14:textId="77777777" w:rsidR="0071237D" w:rsidRPr="001F02F9" w:rsidRDefault="00722871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different type of equity issue (public, rights, private)</w:t>
      </w:r>
      <w:r w:rsidR="002B6041">
        <w:rPr>
          <w:rFonts w:asciiTheme="minorHAnsi" w:hAnsiTheme="minorHAnsi" w:cs="Arial"/>
          <w:sz w:val="20"/>
          <w:szCs w:val="20"/>
        </w:rPr>
        <w:t xml:space="preserve"> </w:t>
      </w:r>
    </w:p>
    <w:p w14:paraId="0BA7F71D" w14:textId="77777777" w:rsidR="00AA462F" w:rsidRPr="001F02F9" w:rsidRDefault="00AA462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share splitting and bonus shares? What is its im</w:t>
      </w:r>
      <w:r w:rsidR="002B6041">
        <w:rPr>
          <w:rFonts w:asciiTheme="minorHAnsi" w:hAnsiTheme="minorHAnsi" w:cs="Arial"/>
          <w:sz w:val="20"/>
          <w:szCs w:val="20"/>
        </w:rPr>
        <w:t>pact on shareholding structure (in case the same person holds it/ he sells to someone else)</w:t>
      </w:r>
    </w:p>
    <w:p w14:paraId="45BFDD6A" w14:textId="77777777" w:rsidR="00AA462F" w:rsidRPr="001F02F9" w:rsidRDefault="00AA462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share buyback</w:t>
      </w:r>
      <w:r w:rsidR="00494F93">
        <w:rPr>
          <w:rFonts w:asciiTheme="minorHAnsi" w:hAnsiTheme="minorHAnsi" w:cs="Arial"/>
          <w:sz w:val="20"/>
          <w:szCs w:val="20"/>
        </w:rPr>
        <w:t xml:space="preserve">? How does it help the investor/buyer? (shareholding, more FPO price, </w:t>
      </w:r>
      <w:r w:rsidR="00494F93" w:rsidRPr="001C7101">
        <w:rPr>
          <w:rFonts w:asciiTheme="minorHAnsi" w:hAnsiTheme="minorHAnsi" w:cs="Arial"/>
          <w:b/>
          <w:bCs/>
          <w:sz w:val="20"/>
          <w:szCs w:val="20"/>
          <w:highlight w:val="yellow"/>
        </w:rPr>
        <w:t>no taxation</w:t>
      </w:r>
      <w:r w:rsidR="00494F93" w:rsidRPr="006E35C7">
        <w:rPr>
          <w:rFonts w:asciiTheme="minorHAnsi" w:hAnsiTheme="minorHAnsi" w:cs="Arial"/>
          <w:b/>
          <w:bCs/>
          <w:sz w:val="20"/>
          <w:szCs w:val="20"/>
        </w:rPr>
        <w:t>)</w:t>
      </w:r>
    </w:p>
    <w:p w14:paraId="6C9E0917" w14:textId="77777777" w:rsidR="00AA462F" w:rsidRDefault="00494F93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Expand</w:t>
      </w:r>
      <w:r w:rsidR="00AA462F" w:rsidRPr="001F02F9">
        <w:rPr>
          <w:rFonts w:asciiTheme="minorHAnsi" w:hAnsiTheme="minorHAnsi" w:cs="Arial"/>
          <w:sz w:val="20"/>
          <w:szCs w:val="20"/>
        </w:rPr>
        <w:t xml:space="preserve"> ADR, GDR, IDR,</w:t>
      </w:r>
      <w:r w:rsidR="00B01065" w:rsidRPr="001F02F9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BhDR? Discuss the mechanism.</w:t>
      </w:r>
    </w:p>
    <w:p w14:paraId="05CFB28B" w14:textId="77777777" w:rsidR="00D43285" w:rsidRPr="006E35C7" w:rsidRDefault="0072564B" w:rsidP="006E35C7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are </w:t>
      </w:r>
      <w:r w:rsidR="00D43285">
        <w:rPr>
          <w:rFonts w:asciiTheme="minorHAnsi" w:hAnsiTheme="minorHAnsi" w:cs="Arial"/>
          <w:sz w:val="20"/>
          <w:szCs w:val="20"/>
        </w:rPr>
        <w:t xml:space="preserve">Alternative Investment Funds? </w:t>
      </w:r>
      <w:r w:rsidR="006E35C7">
        <w:rPr>
          <w:rFonts w:asciiTheme="minorHAnsi" w:hAnsiTheme="minorHAnsi" w:cs="Arial"/>
          <w:sz w:val="20"/>
          <w:szCs w:val="20"/>
        </w:rPr>
        <w:t xml:space="preserve">Discuss the specific limits. </w:t>
      </w:r>
      <w:r w:rsidR="00D43285" w:rsidRPr="006E35C7">
        <w:rPr>
          <w:rFonts w:asciiTheme="minorHAnsi" w:hAnsiTheme="minorHAnsi" w:cs="Arial"/>
          <w:sz w:val="20"/>
          <w:szCs w:val="20"/>
        </w:rPr>
        <w:t xml:space="preserve">Give 4 </w:t>
      </w:r>
      <w:r w:rsidR="00010DD9" w:rsidRPr="006E35C7">
        <w:rPr>
          <w:rFonts w:asciiTheme="minorHAnsi" w:hAnsiTheme="minorHAnsi" w:cs="Arial"/>
          <w:sz w:val="20"/>
          <w:szCs w:val="20"/>
        </w:rPr>
        <w:t>types of investment in Category I funds.</w:t>
      </w:r>
    </w:p>
    <w:p w14:paraId="0C01234A" w14:textId="77777777" w:rsidR="00D43285" w:rsidRDefault="00D4328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Who is an angel investor? What are conditions on investments in angel funds by an angle investor? </w:t>
      </w:r>
    </w:p>
    <w:p w14:paraId="22B3887B" w14:textId="77777777" w:rsidR="00D43285" w:rsidRPr="00BB4066" w:rsidRDefault="00D4328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debt funds? Are they limited only to listed companies? </w:t>
      </w:r>
    </w:p>
    <w:p w14:paraId="5C878BCE" w14:textId="77777777" w:rsidR="0072564B" w:rsidRPr="00BB4066" w:rsidRDefault="00D4328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Are mutual funds/collective investment funds consider</w:t>
      </w:r>
      <w:r w:rsidR="00D02F44">
        <w:rPr>
          <w:rFonts w:asciiTheme="minorHAnsi" w:hAnsiTheme="minorHAnsi" w:cs="Arial"/>
          <w:sz w:val="20"/>
          <w:szCs w:val="20"/>
        </w:rPr>
        <w:t>ed</w:t>
      </w:r>
      <w:r w:rsidRPr="00BB4066">
        <w:rPr>
          <w:rFonts w:asciiTheme="minorHAnsi" w:hAnsiTheme="minorHAnsi" w:cs="Arial"/>
          <w:sz w:val="20"/>
          <w:szCs w:val="20"/>
        </w:rPr>
        <w:t xml:space="preserve"> AIF? No </w:t>
      </w:r>
      <w:hyperlink r:id="rId20" w:history="1">
        <w:r w:rsidRPr="00BB4066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</w:p>
    <w:p w14:paraId="570B55B8" w14:textId="77777777" w:rsidR="00AA462F" w:rsidRPr="00BB4066" w:rsidRDefault="00AA462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are mutual and hedge funds? What is the key difference b/w the two?</w:t>
      </w:r>
      <w:r w:rsidR="0072564B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68E465A8" w14:textId="77777777" w:rsidR="00AA462F" w:rsidRPr="00BB4066" w:rsidRDefault="00AA462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Classify the mutual funds based on risk of portfolio?</w:t>
      </w:r>
      <w:r w:rsidR="00933ADE"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1D1CDADD" w14:textId="77777777" w:rsidR="00AA462F" w:rsidRPr="00BB4066" w:rsidRDefault="00D4328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Expand REIT and InITs</w:t>
      </w:r>
      <w:r w:rsidR="00AA462F" w:rsidRPr="00BB4066">
        <w:rPr>
          <w:rFonts w:asciiTheme="minorHAnsi" w:hAnsiTheme="minorHAnsi" w:cs="Arial"/>
          <w:sz w:val="20"/>
          <w:szCs w:val="20"/>
        </w:rPr>
        <w:t xml:space="preserve">? What is minimum coupon size for investment and source of returns for trust? </w:t>
      </w:r>
      <w:r w:rsidR="006E35C7" w:rsidRPr="00BB4066">
        <w:rPr>
          <w:rFonts w:asciiTheme="minorHAnsi" w:hAnsiTheme="minorHAnsi" w:cs="Arial"/>
          <w:sz w:val="20"/>
          <w:szCs w:val="20"/>
        </w:rPr>
        <w:t>Who’</w:t>
      </w:r>
      <w:r w:rsidR="00142C75" w:rsidRPr="00BB4066">
        <w:rPr>
          <w:rFonts w:asciiTheme="minorHAnsi" w:hAnsiTheme="minorHAnsi" w:cs="Arial"/>
          <w:sz w:val="20"/>
          <w:szCs w:val="20"/>
        </w:rPr>
        <w:t xml:space="preserve">s </w:t>
      </w:r>
      <w:r w:rsidR="006E35C7" w:rsidRPr="00BB4066">
        <w:rPr>
          <w:rFonts w:asciiTheme="minorHAnsi" w:hAnsiTheme="minorHAnsi" w:cs="Arial"/>
          <w:sz w:val="20"/>
          <w:szCs w:val="20"/>
        </w:rPr>
        <w:t xml:space="preserve">fund manager? </w:t>
      </w:r>
    </w:p>
    <w:p w14:paraId="77051B49" w14:textId="77777777" w:rsidR="00D43285" w:rsidRPr="00BB4066" w:rsidRDefault="00D4328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Wrt to REIT- what type of real estates can be invested in? </w:t>
      </w:r>
      <w:r w:rsidR="001C7101" w:rsidRPr="00BB4066">
        <w:rPr>
          <w:rFonts w:asciiTheme="minorHAnsi" w:hAnsiTheme="minorHAnsi" w:cs="Arial"/>
          <w:sz w:val="20"/>
          <w:szCs w:val="20"/>
        </w:rPr>
        <w:t>Discuss the new regulations</w:t>
      </w:r>
    </w:p>
    <w:p w14:paraId="19F4B8E8" w14:textId="77777777" w:rsidR="00014BCF" w:rsidRPr="00BB4066" w:rsidRDefault="00AA462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is </w:t>
      </w:r>
      <w:r w:rsidR="00014BCF" w:rsidRPr="00BB4066">
        <w:rPr>
          <w:rFonts w:asciiTheme="minorHAnsi" w:hAnsiTheme="minorHAnsi" w:cs="Arial"/>
          <w:sz w:val="20"/>
          <w:szCs w:val="20"/>
        </w:rPr>
        <w:t>provision for Dividend and Capital gain tax (by resale) applicable on REIT and InIT?</w:t>
      </w:r>
      <w:r w:rsidR="00D43285" w:rsidRPr="00BB4066">
        <w:rPr>
          <w:rFonts w:asciiTheme="minorHAnsi" w:hAnsiTheme="minorHAnsi" w:cs="Arial"/>
          <w:sz w:val="20"/>
          <w:szCs w:val="20"/>
        </w:rPr>
        <w:t xml:space="preserve"> Can Banks invest in these trusts?</w:t>
      </w:r>
    </w:p>
    <w:p w14:paraId="5C6659A5" w14:textId="77777777" w:rsidR="00D43285" w:rsidRPr="00BB4066" w:rsidRDefault="00B0106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 NFO and FFO</w:t>
      </w:r>
      <w:r w:rsidR="00D43285" w:rsidRPr="00BB4066">
        <w:rPr>
          <w:rFonts w:asciiTheme="minorHAnsi" w:hAnsiTheme="minorHAnsi" w:cs="Arial"/>
          <w:sz w:val="20"/>
          <w:szCs w:val="20"/>
        </w:rPr>
        <w:t xml:space="preserve"> in context of ETF?</w:t>
      </w:r>
    </w:p>
    <w:p w14:paraId="5D8A0613" w14:textId="77777777" w:rsidR="00727452" w:rsidRPr="00BB4066" w:rsidRDefault="00727452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Who keeps track of individual credit ra</w:t>
      </w:r>
      <w:r w:rsidR="006E35C7" w:rsidRPr="00BB4066">
        <w:rPr>
          <w:rFonts w:asciiTheme="minorHAnsi" w:hAnsiTheme="minorHAnsi" w:cs="Arial"/>
          <w:sz w:val="20"/>
          <w:szCs w:val="20"/>
        </w:rPr>
        <w:t xml:space="preserve">tings in India? Under which act. They are registered with SEBI. Act? </w:t>
      </w:r>
    </w:p>
    <w:p w14:paraId="1317FFC4" w14:textId="77777777" w:rsidR="00AA462F" w:rsidRPr="00BB4066" w:rsidRDefault="00014BCF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are deri</w:t>
      </w:r>
      <w:r w:rsidR="00727452" w:rsidRPr="00BB4066">
        <w:rPr>
          <w:rFonts w:asciiTheme="minorHAnsi" w:hAnsiTheme="minorHAnsi" w:cs="Arial"/>
          <w:sz w:val="20"/>
          <w:szCs w:val="20"/>
        </w:rPr>
        <w:t xml:space="preserve">vatives? What is securitization </w:t>
      </w:r>
      <w:r w:rsidRPr="00BB4066">
        <w:rPr>
          <w:rFonts w:asciiTheme="minorHAnsi" w:hAnsiTheme="minorHAnsi" w:cs="Arial"/>
          <w:sz w:val="20"/>
          <w:szCs w:val="20"/>
        </w:rPr>
        <w:t>in this respect?</w:t>
      </w:r>
    </w:p>
    <w:p w14:paraId="1ABBB528" w14:textId="77777777" w:rsidR="00B01065" w:rsidRPr="00BB4066" w:rsidRDefault="00B0106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 forward/future contract? What is call option and put option? Which are the 3 parties involved?</w:t>
      </w:r>
    </w:p>
    <w:p w14:paraId="2E2186CA" w14:textId="77777777" w:rsidR="00B01065" w:rsidRPr="00BB4066" w:rsidRDefault="00B01065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 SWAP? What credit swap, currency swap and interest swap gives protection against?</w:t>
      </w:r>
    </w:p>
    <w:p w14:paraId="573CC341" w14:textId="77777777" w:rsidR="006E35C7" w:rsidRDefault="006E35C7" w:rsidP="006E35C7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511B8694" w14:textId="77777777" w:rsidR="00904880" w:rsidRDefault="00904880" w:rsidP="00FF6F14">
      <w:pPr>
        <w:pStyle w:val="ListParagraph"/>
        <w:numPr>
          <w:ilvl w:val="0"/>
          <w:numId w:val="26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is difference between free float and full market capitalization method? Which is used in India currently?</w:t>
      </w:r>
    </w:p>
    <w:p w14:paraId="2806C02C" w14:textId="77777777" w:rsidR="00904880" w:rsidRPr="009356A7" w:rsidRDefault="00904880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Which is World, Asia, and India’s first Stock Exchange? </w:t>
      </w:r>
      <w:r w:rsidRPr="009356A7">
        <w:rPr>
          <w:rFonts w:asciiTheme="minorHAnsi" w:hAnsiTheme="minorHAnsi" w:cs="Arial"/>
          <w:sz w:val="20"/>
          <w:szCs w:val="20"/>
        </w:rPr>
        <w:t xml:space="preserve">When were these established? What’s the chronology Stock exchanges establishment in India? </w:t>
      </w:r>
      <w:r w:rsidR="009356A7" w:rsidRPr="00BB4066">
        <w:rPr>
          <w:rFonts w:asciiTheme="minorHAnsi" w:hAnsiTheme="minorHAnsi" w:cs="Arial"/>
          <w:sz w:val="20"/>
          <w:szCs w:val="20"/>
        </w:rPr>
        <w:t>&lt;Kolkata, Mumbai&gt;</w:t>
      </w:r>
    </w:p>
    <w:p w14:paraId="26071ABF" w14:textId="77777777" w:rsidR="00904880" w:rsidRPr="001F02F9" w:rsidRDefault="00904880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Which of the Ahd, Bangal</w:t>
      </w:r>
      <w:r w:rsidR="00EF40ED">
        <w:rPr>
          <w:rFonts w:asciiTheme="minorHAnsi" w:hAnsiTheme="minorHAnsi" w:cs="Arial"/>
          <w:sz w:val="20"/>
          <w:szCs w:val="20"/>
        </w:rPr>
        <w:t>ore, Hyderabad, Delhi, Kolkata,</w:t>
      </w:r>
      <w:r w:rsidR="00142C75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Madras stock exchanges are still functional?</w:t>
      </w:r>
    </w:p>
    <w:p w14:paraId="7999E527" w14:textId="77777777" w:rsidR="00B220F4" w:rsidRDefault="00B220F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727452">
        <w:rPr>
          <w:rFonts w:asciiTheme="minorHAnsi" w:hAnsiTheme="minorHAnsi" w:cs="Arial"/>
          <w:sz w:val="20"/>
          <w:szCs w:val="20"/>
        </w:rPr>
        <w:t>How is SENSEX</w:t>
      </w:r>
      <w:r w:rsidR="002F7E94" w:rsidRPr="00727452">
        <w:rPr>
          <w:rFonts w:asciiTheme="minorHAnsi" w:hAnsiTheme="minorHAnsi" w:cs="Arial"/>
          <w:sz w:val="20"/>
          <w:szCs w:val="20"/>
        </w:rPr>
        <w:t xml:space="preserve"> and NIFTY</w:t>
      </w:r>
      <w:r w:rsidR="00904880">
        <w:rPr>
          <w:rFonts w:asciiTheme="minorHAnsi" w:hAnsiTheme="minorHAnsi" w:cs="Arial"/>
          <w:sz w:val="20"/>
          <w:szCs w:val="20"/>
        </w:rPr>
        <w:t xml:space="preserve"> calculated?</w:t>
      </w:r>
      <w:r w:rsidR="005A1417">
        <w:rPr>
          <w:rFonts w:asciiTheme="minorHAnsi" w:hAnsiTheme="minorHAnsi" w:cs="Arial"/>
          <w:sz w:val="20"/>
          <w:szCs w:val="20"/>
        </w:rPr>
        <w:t xml:space="preserve"> These are indexes of which stock exchanges? </w:t>
      </w:r>
    </w:p>
    <w:p w14:paraId="1FF90C38" w14:textId="77777777" w:rsidR="00B220F4" w:rsidRPr="001F02F9" w:rsidRDefault="00B220F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STAG, BULL, BEAR, </w:t>
      </w:r>
      <w:r w:rsidRPr="00B50D0F">
        <w:rPr>
          <w:rFonts w:asciiTheme="minorHAnsi" w:hAnsiTheme="minorHAnsi" w:cs="Arial"/>
          <w:sz w:val="20"/>
          <w:szCs w:val="20"/>
        </w:rPr>
        <w:t>Bloodbath, Bear</w:t>
      </w:r>
      <w:r w:rsidR="00731EA5" w:rsidRPr="00B50D0F">
        <w:rPr>
          <w:rFonts w:asciiTheme="minorHAnsi" w:hAnsiTheme="minorHAnsi" w:cs="Arial"/>
          <w:sz w:val="20"/>
          <w:szCs w:val="20"/>
        </w:rPr>
        <w:t xml:space="preserve"> </w:t>
      </w:r>
      <w:r w:rsidRPr="00B50D0F">
        <w:rPr>
          <w:rFonts w:asciiTheme="minorHAnsi" w:hAnsiTheme="minorHAnsi" w:cs="Arial"/>
          <w:sz w:val="20"/>
          <w:szCs w:val="20"/>
        </w:rPr>
        <w:t>hug</w:t>
      </w:r>
      <w:r w:rsidR="00C427FC">
        <w:rPr>
          <w:rFonts w:asciiTheme="minorHAnsi" w:hAnsiTheme="minorHAnsi" w:cs="Arial"/>
          <w:sz w:val="20"/>
          <w:szCs w:val="20"/>
        </w:rPr>
        <w:t xml:space="preserve"> (both are when sensex plunges!)</w:t>
      </w:r>
      <w:r w:rsidRPr="001F02F9">
        <w:rPr>
          <w:rFonts w:asciiTheme="minorHAnsi" w:hAnsiTheme="minorHAnsi" w:cs="Arial"/>
          <w:sz w:val="20"/>
          <w:szCs w:val="20"/>
        </w:rPr>
        <w:t xml:space="preserve"> in relation with stock market? </w:t>
      </w:r>
    </w:p>
    <w:p w14:paraId="30568E58" w14:textId="77777777" w:rsidR="002F7E94" w:rsidRPr="001F02F9" w:rsidRDefault="002F7E9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penny stocks? </w:t>
      </w:r>
    </w:p>
    <w:p w14:paraId="039FA32F" w14:textId="77777777" w:rsidR="002F7E94" w:rsidRPr="001F02F9" w:rsidRDefault="002F7E9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BOLT, NEAT, VSAT? </w:t>
      </w:r>
      <w:r w:rsidR="008A4433" w:rsidRPr="001F02F9">
        <w:rPr>
          <w:rFonts w:asciiTheme="minorHAnsi" w:hAnsiTheme="minorHAnsi" w:cs="Arial"/>
          <w:sz w:val="20"/>
          <w:szCs w:val="20"/>
        </w:rPr>
        <w:t>What solar events effect the operations of VSAT</w:t>
      </w:r>
      <w:r w:rsidR="00EF40ED">
        <w:rPr>
          <w:rFonts w:asciiTheme="minorHAnsi" w:hAnsiTheme="minorHAnsi" w:cs="Arial"/>
          <w:sz w:val="20"/>
          <w:szCs w:val="20"/>
        </w:rPr>
        <w:t xml:space="preserve"> and why</w:t>
      </w:r>
      <w:r w:rsidR="008A4433" w:rsidRPr="001F02F9">
        <w:rPr>
          <w:rFonts w:asciiTheme="minorHAnsi" w:hAnsiTheme="minorHAnsi" w:cs="Arial"/>
          <w:sz w:val="20"/>
          <w:szCs w:val="20"/>
        </w:rPr>
        <w:t>?</w:t>
      </w:r>
    </w:p>
    <w:p w14:paraId="1E43F40E" w14:textId="77777777" w:rsidR="00A0213A" w:rsidRPr="001F02F9" w:rsidRDefault="00A0213A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color w:val="FF0000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Who manages the physical copies of bonds and shares? </w:t>
      </w:r>
      <w:r w:rsidR="00EF40ED">
        <w:rPr>
          <w:rFonts w:asciiTheme="minorHAnsi" w:hAnsiTheme="minorHAnsi" w:cs="Arial"/>
          <w:sz w:val="20"/>
          <w:szCs w:val="20"/>
        </w:rPr>
        <w:t>Discuss the shareholding pattern? What is DEMAT account?</w:t>
      </w:r>
    </w:p>
    <w:p w14:paraId="2FF6767B" w14:textId="77777777" w:rsidR="00731EA5" w:rsidRPr="00BE782D" w:rsidRDefault="00731EA5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EF40ED">
        <w:rPr>
          <w:rFonts w:asciiTheme="minorHAnsi" w:hAnsiTheme="minorHAnsi" w:cs="Arial"/>
          <w:sz w:val="20"/>
          <w:szCs w:val="20"/>
        </w:rPr>
        <w:t>What are measures taken by govt. to deepen the capital and corporate bond market in India?</w:t>
      </w:r>
      <w:r w:rsidR="00555D64">
        <w:rPr>
          <w:rFonts w:asciiTheme="minorHAnsi" w:hAnsiTheme="minorHAnsi" w:cs="Arial"/>
          <w:sz w:val="20"/>
          <w:szCs w:val="20"/>
        </w:rPr>
        <w:t xml:space="preserve"> </w:t>
      </w:r>
      <w:r w:rsidR="00555D64">
        <w:rPr>
          <w:rFonts w:asciiTheme="minorHAnsi" w:hAnsiTheme="minorHAnsi" w:cs="Arial"/>
          <w:color w:val="FF0000"/>
          <w:sz w:val="20"/>
          <w:szCs w:val="20"/>
        </w:rPr>
        <w:t>(X)</w:t>
      </w:r>
    </w:p>
    <w:p w14:paraId="1D2C2BC5" w14:textId="77777777" w:rsidR="00BE782D" w:rsidRPr="00EF40ED" w:rsidRDefault="00BE782D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E782D">
        <w:rPr>
          <w:rFonts w:asciiTheme="minorHAnsi" w:hAnsiTheme="minorHAnsi" w:cs="Arial"/>
          <w:sz w:val="20"/>
          <w:szCs w:val="20"/>
        </w:rPr>
        <w:t xml:space="preserve">What are SEBI’s key functions? </w:t>
      </w:r>
      <w:r>
        <w:rPr>
          <w:rFonts w:asciiTheme="minorHAnsi" w:hAnsiTheme="minorHAnsi" w:cs="Arial"/>
          <w:sz w:val="20"/>
          <w:szCs w:val="20"/>
        </w:rPr>
        <w:t xml:space="preserve">Its composition? Is it a statutory body? When was it setup? (Slide 26) </w:t>
      </w:r>
    </w:p>
    <w:p w14:paraId="4297EB4D" w14:textId="77777777" w:rsidR="002F7E94" w:rsidRPr="001F02F9" w:rsidRDefault="002F7E9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5F0353">
        <w:rPr>
          <w:rFonts w:asciiTheme="minorHAnsi" w:hAnsiTheme="minorHAnsi" w:cs="Arial"/>
          <w:strike/>
          <w:sz w:val="20"/>
          <w:szCs w:val="20"/>
        </w:rPr>
        <w:t xml:space="preserve">What happened in following scams: </w:t>
      </w:r>
      <w:r w:rsidR="00555D64" w:rsidRPr="005F0353">
        <w:rPr>
          <w:rFonts w:asciiTheme="minorHAnsi" w:hAnsiTheme="minorHAnsi" w:cs="Arial"/>
          <w:strike/>
          <w:sz w:val="20"/>
          <w:szCs w:val="20"/>
        </w:rPr>
        <w:t>(X</w:t>
      </w:r>
      <w:r w:rsidR="00555D64">
        <w:rPr>
          <w:rFonts w:asciiTheme="minorHAnsi" w:hAnsiTheme="minorHAnsi" w:cs="Arial"/>
          <w:sz w:val="20"/>
          <w:szCs w:val="20"/>
        </w:rPr>
        <w:t>)</w:t>
      </w:r>
    </w:p>
    <w:p w14:paraId="592AAE6E" w14:textId="77777777" w:rsidR="008A4433" w:rsidRPr="00BE782D" w:rsidRDefault="00BE782D" w:rsidP="00FF6F1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E782D">
        <w:rPr>
          <w:rFonts w:asciiTheme="minorHAnsi" w:hAnsiTheme="minorHAnsi" w:cs="Arial"/>
          <w:sz w:val="20"/>
          <w:szCs w:val="20"/>
        </w:rPr>
        <w:t xml:space="preserve">Stock market manipulation- </w:t>
      </w:r>
      <w:r w:rsidR="00EF40ED" w:rsidRPr="00BE782D">
        <w:rPr>
          <w:rFonts w:asciiTheme="minorHAnsi" w:hAnsiTheme="minorHAnsi" w:cs="Arial"/>
          <w:sz w:val="20"/>
          <w:szCs w:val="20"/>
        </w:rPr>
        <w:t>Harshal Mehta (1992)</w:t>
      </w:r>
      <w:r w:rsidRPr="00BE782D">
        <w:rPr>
          <w:rFonts w:asciiTheme="minorHAnsi" w:hAnsiTheme="minorHAnsi" w:cs="Arial"/>
          <w:sz w:val="20"/>
          <w:szCs w:val="20"/>
        </w:rPr>
        <w:t xml:space="preserve">, </w:t>
      </w:r>
      <w:r w:rsidR="00EF40ED" w:rsidRPr="00BE782D">
        <w:rPr>
          <w:rFonts w:asciiTheme="minorHAnsi" w:hAnsiTheme="minorHAnsi" w:cs="Arial"/>
          <w:sz w:val="20"/>
          <w:szCs w:val="20"/>
        </w:rPr>
        <w:t>Ketan Parekh (2001)</w:t>
      </w:r>
      <w:r w:rsidRPr="00BE782D">
        <w:rPr>
          <w:rFonts w:asciiTheme="minorHAnsi" w:hAnsiTheme="minorHAnsi" w:cs="Arial"/>
          <w:sz w:val="20"/>
          <w:szCs w:val="20"/>
        </w:rPr>
        <w:t xml:space="preserve">, </w:t>
      </w:r>
      <w:r w:rsidR="008A4433" w:rsidRPr="00BE782D">
        <w:rPr>
          <w:rFonts w:asciiTheme="minorHAnsi" w:hAnsiTheme="minorHAnsi" w:cs="Arial"/>
          <w:sz w:val="20"/>
          <w:szCs w:val="20"/>
        </w:rPr>
        <w:t>Rupal Mehta</w:t>
      </w:r>
      <w:r w:rsidR="00EF40ED" w:rsidRPr="00BE782D">
        <w:rPr>
          <w:rFonts w:asciiTheme="minorHAnsi" w:hAnsiTheme="minorHAnsi" w:cs="Arial"/>
          <w:sz w:val="20"/>
          <w:szCs w:val="20"/>
        </w:rPr>
        <w:t xml:space="preserve"> (2003-05)</w:t>
      </w:r>
    </w:p>
    <w:p w14:paraId="55729A69" w14:textId="77777777" w:rsidR="005750C7" w:rsidRPr="001F02F9" w:rsidRDefault="00BE782D" w:rsidP="00FF6F1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Commodities- </w:t>
      </w:r>
      <w:r w:rsidR="005750C7" w:rsidRPr="001F02F9">
        <w:rPr>
          <w:rFonts w:asciiTheme="minorHAnsi" w:hAnsiTheme="minorHAnsi" w:cs="Arial"/>
          <w:sz w:val="20"/>
          <w:szCs w:val="20"/>
        </w:rPr>
        <w:t>Jignesh Sah</w:t>
      </w:r>
    </w:p>
    <w:p w14:paraId="289A8FED" w14:textId="77777777" w:rsidR="003246B6" w:rsidRDefault="003246B6" w:rsidP="00FF6F1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Sahara Scam</w:t>
      </w:r>
      <w:r w:rsidR="00BE782D">
        <w:rPr>
          <w:rFonts w:asciiTheme="minorHAnsi" w:hAnsiTheme="minorHAnsi" w:cs="Arial"/>
          <w:sz w:val="20"/>
          <w:szCs w:val="20"/>
        </w:rPr>
        <w:t xml:space="preserve"> </w:t>
      </w:r>
    </w:p>
    <w:p w14:paraId="4C905282" w14:textId="77777777" w:rsidR="00BE782D" w:rsidRPr="00BE782D" w:rsidRDefault="00BE782D" w:rsidP="00FF6F14">
      <w:pPr>
        <w:pStyle w:val="ListParagraph"/>
        <w:numPr>
          <w:ilvl w:val="1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E782D">
        <w:rPr>
          <w:rFonts w:asciiTheme="minorHAnsi" w:hAnsiTheme="minorHAnsi" w:cs="Arial"/>
          <w:sz w:val="20"/>
          <w:szCs w:val="20"/>
        </w:rPr>
        <w:t>Chit fund/Pozy schemes- Sarada Fund (2010-), Rose Valley (2013</w:t>
      </w:r>
      <w:r w:rsidR="00555D64">
        <w:rPr>
          <w:rFonts w:asciiTheme="minorHAnsi" w:hAnsiTheme="minorHAnsi" w:cs="Arial"/>
          <w:sz w:val="20"/>
          <w:szCs w:val="20"/>
        </w:rPr>
        <w:t>)</w:t>
      </w:r>
    </w:p>
    <w:p w14:paraId="57BA3624" w14:textId="77777777" w:rsidR="00731EA5" w:rsidRPr="001F02F9" w:rsidRDefault="00731EA5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circuit breakers? </w:t>
      </w:r>
      <w:r w:rsidR="00EF40ED">
        <w:rPr>
          <w:rFonts w:asciiTheme="minorHAnsi" w:hAnsiTheme="minorHAnsi" w:cs="Arial"/>
          <w:sz w:val="20"/>
          <w:szCs w:val="20"/>
        </w:rPr>
        <w:t xml:space="preserve">Benchmark index day? </w:t>
      </w:r>
      <w:r w:rsidRPr="001F02F9">
        <w:rPr>
          <w:rFonts w:asciiTheme="minorHAnsi" w:hAnsiTheme="minorHAnsi" w:cs="Arial"/>
          <w:sz w:val="20"/>
          <w:szCs w:val="20"/>
        </w:rPr>
        <w:t xml:space="preserve">Describe the 3 types of circuit breakers used in stock market? </w:t>
      </w:r>
    </w:p>
    <w:p w14:paraId="1DBBF905" w14:textId="77777777" w:rsidR="00731EA5" w:rsidRPr="00555D64" w:rsidRDefault="00731EA5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  <w:highlight w:val="yellow"/>
        </w:rPr>
      </w:pPr>
      <w:r w:rsidRPr="00AA6B1A">
        <w:rPr>
          <w:rFonts w:asciiTheme="minorHAnsi" w:hAnsiTheme="minorHAnsi" w:cs="Arial"/>
          <w:sz w:val="20"/>
          <w:szCs w:val="20"/>
        </w:rPr>
        <w:t xml:space="preserve">What is Badla system, </w:t>
      </w:r>
      <w:r w:rsidR="00AA6B1A" w:rsidRPr="00AA6B1A">
        <w:rPr>
          <w:rFonts w:asciiTheme="minorHAnsi" w:hAnsiTheme="minorHAnsi" w:cs="Arial"/>
          <w:sz w:val="20"/>
          <w:szCs w:val="20"/>
        </w:rPr>
        <w:t>Oondha</w:t>
      </w:r>
      <w:r w:rsidRPr="00AA6B1A">
        <w:rPr>
          <w:rFonts w:asciiTheme="minorHAnsi" w:hAnsiTheme="minorHAnsi" w:cs="Arial"/>
          <w:sz w:val="20"/>
          <w:szCs w:val="20"/>
        </w:rPr>
        <w:t xml:space="preserve"> Badla and dabba trading?</w:t>
      </w:r>
    </w:p>
    <w:p w14:paraId="4F4CE48C" w14:textId="77777777" w:rsidR="00D446D0" w:rsidRPr="00EF40ED" w:rsidRDefault="00D446D0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  <w:highlight w:val="yellow"/>
        </w:rPr>
      </w:pPr>
      <w:r w:rsidRPr="00D446D0">
        <w:rPr>
          <w:rFonts w:asciiTheme="minorHAnsi" w:hAnsiTheme="minorHAnsi" w:cs="Arial"/>
          <w:sz w:val="20"/>
          <w:szCs w:val="20"/>
        </w:rPr>
        <w:t>Forward Market Commission</w:t>
      </w:r>
      <w:r w:rsidR="00D67DEE">
        <w:rPr>
          <w:rFonts w:asciiTheme="minorHAnsi" w:hAnsiTheme="minorHAnsi" w:cs="Arial"/>
          <w:sz w:val="20"/>
          <w:szCs w:val="20"/>
        </w:rPr>
        <w:t xml:space="preserve"> </w:t>
      </w:r>
      <w:r>
        <w:rPr>
          <w:rFonts w:asciiTheme="minorHAnsi" w:hAnsiTheme="minorHAnsi" w:cs="Arial"/>
          <w:sz w:val="20"/>
          <w:szCs w:val="20"/>
        </w:rPr>
        <w:t>manages trade in which commodities</w:t>
      </w:r>
      <w:r w:rsidRPr="00D446D0">
        <w:rPr>
          <w:rFonts w:asciiTheme="minorHAnsi" w:hAnsiTheme="minorHAnsi" w:cs="Arial"/>
          <w:sz w:val="20"/>
          <w:szCs w:val="20"/>
        </w:rPr>
        <w:t>? Which regulator is it supervised by?</w:t>
      </w:r>
      <w:r>
        <w:rPr>
          <w:rFonts w:asciiTheme="minorHAnsi" w:hAnsiTheme="minorHAnsi" w:cs="Arial"/>
          <w:sz w:val="20"/>
          <w:szCs w:val="20"/>
          <w:highlight w:val="yellow"/>
        </w:rPr>
        <w:t xml:space="preserve"> </w:t>
      </w:r>
    </w:p>
    <w:p w14:paraId="53E89D62" w14:textId="77777777" w:rsidR="00D446D0" w:rsidRDefault="00731EA5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D446D0">
        <w:rPr>
          <w:rFonts w:asciiTheme="minorHAnsi" w:hAnsiTheme="minorHAnsi" w:cs="Arial"/>
          <w:sz w:val="20"/>
          <w:szCs w:val="20"/>
        </w:rPr>
        <w:t xml:space="preserve">What are chit funds? </w:t>
      </w:r>
      <w:r w:rsidR="003246B6" w:rsidRPr="00D446D0">
        <w:rPr>
          <w:rFonts w:asciiTheme="minorHAnsi" w:hAnsiTheme="minorHAnsi" w:cs="Arial"/>
          <w:sz w:val="20"/>
          <w:szCs w:val="20"/>
        </w:rPr>
        <w:t>Who is</w:t>
      </w:r>
      <w:r w:rsidR="00D446D0" w:rsidRPr="00D446D0">
        <w:rPr>
          <w:rFonts w:asciiTheme="minorHAnsi" w:hAnsiTheme="minorHAnsi" w:cs="Arial"/>
          <w:sz w:val="20"/>
          <w:szCs w:val="20"/>
        </w:rPr>
        <w:t>/are</w:t>
      </w:r>
      <w:r w:rsidR="003246B6" w:rsidRPr="00D446D0">
        <w:rPr>
          <w:rFonts w:asciiTheme="minorHAnsi" w:hAnsiTheme="minorHAnsi" w:cs="Arial"/>
          <w:sz w:val="20"/>
          <w:szCs w:val="20"/>
        </w:rPr>
        <w:t xml:space="preserve"> the regulator</w:t>
      </w:r>
      <w:r w:rsidR="00D446D0" w:rsidRPr="00D446D0">
        <w:rPr>
          <w:rFonts w:asciiTheme="minorHAnsi" w:hAnsiTheme="minorHAnsi" w:cs="Arial"/>
          <w:sz w:val="20"/>
          <w:szCs w:val="20"/>
        </w:rPr>
        <w:t>(s)</w:t>
      </w:r>
      <w:r w:rsidR="003246B6" w:rsidRPr="00D446D0">
        <w:rPr>
          <w:rFonts w:asciiTheme="minorHAnsi" w:hAnsiTheme="minorHAnsi" w:cs="Arial"/>
          <w:sz w:val="20"/>
          <w:szCs w:val="20"/>
        </w:rPr>
        <w:t xml:space="preserve"> of chit funds in India? </w:t>
      </w:r>
      <w:r w:rsidR="00D446D0">
        <w:rPr>
          <w:rFonts w:asciiTheme="minorHAnsi" w:hAnsiTheme="minorHAnsi" w:cs="Arial"/>
          <w:sz w:val="20"/>
          <w:szCs w:val="20"/>
        </w:rPr>
        <w:t xml:space="preserve">Which of the state/central govt. is empowered to make law? </w:t>
      </w:r>
    </w:p>
    <w:p w14:paraId="1DEAA03B" w14:textId="77777777" w:rsidR="003246B6" w:rsidRPr="00D446D0" w:rsidRDefault="003246B6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D446D0">
        <w:rPr>
          <w:rFonts w:asciiTheme="minorHAnsi" w:hAnsiTheme="minorHAnsi" w:cs="Arial"/>
          <w:sz w:val="20"/>
          <w:szCs w:val="20"/>
        </w:rPr>
        <w:t xml:space="preserve">What are ponzi schemes?  </w:t>
      </w:r>
      <w:r w:rsidR="00D446D0" w:rsidRPr="00D446D0">
        <w:rPr>
          <w:rFonts w:asciiTheme="minorHAnsi" w:hAnsiTheme="minorHAnsi" w:cs="Arial"/>
          <w:sz w:val="20"/>
          <w:szCs w:val="20"/>
        </w:rPr>
        <w:t xml:space="preserve">What is the key issue with oversight of such cooperatives? (Multi state, under agri ministry, </w:t>
      </w:r>
    </w:p>
    <w:p w14:paraId="4D11B2ED" w14:textId="77777777" w:rsidR="005750C7" w:rsidRPr="001F02F9" w:rsidRDefault="005750C7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is traded on NSEL? </w:t>
      </w:r>
      <w:r w:rsidR="009A4B19">
        <w:rPr>
          <w:rFonts w:asciiTheme="minorHAnsi" w:hAnsiTheme="minorHAnsi" w:cs="Arial"/>
          <w:sz w:val="20"/>
          <w:szCs w:val="20"/>
        </w:rPr>
        <w:t xml:space="preserve"> (Possibly merged with other exchange!) </w:t>
      </w:r>
      <w:r w:rsidRPr="001F02F9">
        <w:rPr>
          <w:rFonts w:asciiTheme="minorHAnsi" w:hAnsiTheme="minorHAnsi" w:cs="Arial"/>
          <w:sz w:val="20"/>
          <w:szCs w:val="20"/>
        </w:rPr>
        <w:t>Who is the immediate and ultimate regulator?</w:t>
      </w:r>
      <w:r w:rsidR="00D67DEE">
        <w:rPr>
          <w:rFonts w:asciiTheme="minorHAnsi" w:hAnsiTheme="minorHAnsi" w:cs="Arial"/>
          <w:sz w:val="20"/>
          <w:szCs w:val="20"/>
        </w:rPr>
        <w:t xml:space="preserve"> </w:t>
      </w:r>
      <w:r w:rsidR="00C427FC">
        <w:rPr>
          <w:rFonts w:asciiTheme="minorHAnsi" w:hAnsiTheme="minorHAnsi" w:cs="Arial"/>
          <w:sz w:val="20"/>
          <w:szCs w:val="20"/>
        </w:rPr>
        <w:t xml:space="preserve"> </w:t>
      </w:r>
    </w:p>
    <w:p w14:paraId="3B0A107B" w14:textId="77777777" w:rsidR="003246B6" w:rsidRPr="00BB4066" w:rsidRDefault="003246B6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Who are regulatory bodies, primary appellate</w:t>
      </w:r>
      <w:r w:rsidR="008C2161" w:rsidRPr="00BB4066">
        <w:rPr>
          <w:rFonts w:asciiTheme="minorHAnsi" w:hAnsiTheme="minorHAnsi" w:cs="Arial"/>
          <w:sz w:val="20"/>
          <w:szCs w:val="20"/>
        </w:rPr>
        <w:t xml:space="preserve">, </w:t>
      </w:r>
      <w:r w:rsidRPr="00BB4066">
        <w:rPr>
          <w:rFonts w:asciiTheme="minorHAnsi" w:hAnsiTheme="minorHAnsi" w:cs="Arial"/>
          <w:sz w:val="20"/>
          <w:szCs w:val="20"/>
        </w:rPr>
        <w:t>secondary</w:t>
      </w:r>
      <w:r w:rsidR="008C2161" w:rsidRPr="00BB4066">
        <w:rPr>
          <w:rFonts w:asciiTheme="minorHAnsi" w:hAnsiTheme="minorHAnsi" w:cs="Arial"/>
          <w:sz w:val="20"/>
          <w:szCs w:val="20"/>
        </w:rPr>
        <w:t xml:space="preserve"> and tertiary </w:t>
      </w:r>
      <w:r w:rsidRPr="00BB4066">
        <w:rPr>
          <w:rFonts w:asciiTheme="minorHAnsi" w:hAnsiTheme="minorHAnsi" w:cs="Arial"/>
          <w:sz w:val="20"/>
          <w:szCs w:val="20"/>
        </w:rPr>
        <w:t xml:space="preserve">appellate for </w:t>
      </w:r>
      <w:r w:rsidR="008C2161" w:rsidRPr="00BB4066">
        <w:rPr>
          <w:rFonts w:asciiTheme="minorHAnsi" w:hAnsiTheme="minorHAnsi" w:cs="Arial"/>
          <w:sz w:val="20"/>
          <w:szCs w:val="20"/>
        </w:rPr>
        <w:t>banking, securities, insurance, PFs?</w:t>
      </w:r>
      <w:r w:rsidRPr="00BB4066">
        <w:rPr>
          <w:rFonts w:asciiTheme="minorHAnsi" w:hAnsiTheme="minorHAnsi" w:cs="Arial"/>
          <w:sz w:val="20"/>
          <w:szCs w:val="20"/>
        </w:rPr>
        <w:t xml:space="preserve"> </w:t>
      </w:r>
    </w:p>
    <w:p w14:paraId="0C27051F" w14:textId="77777777" w:rsidR="008C2161" w:rsidRPr="00BB4066" w:rsidRDefault="00D67DEE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key recommendations of Justice BN Srikrishna Committee? </w:t>
      </w:r>
      <w:r w:rsidR="00BE782D" w:rsidRPr="00BB4066">
        <w:rPr>
          <w:rFonts w:asciiTheme="minorHAnsi" w:hAnsiTheme="minorHAnsi" w:cs="Arial"/>
          <w:sz w:val="20"/>
          <w:szCs w:val="20"/>
        </w:rPr>
        <w:t>(Consolidation of acts and regulators)</w:t>
      </w:r>
    </w:p>
    <w:p w14:paraId="4FFC1FD9" w14:textId="77777777" w:rsidR="007E6B6A" w:rsidRPr="00BB4066" w:rsidRDefault="007E6B6A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the key functions of FSDC? It falls under which ministry? When </w:t>
      </w:r>
      <w:r w:rsidR="00FC7192" w:rsidRPr="00BB4066">
        <w:rPr>
          <w:rFonts w:asciiTheme="minorHAnsi" w:hAnsiTheme="minorHAnsi" w:cs="Arial"/>
          <w:sz w:val="20"/>
          <w:szCs w:val="20"/>
        </w:rPr>
        <w:t xml:space="preserve">was it first </w:t>
      </w:r>
      <w:r w:rsidR="00BE782D" w:rsidRPr="00BB4066">
        <w:rPr>
          <w:rFonts w:asciiTheme="minorHAnsi" w:hAnsiTheme="minorHAnsi" w:cs="Arial"/>
          <w:sz w:val="20"/>
          <w:szCs w:val="20"/>
        </w:rPr>
        <w:t>set</w:t>
      </w:r>
      <w:r w:rsidR="00FC7192" w:rsidRPr="00BB4066">
        <w:rPr>
          <w:rFonts w:asciiTheme="minorHAnsi" w:hAnsiTheme="minorHAnsi" w:cs="Arial"/>
          <w:sz w:val="20"/>
          <w:szCs w:val="20"/>
        </w:rPr>
        <w:t>up?</w:t>
      </w:r>
      <w:r w:rsidR="00174266">
        <w:rPr>
          <w:rFonts w:asciiTheme="minorHAnsi" w:hAnsiTheme="minorHAnsi" w:cs="Arial"/>
          <w:sz w:val="20"/>
          <w:szCs w:val="20"/>
        </w:rPr>
        <w:t xml:space="preserve"> (2010)</w:t>
      </w:r>
      <w:r w:rsidR="00FC7192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BE782D" w:rsidRPr="00BB4066">
        <w:rPr>
          <w:rFonts w:asciiTheme="minorHAnsi" w:hAnsiTheme="minorHAnsi" w:cs="Arial"/>
          <w:sz w:val="20"/>
          <w:szCs w:val="20"/>
        </w:rPr>
        <w:t>Its composition?</w:t>
      </w:r>
    </w:p>
    <w:p w14:paraId="165E9A68" w14:textId="77777777" w:rsidR="00436393" w:rsidRPr="00BB4066" w:rsidRDefault="00436393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 real exchange rate? (Nominal * (Foreign product price/</w:t>
      </w:r>
      <w:r w:rsidR="006404F4">
        <w:rPr>
          <w:rFonts w:asciiTheme="minorHAnsi" w:hAnsiTheme="minorHAnsi" w:cs="Arial"/>
          <w:sz w:val="20"/>
          <w:szCs w:val="20"/>
        </w:rPr>
        <w:t>Domestic product</w:t>
      </w:r>
      <w:r w:rsidRPr="00BB4066">
        <w:rPr>
          <w:rFonts w:asciiTheme="minorHAnsi" w:hAnsiTheme="minorHAnsi" w:cs="Arial"/>
          <w:sz w:val="20"/>
          <w:szCs w:val="20"/>
        </w:rPr>
        <w:t xml:space="preserve"> price) </w:t>
      </w:r>
      <w:hyperlink r:id="rId21" w:history="1">
        <w:r w:rsidRPr="00BB4066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</w:p>
    <w:p w14:paraId="465641B3" w14:textId="77777777" w:rsidR="00D40273" w:rsidRPr="001F02F9" w:rsidRDefault="00D40273" w:rsidP="00D40273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76235986" w14:textId="77777777" w:rsidR="002A7254" w:rsidRDefault="002A725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CD15A9">
        <w:rPr>
          <w:rFonts w:asciiTheme="minorHAnsi" w:hAnsiTheme="minorHAnsi" w:cs="Arial"/>
          <w:sz w:val="20"/>
          <w:szCs w:val="20"/>
        </w:rPr>
        <w:t xml:space="preserve">What are various type of business organization based on ownership? </w:t>
      </w:r>
      <w:r w:rsidR="00DE2900">
        <w:rPr>
          <w:rFonts w:asciiTheme="minorHAnsi" w:hAnsiTheme="minorHAnsi" w:cs="Arial"/>
          <w:sz w:val="20"/>
          <w:szCs w:val="20"/>
        </w:rPr>
        <w:t>What are the benefits of LLP and registering as company?</w:t>
      </w:r>
    </w:p>
    <w:p w14:paraId="452E604B" w14:textId="77777777" w:rsidR="00D85B03" w:rsidRDefault="00DE2900" w:rsidP="00D85B0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3 types of companies allowed under Companies Act 2013?</w:t>
      </w:r>
      <w:r w:rsidR="00D85B03">
        <w:rPr>
          <w:rFonts w:asciiTheme="minorHAnsi" w:hAnsiTheme="minorHAnsi" w:cs="Arial"/>
          <w:sz w:val="20"/>
          <w:szCs w:val="20"/>
        </w:rPr>
        <w:t xml:space="preserve"> What is guidelines for # of BoD?</w:t>
      </w:r>
    </w:p>
    <w:p w14:paraId="1F30E568" w14:textId="77777777" w:rsidR="00D85B03" w:rsidRDefault="00DE2900" w:rsidP="00D85B0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D85B03">
        <w:rPr>
          <w:rFonts w:asciiTheme="minorHAnsi" w:hAnsiTheme="minorHAnsi" w:cs="Arial"/>
          <w:sz w:val="20"/>
          <w:szCs w:val="20"/>
        </w:rPr>
        <w:t xml:space="preserve">What are </w:t>
      </w:r>
      <w:r w:rsidR="00D85B03">
        <w:rPr>
          <w:rFonts w:asciiTheme="minorHAnsi" w:hAnsiTheme="minorHAnsi" w:cs="Arial"/>
          <w:sz w:val="20"/>
          <w:szCs w:val="20"/>
        </w:rPr>
        <w:t xml:space="preserve">3 </w:t>
      </w:r>
      <w:r w:rsidR="00D85B03" w:rsidRPr="00D85B03">
        <w:rPr>
          <w:rFonts w:asciiTheme="minorHAnsi" w:hAnsiTheme="minorHAnsi" w:cs="Arial"/>
          <w:sz w:val="20"/>
          <w:szCs w:val="20"/>
        </w:rPr>
        <w:t>conditions on B</w:t>
      </w:r>
      <w:r w:rsidR="00D85B03">
        <w:rPr>
          <w:rFonts w:asciiTheme="minorHAnsi" w:hAnsiTheme="minorHAnsi" w:cs="Arial"/>
          <w:sz w:val="20"/>
          <w:szCs w:val="20"/>
        </w:rPr>
        <w:t xml:space="preserve">oard </w:t>
      </w:r>
      <w:r w:rsidR="00D85B03" w:rsidRPr="00D85B03">
        <w:rPr>
          <w:rFonts w:asciiTheme="minorHAnsi" w:hAnsiTheme="minorHAnsi" w:cs="Arial"/>
          <w:sz w:val="20"/>
          <w:szCs w:val="20"/>
        </w:rPr>
        <w:t>o</w:t>
      </w:r>
      <w:r w:rsidR="00D85B03">
        <w:rPr>
          <w:rFonts w:asciiTheme="minorHAnsi" w:hAnsiTheme="minorHAnsi" w:cs="Arial"/>
          <w:sz w:val="20"/>
          <w:szCs w:val="20"/>
        </w:rPr>
        <w:t xml:space="preserve">f </w:t>
      </w:r>
      <w:r w:rsidR="00D85B03" w:rsidRPr="00D85B03">
        <w:rPr>
          <w:rFonts w:asciiTheme="minorHAnsi" w:hAnsiTheme="minorHAnsi" w:cs="Arial"/>
          <w:sz w:val="20"/>
          <w:szCs w:val="20"/>
        </w:rPr>
        <w:t>D</w:t>
      </w:r>
      <w:r w:rsidR="00D85B03">
        <w:rPr>
          <w:rFonts w:asciiTheme="minorHAnsi" w:hAnsiTheme="minorHAnsi" w:cs="Arial"/>
          <w:sz w:val="20"/>
          <w:szCs w:val="20"/>
        </w:rPr>
        <w:t>irectors</w:t>
      </w:r>
      <w:r w:rsidR="00D85B03" w:rsidRPr="00D85B03">
        <w:rPr>
          <w:rFonts w:asciiTheme="minorHAnsi" w:hAnsiTheme="minorHAnsi" w:cs="Arial"/>
          <w:sz w:val="20"/>
          <w:szCs w:val="20"/>
        </w:rPr>
        <w:t xml:space="preserve"> for public limited companies?</w:t>
      </w:r>
      <w:r w:rsidR="00D85B03">
        <w:rPr>
          <w:rFonts w:asciiTheme="minorHAnsi" w:hAnsiTheme="minorHAnsi" w:cs="Arial"/>
          <w:sz w:val="20"/>
          <w:szCs w:val="20"/>
        </w:rPr>
        <w:t xml:space="preserve">  </w:t>
      </w:r>
    </w:p>
    <w:p w14:paraId="31DD7730" w14:textId="77777777" w:rsidR="00FC7192" w:rsidRPr="00D85B03" w:rsidRDefault="008C1DB7" w:rsidP="00D85B0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D85B03">
        <w:rPr>
          <w:rFonts w:asciiTheme="minorHAnsi" w:hAnsiTheme="minorHAnsi" w:cs="Arial"/>
          <w:sz w:val="20"/>
          <w:szCs w:val="20"/>
        </w:rPr>
        <w:t xml:space="preserve">How companies act is helping in improving corporate governance? </w:t>
      </w:r>
      <w:r w:rsidR="00D85B03" w:rsidRPr="00D85B03">
        <w:rPr>
          <w:rFonts w:asciiTheme="minorHAnsi" w:hAnsiTheme="minorHAnsi" w:cs="Arial"/>
          <w:sz w:val="20"/>
          <w:szCs w:val="20"/>
        </w:rPr>
        <w:t>(X)</w:t>
      </w:r>
    </w:p>
    <w:p w14:paraId="18322CF4" w14:textId="77777777" w:rsidR="008C1DB7" w:rsidRDefault="008C1DB7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CD15A9">
        <w:rPr>
          <w:rFonts w:asciiTheme="minorHAnsi" w:hAnsiTheme="minorHAnsi" w:cs="Arial"/>
          <w:sz w:val="20"/>
          <w:szCs w:val="20"/>
        </w:rPr>
        <w:t>What are the 4 statutory bodies under the company act 2013?</w:t>
      </w:r>
      <w:r w:rsidR="002A7254" w:rsidRPr="00CD15A9">
        <w:rPr>
          <w:rFonts w:asciiTheme="minorHAnsi" w:hAnsiTheme="minorHAnsi" w:cs="Arial"/>
          <w:sz w:val="20"/>
          <w:szCs w:val="20"/>
        </w:rPr>
        <w:t xml:space="preserve"> Mention their </w:t>
      </w:r>
      <w:r w:rsidRPr="00CD15A9">
        <w:rPr>
          <w:rFonts w:asciiTheme="minorHAnsi" w:hAnsiTheme="minorHAnsi" w:cs="Arial"/>
          <w:sz w:val="20"/>
          <w:szCs w:val="20"/>
        </w:rPr>
        <w:t xml:space="preserve">key functions and appellate if applicable? </w:t>
      </w:r>
    </w:p>
    <w:p w14:paraId="57F34F2D" w14:textId="77777777" w:rsidR="008E5E97" w:rsidRPr="00BB4066" w:rsidRDefault="008E5E97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Which of the above are independent bodies? (NCLT, NFRA) </w:t>
      </w:r>
    </w:p>
    <w:p w14:paraId="2C315694" w14:textId="77777777" w:rsidR="002A7254" w:rsidRPr="00BB4066" w:rsidRDefault="002A7254" w:rsidP="00FF6F14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</w:t>
      </w:r>
      <w:r w:rsidR="00D85B03" w:rsidRPr="00BB4066">
        <w:rPr>
          <w:rFonts w:asciiTheme="minorHAnsi" w:hAnsiTheme="minorHAnsi" w:cs="Arial"/>
          <w:sz w:val="20"/>
          <w:szCs w:val="20"/>
        </w:rPr>
        <w:t xml:space="preserve">are CSR guidelines as per </w:t>
      </w:r>
      <w:r w:rsidR="006E516B" w:rsidRPr="00BB4066">
        <w:rPr>
          <w:rFonts w:asciiTheme="minorHAnsi" w:hAnsiTheme="minorHAnsi" w:cs="Arial"/>
          <w:sz w:val="20"/>
          <w:szCs w:val="20"/>
        </w:rPr>
        <w:t xml:space="preserve">Companies Act 2013? </w:t>
      </w:r>
    </w:p>
    <w:p w14:paraId="7BD32E73" w14:textId="77777777" w:rsidR="00880F79" w:rsidRPr="001F02F9" w:rsidRDefault="00880F79" w:rsidP="00880F79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6FA9E4F1" w14:textId="77777777" w:rsidR="00880F79" w:rsidRPr="001F02F9" w:rsidRDefault="00880F79" w:rsidP="00880F79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304645">
        <w:rPr>
          <w:rFonts w:asciiTheme="minorHAnsi" w:hAnsiTheme="minorHAnsi" w:cs="Arial"/>
          <w:sz w:val="20"/>
          <w:szCs w:val="20"/>
          <w:highlight w:val="green"/>
          <w:u w:val="single"/>
        </w:rPr>
        <w:lastRenderedPageBreak/>
        <w:t>Insurance</w:t>
      </w:r>
    </w:p>
    <w:p w14:paraId="63C0D26E" w14:textId="77777777" w:rsidR="00F31DB6" w:rsidRDefault="00F31DB6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Explain how insurance is important for economy? </w:t>
      </w:r>
      <w:r w:rsidR="00A459D7">
        <w:rPr>
          <w:rFonts w:asciiTheme="minorHAnsi" w:hAnsiTheme="minorHAnsi" w:cs="Arial"/>
          <w:sz w:val="20"/>
          <w:szCs w:val="20"/>
        </w:rPr>
        <w:t>(X)</w:t>
      </w:r>
    </w:p>
    <w:p w14:paraId="7755C0EA" w14:textId="77777777" w:rsidR="00880F79" w:rsidRDefault="00880F7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F31DB6">
        <w:rPr>
          <w:rFonts w:asciiTheme="minorHAnsi" w:hAnsiTheme="minorHAnsi" w:cs="Arial"/>
          <w:sz w:val="20"/>
          <w:szCs w:val="20"/>
        </w:rPr>
        <w:t>Write the chronological history of insurance business in India (pre-independence</w:t>
      </w:r>
      <w:r w:rsidR="00F31DB6" w:rsidRPr="00F31DB6">
        <w:rPr>
          <w:rFonts w:asciiTheme="minorHAnsi" w:hAnsiTheme="minorHAnsi" w:cs="Arial"/>
          <w:sz w:val="20"/>
          <w:szCs w:val="20"/>
        </w:rPr>
        <w:t xml:space="preserve">, post-independence, </w:t>
      </w:r>
      <w:r w:rsidRPr="00F31DB6">
        <w:rPr>
          <w:rFonts w:asciiTheme="minorHAnsi" w:hAnsiTheme="minorHAnsi" w:cs="Arial"/>
          <w:sz w:val="20"/>
          <w:szCs w:val="20"/>
        </w:rPr>
        <w:t>current privatization)</w:t>
      </w:r>
    </w:p>
    <w:p w14:paraId="2FD6D3FC" w14:textId="77777777" w:rsidR="00E14E8F" w:rsidRPr="00F31DB6" w:rsidRDefault="00E14E8F" w:rsidP="00E14E8F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&lt;First swadeshi insurance, 1999 privatization limit, holding of 5</w:t>
      </w:r>
      <w:r w:rsidRPr="00BB4066">
        <w:rPr>
          <w:rFonts w:asciiTheme="minorHAnsi" w:hAnsiTheme="minorHAnsi" w:cs="Arial"/>
          <w:sz w:val="20"/>
          <w:szCs w:val="20"/>
          <w:vertAlign w:val="superscript"/>
        </w:rPr>
        <w:t>th</w:t>
      </w:r>
      <w:r w:rsidRPr="00BB4066">
        <w:rPr>
          <w:rFonts w:asciiTheme="minorHAnsi" w:hAnsiTheme="minorHAnsi" w:cs="Arial"/>
          <w:sz w:val="20"/>
          <w:szCs w:val="20"/>
        </w:rPr>
        <w:t xml:space="preserve"> Agri insurance company&gt;</w:t>
      </w:r>
    </w:p>
    <w:p w14:paraId="5F8F3181" w14:textId="77777777" w:rsidR="008B5F7E" w:rsidRPr="001F02F9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Discuss the different type of life insurances? Which of these can be availed on maturity?</w:t>
      </w:r>
      <w:r w:rsidR="001105C1">
        <w:rPr>
          <w:rFonts w:asciiTheme="minorHAnsi" w:hAnsiTheme="minorHAnsi" w:cs="Arial"/>
          <w:sz w:val="20"/>
          <w:szCs w:val="20"/>
        </w:rPr>
        <w:t xml:space="preserve"> </w:t>
      </w:r>
    </w:p>
    <w:p w14:paraId="136AFC3B" w14:textId="77777777" w:rsidR="005074C9" w:rsidRPr="001F02F9" w:rsidRDefault="005074C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Define insurance penetration</w:t>
      </w:r>
      <w:r w:rsidR="00110618">
        <w:rPr>
          <w:rFonts w:asciiTheme="minorHAnsi" w:hAnsiTheme="minorHAnsi" w:cs="Arial"/>
          <w:sz w:val="20"/>
          <w:szCs w:val="20"/>
        </w:rPr>
        <w:t>, insurance gap</w:t>
      </w:r>
      <w:r w:rsidRPr="001F02F9">
        <w:rPr>
          <w:rFonts w:asciiTheme="minorHAnsi" w:hAnsiTheme="minorHAnsi" w:cs="Arial"/>
          <w:sz w:val="20"/>
          <w:szCs w:val="20"/>
        </w:rPr>
        <w:t xml:space="preserve"> and insurance density? </w:t>
      </w:r>
    </w:p>
    <w:p w14:paraId="0A5B1929" w14:textId="77777777" w:rsidR="005074C9" w:rsidRPr="00C92D1B" w:rsidRDefault="005074C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What are the key challenges of life insurance, general insurance, and health insurance in India? </w:t>
      </w:r>
      <w:r w:rsidR="00110618" w:rsidRPr="00C92D1B">
        <w:rPr>
          <w:rFonts w:asciiTheme="minorHAnsi" w:hAnsiTheme="minorHAnsi" w:cs="Arial"/>
          <w:sz w:val="20"/>
          <w:szCs w:val="20"/>
        </w:rPr>
        <w:t xml:space="preserve"> </w:t>
      </w:r>
      <w:r w:rsidR="00A459D7" w:rsidRPr="00C92D1B">
        <w:rPr>
          <w:rFonts w:asciiTheme="minorHAnsi" w:hAnsiTheme="minorHAnsi" w:cs="Arial"/>
          <w:sz w:val="20"/>
          <w:szCs w:val="20"/>
        </w:rPr>
        <w:t>(X)</w:t>
      </w:r>
    </w:p>
    <w:p w14:paraId="63E0F66F" w14:textId="77777777" w:rsidR="00110618" w:rsidRPr="00C92D1B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When was DICGC incorporated? Is it a statutory body? Who owns majority/100% shareholding in company? Who is the chairman of DICGC? What is the maximum guarantee that it provides? </w:t>
      </w:r>
    </w:p>
    <w:p w14:paraId="485AF789" w14:textId="77777777" w:rsidR="007D1CEA" w:rsidRPr="00C92D1B" w:rsidRDefault="007D1CEA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Which organizations have taken up the credit guarantee role of DICGC? </w:t>
      </w:r>
      <w:r w:rsidR="00110618" w:rsidRPr="00C92D1B">
        <w:rPr>
          <w:rFonts w:asciiTheme="minorHAnsi" w:hAnsiTheme="minorHAnsi" w:cs="Arial"/>
          <w:sz w:val="20"/>
          <w:szCs w:val="20"/>
        </w:rPr>
        <w:t xml:space="preserve"> </w:t>
      </w:r>
      <w:r w:rsidR="00E73E16" w:rsidRPr="00C92D1B">
        <w:rPr>
          <w:rFonts w:asciiTheme="minorHAnsi" w:hAnsiTheme="minorHAnsi" w:cs="Arial"/>
          <w:sz w:val="20"/>
          <w:szCs w:val="20"/>
        </w:rPr>
        <w:t>&lt;Dept. of financial services&gt;</w:t>
      </w:r>
    </w:p>
    <w:p w14:paraId="64D71C3B" w14:textId="77777777" w:rsidR="005074C9" w:rsidRPr="00C92D1B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What are 6 key types of general insurance offered? Which is compulsory under law?</w:t>
      </w:r>
      <w:r w:rsidR="00A459D7" w:rsidRPr="00C92D1B">
        <w:rPr>
          <w:rFonts w:asciiTheme="minorHAnsi" w:hAnsiTheme="minorHAnsi" w:cs="Arial"/>
          <w:sz w:val="20"/>
          <w:szCs w:val="20"/>
        </w:rPr>
        <w:t xml:space="preserve"> </w:t>
      </w:r>
    </w:p>
    <w:p w14:paraId="2B62FEFE" w14:textId="77777777" w:rsidR="005074C9" w:rsidRPr="00C92D1B" w:rsidRDefault="005074C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What are the key recommenda</w:t>
      </w:r>
      <w:r w:rsidR="004A6C99" w:rsidRPr="00C92D1B">
        <w:rPr>
          <w:rFonts w:asciiTheme="minorHAnsi" w:hAnsiTheme="minorHAnsi" w:cs="Arial"/>
          <w:sz w:val="20"/>
          <w:szCs w:val="20"/>
        </w:rPr>
        <w:t>tions of RN Malhotra Committee?</w:t>
      </w:r>
    </w:p>
    <w:p w14:paraId="0FDD1DE8" w14:textId="77777777" w:rsidR="00110618" w:rsidRPr="00C92D1B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Discuss the composition and regulatory functions of IRDAI?  </w:t>
      </w:r>
      <w:r w:rsidR="00B748EB" w:rsidRPr="00C92D1B">
        <w:rPr>
          <w:rFonts w:asciiTheme="minorHAnsi" w:hAnsiTheme="minorHAnsi" w:cs="Arial"/>
          <w:sz w:val="20"/>
          <w:szCs w:val="20"/>
        </w:rPr>
        <w:t>(X)</w:t>
      </w:r>
    </w:p>
    <w:p w14:paraId="30D119A2" w14:textId="77777777" w:rsidR="00B748EB" w:rsidRPr="00C92D1B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What are guidelines for FDI and foreign investment in Insurance sector in India?</w:t>
      </w:r>
    </w:p>
    <w:p w14:paraId="60D13936" w14:textId="77777777" w:rsidR="00110618" w:rsidRPr="00C92D1B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Discuss whether India should increase FDI</w:t>
      </w:r>
      <w:r w:rsidR="00BB4066" w:rsidRPr="00C92D1B">
        <w:rPr>
          <w:rFonts w:asciiTheme="minorHAnsi" w:hAnsiTheme="minorHAnsi" w:cs="Arial"/>
          <w:sz w:val="20"/>
          <w:szCs w:val="20"/>
        </w:rPr>
        <w:t xml:space="preserve"> in insurance sector</w:t>
      </w:r>
      <w:r w:rsidRPr="00C92D1B">
        <w:rPr>
          <w:rFonts w:asciiTheme="minorHAnsi" w:hAnsiTheme="minorHAnsi" w:cs="Arial"/>
          <w:sz w:val="20"/>
          <w:szCs w:val="20"/>
        </w:rPr>
        <w:t>?</w:t>
      </w:r>
      <w:r w:rsidR="00B748EB" w:rsidRPr="00C92D1B">
        <w:rPr>
          <w:rFonts w:asciiTheme="minorHAnsi" w:hAnsiTheme="minorHAnsi" w:cs="Arial"/>
          <w:sz w:val="20"/>
          <w:szCs w:val="20"/>
        </w:rPr>
        <w:t xml:space="preserve"> (X)</w:t>
      </w:r>
    </w:p>
    <w:p w14:paraId="558CB2E5" w14:textId="77777777" w:rsidR="004A6C99" w:rsidRPr="001F02F9" w:rsidRDefault="004A6C9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2 key tools </w:t>
      </w:r>
      <w:r w:rsidR="00110618">
        <w:rPr>
          <w:rFonts w:asciiTheme="minorHAnsi" w:hAnsiTheme="minorHAnsi" w:cs="Arial"/>
          <w:sz w:val="20"/>
          <w:szCs w:val="20"/>
        </w:rPr>
        <w:t xml:space="preserve">(like CRR, SLR) </w:t>
      </w:r>
      <w:r w:rsidRPr="001F02F9">
        <w:rPr>
          <w:rFonts w:asciiTheme="minorHAnsi" w:hAnsiTheme="minorHAnsi" w:cs="Arial"/>
          <w:sz w:val="20"/>
          <w:szCs w:val="20"/>
        </w:rPr>
        <w:t xml:space="preserve">to protect the interest of </w:t>
      </w:r>
      <w:r w:rsidR="00917E17" w:rsidRPr="001F02F9">
        <w:rPr>
          <w:rFonts w:asciiTheme="minorHAnsi" w:hAnsiTheme="minorHAnsi" w:cs="Arial"/>
          <w:sz w:val="20"/>
          <w:szCs w:val="20"/>
        </w:rPr>
        <w:t>beneficiaries of insurance companies?</w:t>
      </w:r>
      <w:r w:rsidR="00E73E16">
        <w:rPr>
          <w:rFonts w:asciiTheme="minorHAnsi" w:hAnsiTheme="minorHAnsi" w:cs="Arial"/>
          <w:sz w:val="20"/>
          <w:szCs w:val="20"/>
        </w:rPr>
        <w:t xml:space="preserve"> </w:t>
      </w:r>
      <w:r w:rsidR="008C49F3">
        <w:rPr>
          <w:rFonts w:asciiTheme="minorHAnsi" w:hAnsiTheme="minorHAnsi" w:cs="Arial"/>
          <w:sz w:val="20"/>
          <w:szCs w:val="20"/>
        </w:rPr>
        <w:t xml:space="preserve"> </w:t>
      </w:r>
    </w:p>
    <w:p w14:paraId="11B7D2B6" w14:textId="77777777" w:rsidR="00917E17" w:rsidRPr="001F02F9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Mention 2 key conditions for micro-insurance companies? </w:t>
      </w:r>
    </w:p>
    <w:p w14:paraId="541B4996" w14:textId="77777777" w:rsidR="00917E17" w:rsidRPr="00304645" w:rsidRDefault="00917E17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trike/>
          <w:sz w:val="20"/>
          <w:szCs w:val="20"/>
        </w:rPr>
      </w:pPr>
      <w:r w:rsidRPr="00304645">
        <w:rPr>
          <w:rFonts w:asciiTheme="minorHAnsi" w:hAnsiTheme="minorHAnsi" w:cs="Arial"/>
          <w:strike/>
          <w:sz w:val="20"/>
          <w:szCs w:val="20"/>
        </w:rPr>
        <w:t>What are the 5 type of insurance intermediaries in India?</w:t>
      </w:r>
      <w:r w:rsidR="00E73E16" w:rsidRPr="00304645">
        <w:rPr>
          <w:rFonts w:asciiTheme="minorHAnsi" w:hAnsiTheme="minorHAnsi" w:cs="Arial"/>
          <w:strike/>
          <w:sz w:val="20"/>
          <w:szCs w:val="20"/>
        </w:rPr>
        <w:t xml:space="preserve"> </w:t>
      </w:r>
    </w:p>
    <w:p w14:paraId="35E2E58C" w14:textId="77777777" w:rsidR="00D40CE9" w:rsidRDefault="00880F7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BE3132">
        <w:rPr>
          <w:rFonts w:asciiTheme="minorHAnsi" w:hAnsiTheme="minorHAnsi" w:cs="Arial"/>
          <w:sz w:val="20"/>
          <w:szCs w:val="20"/>
        </w:rPr>
        <w:t xml:space="preserve">Write a brief note on </w:t>
      </w:r>
      <w:r w:rsidRPr="00304645">
        <w:rPr>
          <w:rFonts w:asciiTheme="minorHAnsi" w:hAnsiTheme="minorHAnsi" w:cs="Arial"/>
          <w:sz w:val="20"/>
          <w:szCs w:val="20"/>
          <w:highlight w:val="red"/>
        </w:rPr>
        <w:t>Pradhan Mantri Jeevan Jyoti Beema Yojana</w:t>
      </w:r>
      <w:r w:rsidR="00D40CE9">
        <w:rPr>
          <w:rFonts w:asciiTheme="minorHAnsi" w:hAnsiTheme="minorHAnsi" w:cs="Arial"/>
          <w:sz w:val="20"/>
          <w:szCs w:val="20"/>
        </w:rPr>
        <w:t xml:space="preserve"> – Life insurance- Ministry of finance</w:t>
      </w:r>
    </w:p>
    <w:p w14:paraId="5C8CEE78" w14:textId="77777777" w:rsidR="00880F79" w:rsidRPr="00D40CE9" w:rsidRDefault="00D40CE9" w:rsidP="00D40CE9">
      <w:pPr>
        <w:ind w:left="720"/>
        <w:jc w:val="both"/>
        <w:rPr>
          <w:rFonts w:asciiTheme="minorHAnsi" w:hAnsiTheme="minorHAnsi" w:cs="Arial"/>
          <w:i/>
          <w:iCs/>
          <w:sz w:val="20"/>
          <w:szCs w:val="20"/>
        </w:rPr>
      </w:pPr>
      <w:r w:rsidRPr="00D40CE9">
        <w:rPr>
          <w:rFonts w:asciiTheme="minorHAnsi" w:hAnsiTheme="minorHAnsi" w:cs="Arial"/>
          <w:i/>
          <w:iCs/>
          <w:sz w:val="20"/>
          <w:szCs w:val="20"/>
        </w:rPr>
        <w:t>(2L annual insurance on payment of 330 premium, eligible age 18-50 yrs with an account for direct debit, person joining before 50 can continue upto 5</w:t>
      </w:r>
      <w:r>
        <w:rPr>
          <w:rFonts w:asciiTheme="minorHAnsi" w:hAnsiTheme="minorHAnsi" w:cs="Arial"/>
          <w:i/>
          <w:iCs/>
          <w:sz w:val="20"/>
          <w:szCs w:val="20"/>
        </w:rPr>
        <w:t>5</w:t>
      </w:r>
      <w:r w:rsidRPr="00D40CE9">
        <w:rPr>
          <w:rFonts w:asciiTheme="minorHAnsi" w:hAnsiTheme="minorHAnsi" w:cs="Arial"/>
          <w:i/>
          <w:iCs/>
          <w:sz w:val="20"/>
          <w:szCs w:val="20"/>
        </w:rPr>
        <w:t xml:space="preserve"> years of age</w:t>
      </w:r>
      <w:r w:rsidR="00723530">
        <w:rPr>
          <w:rFonts w:asciiTheme="minorHAnsi" w:hAnsiTheme="minorHAnsi" w:cs="Arial"/>
          <w:i/>
          <w:iCs/>
          <w:sz w:val="20"/>
          <w:szCs w:val="20"/>
        </w:rPr>
        <w:t>, NRI eligible but payment in rupees</w:t>
      </w:r>
      <w:r w:rsidRPr="00D40CE9">
        <w:rPr>
          <w:rFonts w:asciiTheme="minorHAnsi" w:hAnsiTheme="minorHAnsi" w:cs="Arial"/>
          <w:i/>
          <w:iCs/>
          <w:sz w:val="20"/>
          <w:szCs w:val="20"/>
        </w:rPr>
        <w:t>)</w:t>
      </w:r>
    </w:p>
    <w:p w14:paraId="25A55DCB" w14:textId="77777777" w:rsidR="00880F79" w:rsidRDefault="00880F79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BE3132">
        <w:rPr>
          <w:rFonts w:asciiTheme="minorHAnsi" w:hAnsiTheme="minorHAnsi" w:cs="Arial"/>
          <w:sz w:val="20"/>
          <w:szCs w:val="20"/>
        </w:rPr>
        <w:t xml:space="preserve">Write a brief note on </w:t>
      </w:r>
      <w:r w:rsidR="005074C9" w:rsidRPr="00304645">
        <w:rPr>
          <w:rFonts w:asciiTheme="minorHAnsi" w:hAnsiTheme="minorHAnsi" w:cs="Arial"/>
          <w:sz w:val="20"/>
          <w:szCs w:val="20"/>
          <w:highlight w:val="red"/>
        </w:rPr>
        <w:t>Pradhan Mantri Suraksha Beema Yojana</w:t>
      </w:r>
      <w:r w:rsidR="005074C9" w:rsidRPr="00BE3132">
        <w:rPr>
          <w:rFonts w:asciiTheme="minorHAnsi" w:hAnsiTheme="minorHAnsi" w:cs="Arial"/>
          <w:sz w:val="20"/>
          <w:szCs w:val="20"/>
        </w:rPr>
        <w:t xml:space="preserve">? </w:t>
      </w:r>
      <w:r w:rsidR="00D40CE9">
        <w:rPr>
          <w:rFonts w:asciiTheme="minorHAnsi" w:hAnsiTheme="minorHAnsi" w:cs="Arial"/>
          <w:sz w:val="20"/>
          <w:szCs w:val="20"/>
        </w:rPr>
        <w:t>– Life cum accident insurance</w:t>
      </w:r>
    </w:p>
    <w:p w14:paraId="540BF34F" w14:textId="77777777" w:rsidR="00D40CE9" w:rsidRPr="00D40CE9" w:rsidRDefault="00D40CE9" w:rsidP="00D40CE9">
      <w:pPr>
        <w:pStyle w:val="ListParagraph"/>
        <w:jc w:val="both"/>
        <w:rPr>
          <w:rFonts w:asciiTheme="minorHAnsi" w:hAnsiTheme="minorHAnsi" w:cs="Arial"/>
          <w:i/>
          <w:iCs/>
          <w:sz w:val="20"/>
          <w:szCs w:val="20"/>
        </w:rPr>
      </w:pPr>
      <w:r w:rsidRPr="00D40CE9">
        <w:rPr>
          <w:rFonts w:asciiTheme="minorHAnsi" w:hAnsiTheme="minorHAnsi" w:cs="Arial"/>
          <w:i/>
          <w:iCs/>
          <w:sz w:val="20"/>
          <w:szCs w:val="20"/>
        </w:rPr>
        <w:t>(2L annual insurance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for death/full disability and 1L for partial disability on payment of Rs 12</w:t>
      </w:r>
      <w:r w:rsidR="002D2BD8">
        <w:rPr>
          <w:rFonts w:asciiTheme="minorHAnsi" w:hAnsiTheme="minorHAnsi" w:cs="Arial"/>
          <w:i/>
          <w:iCs/>
          <w:sz w:val="20"/>
          <w:szCs w:val="20"/>
        </w:rPr>
        <w:t xml:space="preserve"> annual </w:t>
      </w:r>
      <w:r w:rsidRPr="00D40CE9">
        <w:rPr>
          <w:rFonts w:asciiTheme="minorHAnsi" w:hAnsiTheme="minorHAnsi" w:cs="Arial"/>
          <w:i/>
          <w:iCs/>
          <w:sz w:val="20"/>
          <w:szCs w:val="20"/>
        </w:rPr>
        <w:t xml:space="preserve"> premium, eligible</w:t>
      </w:r>
      <w:r>
        <w:rPr>
          <w:rFonts w:asciiTheme="minorHAnsi" w:hAnsiTheme="minorHAnsi" w:cs="Arial"/>
          <w:i/>
          <w:iCs/>
          <w:sz w:val="20"/>
          <w:szCs w:val="20"/>
        </w:rPr>
        <w:t xml:space="preserve"> age 18-70</w:t>
      </w:r>
      <w:r w:rsidRPr="00D40CE9">
        <w:rPr>
          <w:rFonts w:asciiTheme="minorHAnsi" w:hAnsiTheme="minorHAnsi" w:cs="Arial"/>
          <w:i/>
          <w:iCs/>
          <w:sz w:val="20"/>
          <w:szCs w:val="20"/>
        </w:rPr>
        <w:t xml:space="preserve"> yrs with an account for direct debit</w:t>
      </w:r>
      <w:r w:rsidR="00723530">
        <w:rPr>
          <w:rFonts w:asciiTheme="minorHAnsi" w:hAnsiTheme="minorHAnsi" w:cs="Arial"/>
          <w:i/>
          <w:iCs/>
          <w:sz w:val="20"/>
          <w:szCs w:val="20"/>
        </w:rPr>
        <w:t>, NRI eligible but payment in rupees</w:t>
      </w:r>
      <w:r>
        <w:rPr>
          <w:rFonts w:asciiTheme="minorHAnsi" w:hAnsiTheme="minorHAnsi" w:cs="Arial"/>
          <w:i/>
          <w:iCs/>
          <w:sz w:val="20"/>
          <w:szCs w:val="20"/>
        </w:rPr>
        <w:t>)</w:t>
      </w:r>
    </w:p>
    <w:p w14:paraId="6982113D" w14:textId="77777777" w:rsidR="00917E17" w:rsidRPr="001F02F9" w:rsidRDefault="00917E17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key provisions of Banking and Insurance Ombudsman (</w:t>
      </w:r>
      <w:r w:rsidR="00EF6916" w:rsidRPr="001F02F9">
        <w:rPr>
          <w:rFonts w:asciiTheme="minorHAnsi" w:hAnsiTheme="minorHAnsi" w:cs="Arial"/>
          <w:sz w:val="20"/>
          <w:szCs w:val="20"/>
        </w:rPr>
        <w:t xml:space="preserve">act, </w:t>
      </w:r>
      <w:r w:rsidR="001408E0">
        <w:rPr>
          <w:rFonts w:asciiTheme="minorHAnsi" w:hAnsiTheme="minorHAnsi" w:cs="Arial"/>
          <w:sz w:val="20"/>
          <w:szCs w:val="20"/>
        </w:rPr>
        <w:t xml:space="preserve">incorporation, max amount, total number, </w:t>
      </w:r>
      <w:r w:rsidR="00B748EB">
        <w:rPr>
          <w:rFonts w:asciiTheme="minorHAnsi" w:hAnsiTheme="minorHAnsi" w:cs="Arial"/>
          <w:sz w:val="20"/>
          <w:szCs w:val="20"/>
        </w:rPr>
        <w:t>binding</w:t>
      </w:r>
      <w:r w:rsidR="001408E0">
        <w:rPr>
          <w:rFonts w:asciiTheme="minorHAnsi" w:hAnsiTheme="minorHAnsi" w:cs="Arial"/>
          <w:sz w:val="20"/>
          <w:szCs w:val="20"/>
        </w:rPr>
        <w:t>)</w:t>
      </w:r>
    </w:p>
    <w:p w14:paraId="3DDC2E72" w14:textId="77777777" w:rsidR="00EF6916" w:rsidRDefault="00EF6916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act provides for protection to insurance companies against fraudsters? Max duration to raise concern?</w:t>
      </w:r>
    </w:p>
    <w:p w14:paraId="42EEAAB9" w14:textId="77777777" w:rsidR="00110618" w:rsidRPr="001F02F9" w:rsidRDefault="00110618" w:rsidP="00FF6F14">
      <w:pPr>
        <w:pStyle w:val="ListParagraph"/>
        <w:numPr>
          <w:ilvl w:val="0"/>
          <w:numId w:val="28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#Trivia- Where are HQs of SEBI, RBI, IRDAI, PFRDA located?</w:t>
      </w:r>
      <w:r w:rsidR="00BE3132">
        <w:rPr>
          <w:rFonts w:asciiTheme="minorHAnsi" w:hAnsiTheme="minorHAnsi" w:cs="Arial"/>
          <w:sz w:val="20"/>
          <w:szCs w:val="20"/>
        </w:rPr>
        <w:t xml:space="preserve"> </w:t>
      </w:r>
    </w:p>
    <w:p w14:paraId="591856D8" w14:textId="77777777" w:rsidR="00E70DD9" w:rsidRPr="001F02F9" w:rsidRDefault="00E70DD9" w:rsidP="00E70DD9">
      <w:pPr>
        <w:jc w:val="both"/>
        <w:rPr>
          <w:rFonts w:asciiTheme="minorHAnsi" w:hAnsiTheme="minorHAnsi" w:cs="Arial"/>
          <w:sz w:val="20"/>
          <w:szCs w:val="20"/>
        </w:rPr>
      </w:pPr>
    </w:p>
    <w:p w14:paraId="15C87BEE" w14:textId="77777777" w:rsidR="00E70DD9" w:rsidRPr="001F02F9" w:rsidRDefault="00E70DD9" w:rsidP="00E70DD9">
      <w:pPr>
        <w:jc w:val="both"/>
        <w:rPr>
          <w:rFonts w:asciiTheme="minorHAnsi" w:hAnsiTheme="minorHAnsi" w:cs="Arial"/>
          <w:i/>
          <w:iCs/>
          <w:sz w:val="20"/>
          <w:szCs w:val="20"/>
          <w:u w:val="single"/>
        </w:rPr>
      </w:pPr>
      <w:r w:rsidRPr="001F02F9">
        <w:rPr>
          <w:rFonts w:asciiTheme="minorHAnsi" w:hAnsiTheme="minorHAnsi" w:cs="Arial"/>
          <w:sz w:val="20"/>
          <w:szCs w:val="20"/>
          <w:u w:val="single"/>
        </w:rPr>
        <w:t xml:space="preserve">Financial Inclusion </w:t>
      </w:r>
    </w:p>
    <w:p w14:paraId="47471CAC" w14:textId="77777777" w:rsidR="00E70DD9" w:rsidRPr="001F02F9" w:rsidRDefault="00E70DD9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Write about the various schemes and acts for financial inclusion for:- </w:t>
      </w:r>
    </w:p>
    <w:p w14:paraId="0E23C9B4" w14:textId="77777777" w:rsidR="00E70DD9" w:rsidRPr="001F02F9" w:rsidRDefault="00E70DD9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Banking</w:t>
      </w:r>
      <w:r w:rsidR="00FC2B00">
        <w:rPr>
          <w:rFonts w:asciiTheme="minorHAnsi" w:hAnsiTheme="minorHAnsi" w:cs="Arial"/>
          <w:sz w:val="20"/>
          <w:szCs w:val="20"/>
        </w:rPr>
        <w:t xml:space="preserve">- Lead Bank Scheme, Bank Correspondents, </w:t>
      </w:r>
      <w:r w:rsidR="00FC2B00" w:rsidRPr="00BB4066">
        <w:rPr>
          <w:rFonts w:asciiTheme="minorHAnsi" w:hAnsiTheme="minorHAnsi" w:cs="Arial"/>
          <w:sz w:val="20"/>
          <w:szCs w:val="20"/>
        </w:rPr>
        <w:t>JDY</w:t>
      </w:r>
      <w:r w:rsidR="00FC2B00">
        <w:rPr>
          <w:rFonts w:asciiTheme="minorHAnsi" w:hAnsiTheme="minorHAnsi" w:cs="Arial"/>
          <w:sz w:val="20"/>
          <w:szCs w:val="20"/>
        </w:rPr>
        <w:t xml:space="preserve">, </w:t>
      </w:r>
      <w:r w:rsidR="00864684">
        <w:rPr>
          <w:rFonts w:asciiTheme="minorHAnsi" w:hAnsiTheme="minorHAnsi" w:cs="Arial"/>
          <w:sz w:val="20"/>
          <w:szCs w:val="20"/>
        </w:rPr>
        <w:t>Stand-up India</w:t>
      </w:r>
    </w:p>
    <w:p w14:paraId="0DFDC25B" w14:textId="77777777" w:rsidR="00C614F7" w:rsidRDefault="00E70DD9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Insurance</w:t>
      </w:r>
      <w:r w:rsidR="00864684">
        <w:rPr>
          <w:rFonts w:asciiTheme="minorHAnsi" w:hAnsiTheme="minorHAnsi" w:cs="Arial"/>
          <w:sz w:val="20"/>
          <w:szCs w:val="20"/>
        </w:rPr>
        <w:t xml:space="preserve">- PMJJBY, PMSBY, </w:t>
      </w:r>
    </w:p>
    <w:p w14:paraId="5B15C6DE" w14:textId="77777777" w:rsidR="00723530" w:rsidRPr="001F02F9" w:rsidRDefault="00723530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Pension- </w:t>
      </w:r>
      <w:r w:rsidR="004E6739">
        <w:rPr>
          <w:rFonts w:asciiTheme="minorHAnsi" w:hAnsiTheme="minorHAnsi" w:cs="Arial"/>
          <w:sz w:val="20"/>
          <w:szCs w:val="20"/>
        </w:rPr>
        <w:t xml:space="preserve">Atal Pension Yojana </w:t>
      </w:r>
      <w:r w:rsidR="004E6739" w:rsidRPr="00BB4066">
        <w:rPr>
          <w:rFonts w:asciiTheme="minorHAnsi" w:hAnsiTheme="minorHAnsi" w:cs="Arial"/>
          <w:sz w:val="20"/>
          <w:szCs w:val="20"/>
        </w:rPr>
        <w:t>&lt;premium/pension amount</w:t>
      </w:r>
      <w:r w:rsidR="004E6739">
        <w:rPr>
          <w:rFonts w:asciiTheme="minorHAnsi" w:hAnsiTheme="minorHAnsi" w:cs="Arial"/>
          <w:sz w:val="20"/>
          <w:szCs w:val="20"/>
        </w:rPr>
        <w:t xml:space="preserve">&gt; </w:t>
      </w:r>
      <w:r w:rsidR="002D2BD8">
        <w:rPr>
          <w:rFonts w:asciiTheme="minorHAnsi" w:hAnsiTheme="minorHAnsi" w:cs="Arial"/>
          <w:sz w:val="20"/>
          <w:szCs w:val="20"/>
        </w:rPr>
        <w:t xml:space="preserve">, </w:t>
      </w:r>
      <w:r w:rsidRPr="00E3098B">
        <w:rPr>
          <w:rFonts w:asciiTheme="minorHAnsi" w:hAnsiTheme="minorHAnsi" w:cs="Arial"/>
          <w:sz w:val="20"/>
          <w:szCs w:val="20"/>
        </w:rPr>
        <w:t>National Pension Scheme</w:t>
      </w:r>
    </w:p>
    <w:p w14:paraId="6D7B1A1F" w14:textId="77777777" w:rsidR="00C614F7" w:rsidRPr="006E5134" w:rsidRDefault="00C614F7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6E5134">
        <w:rPr>
          <w:rFonts w:asciiTheme="minorHAnsi" w:hAnsiTheme="minorHAnsi" w:cs="Arial"/>
          <w:sz w:val="20"/>
          <w:szCs w:val="20"/>
        </w:rPr>
        <w:t>What are the 6 vision statements of Nachiket Mor Committee RBI</w:t>
      </w:r>
      <w:r w:rsidR="00FC2B00">
        <w:rPr>
          <w:rFonts w:asciiTheme="minorHAnsi" w:hAnsiTheme="minorHAnsi" w:cs="Arial"/>
          <w:sz w:val="20"/>
          <w:szCs w:val="20"/>
        </w:rPr>
        <w:t xml:space="preserve"> (X)</w:t>
      </w:r>
    </w:p>
    <w:p w14:paraId="26A6118C" w14:textId="77777777" w:rsidR="00C614F7" w:rsidRPr="001F02F9" w:rsidRDefault="00C614F7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Who is Hawala operator? What is smurfing in that regard? </w:t>
      </w:r>
    </w:p>
    <w:p w14:paraId="4BFBEC1E" w14:textId="77777777" w:rsidR="00BF67CD" w:rsidRPr="00723530" w:rsidRDefault="00BF67CD" w:rsidP="00555D6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723530">
        <w:rPr>
          <w:rFonts w:asciiTheme="minorHAnsi" w:hAnsiTheme="minorHAnsi" w:cs="Arial"/>
          <w:sz w:val="20"/>
          <w:szCs w:val="20"/>
        </w:rPr>
        <w:t>What are the 8 NSSF schemes?</w:t>
      </w:r>
      <w:r w:rsidR="00723530">
        <w:rPr>
          <w:rFonts w:asciiTheme="minorHAnsi" w:hAnsiTheme="minorHAnsi" w:cs="Arial"/>
          <w:sz w:val="20"/>
          <w:szCs w:val="20"/>
        </w:rPr>
        <w:t xml:space="preserve"> </w:t>
      </w:r>
      <w:r w:rsidR="00864684" w:rsidRPr="00723530">
        <w:rPr>
          <w:rFonts w:asciiTheme="minorHAnsi" w:hAnsiTheme="minorHAnsi" w:cs="Arial"/>
          <w:sz w:val="20"/>
          <w:szCs w:val="20"/>
        </w:rPr>
        <w:t xml:space="preserve">Money is collected under which fund, ministry? </w:t>
      </w:r>
      <w:r w:rsidR="009569E0" w:rsidRPr="00723530">
        <w:rPr>
          <w:rFonts w:asciiTheme="minorHAnsi" w:hAnsiTheme="minorHAnsi" w:cs="Arial"/>
          <w:sz w:val="20"/>
          <w:szCs w:val="20"/>
        </w:rPr>
        <w:t>How is money used collected under NSSF schemes? Which 4 UT/states collection is not to be invested by govt.?</w:t>
      </w:r>
      <w:r w:rsidR="00723530" w:rsidRPr="00723530">
        <w:rPr>
          <w:rFonts w:asciiTheme="minorHAnsi" w:hAnsiTheme="minorHAnsi" w:cs="Arial"/>
          <w:sz w:val="20"/>
          <w:szCs w:val="20"/>
        </w:rPr>
        <w:t xml:space="preserve"> </w:t>
      </w:r>
    </w:p>
    <w:p w14:paraId="1A9E26F3" w14:textId="77777777" w:rsidR="004C2305" w:rsidRPr="001F02F9" w:rsidRDefault="00E93AAF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Answer the following in relation to EPFO </w:t>
      </w:r>
    </w:p>
    <w:p w14:paraId="4048E8E8" w14:textId="77777777" w:rsidR="002D2BD8" w:rsidRDefault="002D2BD8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Ministry and Act? </w:t>
      </w:r>
    </w:p>
    <w:p w14:paraId="481BE1B3" w14:textId="77777777" w:rsidR="00E93AAF" w:rsidRPr="001F02F9" w:rsidRDefault="00E93AAF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Composition of Central Trustee Board</w:t>
      </w:r>
    </w:p>
    <w:p w14:paraId="70AE6C90" w14:textId="77777777" w:rsidR="00E93AAF" w:rsidRPr="001F02F9" w:rsidRDefault="00E93AAF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3 schemes monitored by them</w:t>
      </w:r>
    </w:p>
    <w:p w14:paraId="6E87B6A9" w14:textId="77777777" w:rsidR="00E93AAF" w:rsidRPr="001F02F9" w:rsidRDefault="00E93AAF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Major investment in Equity, G-Sec, C-Bonds?</w:t>
      </w:r>
    </w:p>
    <w:p w14:paraId="67777664" w14:textId="77777777" w:rsidR="00E93AAF" w:rsidRPr="001F02F9" w:rsidRDefault="00E93AAF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Unique id of worker and employer </w:t>
      </w:r>
    </w:p>
    <w:p w14:paraId="6D05C40D" w14:textId="77777777" w:rsidR="00751E45" w:rsidRPr="001F02F9" w:rsidRDefault="00751E45" w:rsidP="00FF6F14">
      <w:pPr>
        <w:pStyle w:val="ListParagraph"/>
        <w:numPr>
          <w:ilvl w:val="1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Tax on deposit, interest, maturity claim</w:t>
      </w:r>
      <w:r w:rsidR="00FD1E7A">
        <w:rPr>
          <w:rFonts w:asciiTheme="minorHAnsi" w:hAnsiTheme="minorHAnsi" w:cs="Arial"/>
          <w:sz w:val="20"/>
          <w:szCs w:val="20"/>
        </w:rPr>
        <w:t xml:space="preserve"> (EEE)</w:t>
      </w:r>
    </w:p>
    <w:p w14:paraId="113F0BE1" w14:textId="77777777" w:rsidR="00751E45" w:rsidRPr="001F02F9" w:rsidRDefault="00751E45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the role and composition, tenure, reappointment clause of PFRDA?</w:t>
      </w:r>
      <w:r w:rsidR="00FC2B00">
        <w:rPr>
          <w:rFonts w:asciiTheme="minorHAnsi" w:hAnsiTheme="minorHAnsi" w:cs="Arial"/>
          <w:sz w:val="20"/>
          <w:szCs w:val="20"/>
        </w:rPr>
        <w:t xml:space="preserve"> </w:t>
      </w:r>
      <w:r w:rsidR="00723530">
        <w:rPr>
          <w:rFonts w:asciiTheme="minorHAnsi" w:hAnsiTheme="minorHAnsi" w:cs="Arial"/>
          <w:sz w:val="20"/>
          <w:szCs w:val="20"/>
        </w:rPr>
        <w:t>(X)</w:t>
      </w:r>
    </w:p>
    <w:p w14:paraId="3AB7729B" w14:textId="77777777" w:rsidR="00751E45" w:rsidRPr="001F02F9" w:rsidRDefault="00751E45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the deposit protection tools used by PFRDA?</w:t>
      </w:r>
      <w:r w:rsidR="00FD1E7A">
        <w:rPr>
          <w:rFonts w:asciiTheme="minorHAnsi" w:hAnsiTheme="minorHAnsi" w:cs="Arial"/>
          <w:sz w:val="20"/>
          <w:szCs w:val="20"/>
        </w:rPr>
        <w:t xml:space="preserve"> (X)</w:t>
      </w:r>
    </w:p>
    <w:p w14:paraId="2AB4832B" w14:textId="77777777" w:rsidR="00751E45" w:rsidRPr="001F02F9" w:rsidRDefault="00751E45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the FDI allowed in pension funds?</w:t>
      </w:r>
    </w:p>
    <w:p w14:paraId="6A18E0CF" w14:textId="77777777" w:rsidR="00751E45" w:rsidRPr="001F02F9" w:rsidRDefault="00751E45" w:rsidP="00FF6F14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How many private players are operating in India? </w:t>
      </w:r>
      <w:r w:rsidR="00FC2B00">
        <w:rPr>
          <w:rFonts w:asciiTheme="minorHAnsi" w:hAnsiTheme="minorHAnsi" w:cs="Arial"/>
          <w:color w:val="FF0000"/>
          <w:sz w:val="20"/>
          <w:szCs w:val="20"/>
          <w:u w:val="single"/>
        </w:rPr>
        <w:t>(X)</w:t>
      </w:r>
    </w:p>
    <w:p w14:paraId="57755D62" w14:textId="77777777" w:rsidR="009569E0" w:rsidRPr="00BB4066" w:rsidRDefault="00055732" w:rsidP="00723530">
      <w:pPr>
        <w:pStyle w:val="ListParagraph"/>
        <w:numPr>
          <w:ilvl w:val="0"/>
          <w:numId w:val="29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color w:val="000000" w:themeColor="text1"/>
          <w:sz w:val="20"/>
          <w:szCs w:val="20"/>
        </w:rPr>
        <w:t>Mention the key beneficiaries under National Social Assistance Program</w:t>
      </w:r>
      <w:r w:rsidR="00FD1E7A" w:rsidRPr="00BB4066">
        <w:rPr>
          <w:rFonts w:asciiTheme="minorHAnsi" w:hAnsiTheme="minorHAnsi" w:cs="Arial"/>
          <w:color w:val="000000" w:themeColor="text1"/>
          <w:sz w:val="20"/>
          <w:szCs w:val="20"/>
        </w:rPr>
        <w:t>? Which ministry?</w:t>
      </w:r>
      <w:r w:rsidR="00DE6902" w:rsidRPr="00BB4066">
        <w:rPr>
          <w:rFonts w:asciiTheme="minorHAnsi" w:hAnsiTheme="minorHAnsi" w:cs="Arial"/>
          <w:color w:val="000000" w:themeColor="text1"/>
          <w:sz w:val="20"/>
          <w:szCs w:val="20"/>
        </w:rPr>
        <w:t xml:space="preserve"> (age also!)</w:t>
      </w:r>
    </w:p>
    <w:p w14:paraId="4C8C5FED" w14:textId="77777777" w:rsidR="00FC2B00" w:rsidRPr="001F02F9" w:rsidRDefault="00FC2B00" w:rsidP="00723530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4048F372" w14:textId="77777777" w:rsidR="004E66B6" w:rsidRPr="001F02F9" w:rsidRDefault="00826CB8" w:rsidP="00595762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Budget and </w:t>
      </w:r>
      <w:r w:rsidR="004E66B6"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Fiscal deficit</w:t>
      </w:r>
      <w:r w:rsidR="00597EA2"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 (</w:t>
      </w:r>
      <w:r w:rsidR="00B327D7"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SriRam</w:t>
      </w:r>
      <w:r w:rsidR="00720E48"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+Mrunal</w:t>
      </w:r>
      <w:r w:rsidR="00597EA2"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)</w:t>
      </w:r>
      <w:r w:rsidR="00284632" w:rsidRPr="003910A0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 (D)</w:t>
      </w:r>
    </w:p>
    <w:p w14:paraId="49B028EA" w14:textId="77777777" w:rsidR="004E66B6" w:rsidRPr="00BB4066" w:rsidRDefault="004E66B6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is revenue account (receipts/expenditure) and capital account (receipts/expenditure)?</w:t>
      </w:r>
      <w:r w:rsidR="00EF3FF3">
        <w:rPr>
          <w:rFonts w:asciiTheme="minorHAnsi" w:hAnsiTheme="minorHAnsi" w:cs="Arial"/>
          <w:sz w:val="20"/>
          <w:szCs w:val="20"/>
        </w:rPr>
        <w:t xml:space="preserve"> –(slide 1 Fiscal policy deck)</w:t>
      </w:r>
      <w:r w:rsidR="004470A7">
        <w:rPr>
          <w:rFonts w:asciiTheme="minorHAnsi" w:hAnsiTheme="minorHAnsi" w:cs="Arial"/>
          <w:sz w:val="20"/>
          <w:szCs w:val="20"/>
        </w:rPr>
        <w:t xml:space="preserve"> </w:t>
      </w:r>
      <w:r w:rsidR="004470A7" w:rsidRPr="00BB4066">
        <w:rPr>
          <w:rFonts w:asciiTheme="minorHAnsi" w:hAnsiTheme="minorHAnsi" w:cs="Arial"/>
          <w:sz w:val="20"/>
          <w:szCs w:val="20"/>
        </w:rPr>
        <w:t>&lt;Disinvestment&gt;</w:t>
      </w:r>
    </w:p>
    <w:p w14:paraId="061E844F" w14:textId="77777777" w:rsidR="00417C15" w:rsidRPr="001F02F9" w:rsidRDefault="00417C15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How many categories are mentioned in constitution under Art 112 for expenditure?  (P-53 SR)</w:t>
      </w:r>
    </w:p>
    <w:p w14:paraId="5BC6825F" w14:textId="77777777" w:rsidR="00106B03" w:rsidRPr="006A6860" w:rsidRDefault="006A6860" w:rsidP="00BB3F2E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6A6860">
        <w:rPr>
          <w:rFonts w:asciiTheme="minorHAnsi" w:hAnsiTheme="minorHAnsi" w:cs="Arial"/>
          <w:sz w:val="20"/>
          <w:szCs w:val="20"/>
        </w:rPr>
        <w:t xml:space="preserve"> </w:t>
      </w:r>
      <w:r w:rsidR="00106B03" w:rsidRPr="006A6860">
        <w:rPr>
          <w:rFonts w:asciiTheme="minorHAnsi" w:hAnsiTheme="minorHAnsi" w:cs="Arial"/>
          <w:sz w:val="20"/>
          <w:szCs w:val="20"/>
        </w:rPr>
        <w:t>What is plan and non-plan expenditure? What are key reasons for discontinuing non-plan expenditure? (</w:t>
      </w:r>
      <w:r w:rsidR="004C2006" w:rsidRPr="006A6860">
        <w:rPr>
          <w:rFonts w:asciiTheme="minorHAnsi" w:hAnsiTheme="minorHAnsi" w:cs="Arial"/>
          <w:sz w:val="20"/>
          <w:szCs w:val="20"/>
        </w:rPr>
        <w:t>P-63, SR)</w:t>
      </w:r>
    </w:p>
    <w:p w14:paraId="69844EC6" w14:textId="77777777" w:rsidR="004C2006" w:rsidRPr="00C92D1B" w:rsidRDefault="004C2006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 Which committee was set up in above respect? P-63, SR</w:t>
      </w:r>
    </w:p>
    <w:p w14:paraId="13CF0116" w14:textId="77777777" w:rsidR="004E66B6" w:rsidRPr="00C92D1B" w:rsidRDefault="004E66B6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Define following:</w:t>
      </w:r>
      <w:r w:rsidR="005B45AA" w:rsidRPr="00C92D1B">
        <w:rPr>
          <w:rFonts w:asciiTheme="minorHAnsi" w:hAnsiTheme="minorHAnsi" w:cs="Arial"/>
          <w:sz w:val="20"/>
          <w:szCs w:val="20"/>
        </w:rPr>
        <w:t xml:space="preserve"> </w:t>
      </w:r>
      <w:r w:rsidR="00232253" w:rsidRPr="00C92D1B">
        <w:rPr>
          <w:rFonts w:asciiTheme="minorHAnsi" w:hAnsiTheme="minorHAnsi" w:cs="Arial"/>
          <w:sz w:val="20"/>
          <w:szCs w:val="20"/>
        </w:rPr>
        <w:t>(P-54, SR)</w:t>
      </w:r>
      <w:r w:rsidR="00106B03" w:rsidRPr="00C92D1B">
        <w:rPr>
          <w:rFonts w:asciiTheme="minorHAnsi" w:hAnsiTheme="minorHAnsi" w:cs="Arial"/>
          <w:sz w:val="20"/>
          <w:szCs w:val="20"/>
        </w:rPr>
        <w:t xml:space="preserve"> – </w:t>
      </w:r>
    </w:p>
    <w:p w14:paraId="076965D6" w14:textId="77777777" w:rsidR="004E66B6" w:rsidRPr="00C92D1B" w:rsidRDefault="004E66B6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Revenue deficit </w:t>
      </w:r>
    </w:p>
    <w:p w14:paraId="71748919" w14:textId="77777777" w:rsidR="004E66B6" w:rsidRPr="00C92D1B" w:rsidRDefault="004E66B6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lastRenderedPageBreak/>
        <w:t xml:space="preserve">Effective revenue deficit </w:t>
      </w:r>
    </w:p>
    <w:p w14:paraId="1EBC736E" w14:textId="77777777" w:rsidR="004E66B6" w:rsidRPr="00C92D1B" w:rsidRDefault="004E66B6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Budget deficit</w:t>
      </w:r>
    </w:p>
    <w:p w14:paraId="3EA4F371" w14:textId="77777777" w:rsidR="004E66B6" w:rsidRPr="00C92D1B" w:rsidRDefault="004E66B6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Fiscal deficit </w:t>
      </w:r>
    </w:p>
    <w:p w14:paraId="591BFD88" w14:textId="77777777" w:rsidR="008C374F" w:rsidRPr="00C92D1B" w:rsidRDefault="008C374F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Primary deficit</w:t>
      </w:r>
    </w:p>
    <w:p w14:paraId="21DA2F30" w14:textId="77777777" w:rsidR="00106B03" w:rsidRPr="00C92D1B" w:rsidRDefault="00106B03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Arrange the above in order of their valu</w:t>
      </w:r>
      <w:r w:rsidR="006F6F4C" w:rsidRPr="00C92D1B">
        <w:rPr>
          <w:rFonts w:asciiTheme="minorHAnsi" w:hAnsiTheme="minorHAnsi" w:cs="Arial"/>
          <w:sz w:val="20"/>
          <w:szCs w:val="20"/>
        </w:rPr>
        <w:t>e as % GDP?</w:t>
      </w:r>
    </w:p>
    <w:p w14:paraId="4A5103AD" w14:textId="77777777" w:rsidR="00EA38B6" w:rsidRPr="00C92D1B" w:rsidRDefault="00E4433B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What are </w:t>
      </w:r>
      <w:r w:rsidR="002A6EE2" w:rsidRPr="00C92D1B">
        <w:rPr>
          <w:rFonts w:asciiTheme="minorHAnsi" w:hAnsiTheme="minorHAnsi" w:cs="Arial"/>
          <w:sz w:val="20"/>
          <w:szCs w:val="20"/>
        </w:rPr>
        <w:t>provisions of FR</w:t>
      </w:r>
      <w:r w:rsidR="00A16DAF" w:rsidRPr="00C92D1B">
        <w:rPr>
          <w:rFonts w:asciiTheme="minorHAnsi" w:hAnsiTheme="minorHAnsi" w:cs="Arial"/>
          <w:sz w:val="20"/>
          <w:szCs w:val="20"/>
        </w:rPr>
        <w:t xml:space="preserve">BM </w:t>
      </w:r>
      <w:r w:rsidR="002A6EE2" w:rsidRPr="00C92D1B">
        <w:rPr>
          <w:rFonts w:asciiTheme="minorHAnsi" w:hAnsiTheme="minorHAnsi" w:cs="Arial"/>
          <w:sz w:val="20"/>
          <w:szCs w:val="20"/>
        </w:rPr>
        <w:t>Act 2003?</w:t>
      </w:r>
      <w:r w:rsidR="00EA38B6" w:rsidRPr="00C92D1B">
        <w:rPr>
          <w:rFonts w:asciiTheme="minorHAnsi" w:hAnsiTheme="minorHAnsi" w:cs="Arial"/>
          <w:sz w:val="20"/>
          <w:szCs w:val="20"/>
        </w:rPr>
        <w:t xml:space="preserve"> (</w:t>
      </w:r>
      <w:r w:rsidR="00232253" w:rsidRPr="00C92D1B">
        <w:rPr>
          <w:rFonts w:asciiTheme="minorHAnsi" w:hAnsiTheme="minorHAnsi" w:cs="Arial"/>
          <w:sz w:val="20"/>
          <w:szCs w:val="20"/>
        </w:rPr>
        <w:t>P-58, SR)</w:t>
      </w:r>
      <w:r w:rsidR="00501142" w:rsidRPr="00C92D1B">
        <w:rPr>
          <w:rFonts w:asciiTheme="minorHAnsi" w:hAnsiTheme="minorHAnsi" w:cs="Arial"/>
          <w:sz w:val="20"/>
          <w:szCs w:val="20"/>
        </w:rPr>
        <w:t xml:space="preserve"> (No NK Singh here)</w:t>
      </w:r>
      <w:r w:rsidR="007E2724" w:rsidRPr="00C92D1B">
        <w:rPr>
          <w:rFonts w:asciiTheme="minorHAnsi" w:hAnsiTheme="minorHAnsi" w:cs="Arial"/>
          <w:sz w:val="20"/>
          <w:szCs w:val="20"/>
        </w:rPr>
        <w:t xml:space="preserve"> &lt;Quarterly trends, statement in both houses&gt;</w:t>
      </w:r>
    </w:p>
    <w:p w14:paraId="2106E961" w14:textId="77777777" w:rsidR="007E2FD2" w:rsidRPr="00C92D1B" w:rsidRDefault="007E2FD2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What are the key provisions of FRBM Amendment Act 2012?</w:t>
      </w:r>
      <w:r w:rsidR="00EA38B6" w:rsidRPr="00C92D1B">
        <w:rPr>
          <w:rFonts w:asciiTheme="minorHAnsi" w:hAnsiTheme="minorHAnsi" w:cs="Arial"/>
          <w:sz w:val="20"/>
          <w:szCs w:val="20"/>
        </w:rPr>
        <w:t xml:space="preserve"> (</w:t>
      </w:r>
      <w:r w:rsidR="00106B03" w:rsidRPr="00C92D1B">
        <w:rPr>
          <w:rFonts w:asciiTheme="minorHAnsi" w:hAnsiTheme="minorHAnsi" w:cs="Arial"/>
          <w:sz w:val="20"/>
          <w:szCs w:val="20"/>
        </w:rPr>
        <w:t>P-59, SR)</w:t>
      </w:r>
      <w:r w:rsidR="00773594" w:rsidRPr="00C92D1B">
        <w:rPr>
          <w:rFonts w:asciiTheme="minorHAnsi" w:hAnsiTheme="minorHAnsi" w:cs="Arial"/>
          <w:sz w:val="20"/>
          <w:szCs w:val="20"/>
        </w:rPr>
        <w:t xml:space="preserve"> (No NK Singh yet)</w:t>
      </w:r>
    </w:p>
    <w:p w14:paraId="2133E670" w14:textId="77777777" w:rsidR="00EA38B6" w:rsidRPr="00C92D1B" w:rsidRDefault="005B45AA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What are </w:t>
      </w:r>
      <w:r w:rsidR="005F64F4" w:rsidRPr="00C92D1B">
        <w:rPr>
          <w:rFonts w:asciiTheme="minorHAnsi" w:hAnsiTheme="minorHAnsi" w:cs="Arial"/>
          <w:sz w:val="20"/>
          <w:szCs w:val="20"/>
        </w:rPr>
        <w:t xml:space="preserve">objectives </w:t>
      </w:r>
      <w:r w:rsidRPr="00C92D1B">
        <w:rPr>
          <w:rFonts w:asciiTheme="minorHAnsi" w:hAnsiTheme="minorHAnsi" w:cs="Arial"/>
          <w:sz w:val="20"/>
          <w:szCs w:val="20"/>
        </w:rPr>
        <w:t xml:space="preserve">of </w:t>
      </w:r>
      <w:r w:rsidR="00EA38B6" w:rsidRPr="00C92D1B">
        <w:rPr>
          <w:rFonts w:asciiTheme="minorHAnsi" w:hAnsiTheme="minorHAnsi" w:cs="Arial"/>
          <w:sz w:val="20"/>
          <w:szCs w:val="20"/>
        </w:rPr>
        <w:t>following committees/commission? (</w:t>
      </w:r>
      <w:r w:rsidR="005F64F4" w:rsidRPr="00C92D1B">
        <w:rPr>
          <w:rFonts w:asciiTheme="minorHAnsi" w:hAnsiTheme="minorHAnsi" w:cs="Arial"/>
          <w:sz w:val="20"/>
          <w:szCs w:val="20"/>
        </w:rPr>
        <w:t>P-60, SR</w:t>
      </w:r>
      <w:r w:rsidR="00EA38B6" w:rsidRPr="00C92D1B">
        <w:rPr>
          <w:rFonts w:asciiTheme="minorHAnsi" w:hAnsiTheme="minorHAnsi" w:cs="Arial"/>
          <w:sz w:val="20"/>
          <w:szCs w:val="20"/>
        </w:rPr>
        <w:t>)</w:t>
      </w:r>
    </w:p>
    <w:p w14:paraId="5F1C1301" w14:textId="77777777" w:rsidR="00EA38B6" w:rsidRPr="00C92D1B" w:rsidRDefault="00EA38B6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Kelkar Committee 2012</w:t>
      </w:r>
    </w:p>
    <w:p w14:paraId="5311EFAB" w14:textId="77777777" w:rsidR="00EA38B6" w:rsidRPr="00C92D1B" w:rsidRDefault="00EA38B6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>Bimal Jalan Committee 2014</w:t>
      </w:r>
      <w:r w:rsidR="00FC407E" w:rsidRPr="00C92D1B">
        <w:rPr>
          <w:rFonts w:asciiTheme="minorHAnsi" w:hAnsiTheme="minorHAnsi" w:cs="Arial"/>
          <w:sz w:val="20"/>
          <w:szCs w:val="20"/>
        </w:rPr>
        <w:t xml:space="preserve"> </w:t>
      </w:r>
      <w:r w:rsidR="00417C15" w:rsidRPr="00C92D1B">
        <w:rPr>
          <w:rFonts w:asciiTheme="minorHAnsi" w:hAnsiTheme="minorHAnsi" w:cs="Arial"/>
          <w:sz w:val="20"/>
          <w:szCs w:val="20"/>
        </w:rPr>
        <w:t xml:space="preserve"> </w:t>
      </w:r>
    </w:p>
    <w:p w14:paraId="722458F2" w14:textId="77777777" w:rsidR="00EA38B6" w:rsidRPr="005F64F4" w:rsidRDefault="005F64F4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C92D1B">
        <w:rPr>
          <w:rFonts w:asciiTheme="minorHAnsi" w:hAnsiTheme="minorHAnsi" w:cs="Arial"/>
          <w:sz w:val="20"/>
          <w:szCs w:val="20"/>
        </w:rPr>
        <w:t xml:space="preserve">What are key recommendations of </w:t>
      </w:r>
      <w:r w:rsidR="00EA38B6" w:rsidRPr="00C92D1B">
        <w:rPr>
          <w:rFonts w:asciiTheme="minorHAnsi" w:hAnsiTheme="minorHAnsi" w:cs="Arial"/>
          <w:sz w:val="20"/>
          <w:szCs w:val="20"/>
        </w:rPr>
        <w:t>NK Singh Committee 2016</w:t>
      </w:r>
      <w:r w:rsidRPr="00C92D1B">
        <w:rPr>
          <w:rFonts w:asciiTheme="minorHAnsi" w:hAnsiTheme="minorHAnsi" w:cs="Arial"/>
          <w:sz w:val="20"/>
          <w:szCs w:val="20"/>
        </w:rPr>
        <w:t xml:space="preserve">? </w:t>
      </w:r>
      <w:r w:rsidR="00417C15" w:rsidRPr="00C92D1B">
        <w:rPr>
          <w:rFonts w:asciiTheme="minorHAnsi" w:hAnsiTheme="minorHAnsi" w:cs="Arial"/>
          <w:sz w:val="20"/>
          <w:szCs w:val="20"/>
        </w:rPr>
        <w:t>Specifically mention the escape clauses allowed</w:t>
      </w:r>
      <w:r w:rsidR="00417C15">
        <w:rPr>
          <w:rFonts w:asciiTheme="minorHAnsi" w:hAnsiTheme="minorHAnsi" w:cs="Arial"/>
          <w:sz w:val="20"/>
          <w:szCs w:val="20"/>
        </w:rPr>
        <w:t xml:space="preserve"> </w:t>
      </w:r>
      <w:r w:rsidR="004C2006">
        <w:rPr>
          <w:rFonts w:asciiTheme="minorHAnsi" w:hAnsiTheme="minorHAnsi" w:cs="Arial"/>
          <w:sz w:val="20"/>
          <w:szCs w:val="20"/>
        </w:rPr>
        <w:t>(4 key points)</w:t>
      </w:r>
    </w:p>
    <w:p w14:paraId="77753658" w14:textId="77777777" w:rsidR="007E2724" w:rsidRDefault="00A54858" w:rsidP="007E272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4510DB">
        <w:rPr>
          <w:rFonts w:asciiTheme="minorHAnsi" w:hAnsiTheme="minorHAnsi" w:cs="Arial"/>
          <w:sz w:val="20"/>
          <w:szCs w:val="20"/>
        </w:rPr>
        <w:t>Define public debt</w:t>
      </w:r>
      <w:r w:rsidRPr="00FF5C0B">
        <w:rPr>
          <w:rFonts w:asciiTheme="minorHAnsi" w:hAnsiTheme="minorHAnsi" w:cs="Arial"/>
          <w:sz w:val="20"/>
          <w:szCs w:val="20"/>
          <w:highlight w:val="red"/>
        </w:rPr>
        <w:t>, total outstanding liability</w:t>
      </w:r>
      <w:r w:rsidRPr="004510DB">
        <w:rPr>
          <w:rFonts w:asciiTheme="minorHAnsi" w:hAnsiTheme="minorHAnsi" w:cs="Arial"/>
          <w:sz w:val="20"/>
          <w:szCs w:val="20"/>
        </w:rPr>
        <w:t xml:space="preserve"> and other liabilities?</w:t>
      </w:r>
      <w:r w:rsidR="0042593C" w:rsidRPr="004510DB">
        <w:rPr>
          <w:rFonts w:asciiTheme="minorHAnsi" w:hAnsiTheme="minorHAnsi" w:cs="Arial"/>
          <w:sz w:val="20"/>
          <w:szCs w:val="20"/>
        </w:rPr>
        <w:t xml:space="preserve"> Which govt. account is it charged from? </w:t>
      </w:r>
      <w:r w:rsidR="004C2006" w:rsidRPr="004510DB">
        <w:rPr>
          <w:rFonts w:asciiTheme="minorHAnsi" w:hAnsiTheme="minorHAnsi" w:cs="Arial"/>
          <w:sz w:val="20"/>
          <w:szCs w:val="20"/>
        </w:rPr>
        <w:t xml:space="preserve"> </w:t>
      </w:r>
      <w:r w:rsidR="004510DB">
        <w:rPr>
          <w:rFonts w:asciiTheme="minorHAnsi" w:hAnsiTheme="minorHAnsi" w:cs="Arial"/>
          <w:sz w:val="20"/>
          <w:szCs w:val="20"/>
        </w:rPr>
        <w:t>P-65, SR</w:t>
      </w:r>
    </w:p>
    <w:p w14:paraId="66B2C6AD" w14:textId="77777777" w:rsidR="00A54858" w:rsidRPr="007E2724" w:rsidRDefault="0068766B" w:rsidP="007E272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7E2724">
        <w:rPr>
          <w:rFonts w:asciiTheme="minorHAnsi" w:hAnsiTheme="minorHAnsi" w:cs="Arial"/>
          <w:sz w:val="20"/>
          <w:szCs w:val="20"/>
        </w:rPr>
        <w:t xml:space="preserve">Which </w:t>
      </w:r>
      <w:r w:rsidR="00266A85" w:rsidRPr="007E2724">
        <w:rPr>
          <w:rFonts w:asciiTheme="minorHAnsi" w:hAnsiTheme="minorHAnsi" w:cs="Arial"/>
          <w:sz w:val="20"/>
          <w:szCs w:val="20"/>
        </w:rPr>
        <w:t>d</w:t>
      </w:r>
      <w:r w:rsidRPr="007E2724">
        <w:rPr>
          <w:rFonts w:asciiTheme="minorHAnsi" w:hAnsiTheme="minorHAnsi" w:cs="Arial"/>
          <w:sz w:val="20"/>
          <w:szCs w:val="20"/>
        </w:rPr>
        <w:t>ept. under Ministry of Finance publishes govt. debt report?</w:t>
      </w:r>
      <w:r w:rsidR="004510DB" w:rsidRPr="007E2724">
        <w:rPr>
          <w:rFonts w:asciiTheme="minorHAnsi" w:hAnsiTheme="minorHAnsi" w:cs="Arial"/>
          <w:sz w:val="20"/>
          <w:szCs w:val="20"/>
        </w:rPr>
        <w:t xml:space="preserve"> </w:t>
      </w:r>
      <w:r w:rsidR="006F6F4C" w:rsidRPr="007E2724">
        <w:rPr>
          <w:rFonts w:asciiTheme="minorHAnsi" w:hAnsiTheme="minorHAnsi" w:cs="Arial"/>
          <w:sz w:val="20"/>
          <w:szCs w:val="20"/>
        </w:rPr>
        <w:t>Discuss the recent statistics</w:t>
      </w:r>
    </w:p>
    <w:p w14:paraId="737CCCA9" w14:textId="77777777" w:rsidR="0042593C" w:rsidRPr="001F02F9" w:rsidRDefault="0042593C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Who pu</w:t>
      </w:r>
      <w:r w:rsidR="00EE6298">
        <w:rPr>
          <w:rFonts w:asciiTheme="minorHAnsi" w:hAnsiTheme="minorHAnsi" w:cs="Arial"/>
          <w:sz w:val="20"/>
          <w:szCs w:val="20"/>
        </w:rPr>
        <w:t>blishes international Debt statistics report</w:t>
      </w:r>
      <w:r w:rsidR="00EE6298" w:rsidRPr="00FC65F9">
        <w:rPr>
          <w:rFonts w:asciiTheme="minorHAnsi" w:hAnsiTheme="minorHAnsi" w:cs="Arial"/>
          <w:sz w:val="20"/>
          <w:szCs w:val="20"/>
          <w:highlight w:val="red"/>
        </w:rPr>
        <w:t>?</w:t>
      </w:r>
      <w:r w:rsidR="00C4201B" w:rsidRPr="00FC65F9">
        <w:rPr>
          <w:rFonts w:asciiTheme="minorHAnsi" w:hAnsiTheme="minorHAnsi" w:cs="Arial"/>
          <w:sz w:val="20"/>
          <w:szCs w:val="20"/>
          <w:highlight w:val="red"/>
        </w:rPr>
        <w:t xml:space="preserve"> Discuss India’s statistics as per RBI’s recent database</w:t>
      </w:r>
    </w:p>
    <w:p w14:paraId="15C46C3A" w14:textId="77777777" w:rsidR="006F5AAD" w:rsidRPr="001F02F9" w:rsidRDefault="006F5AAD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Define following terms (Sriram)</w:t>
      </w:r>
    </w:p>
    <w:p w14:paraId="2B78B83A" w14:textId="77777777" w:rsidR="006F5AAD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Masala Bonds (First company to issue them in India</w:t>
      </w:r>
      <w:r w:rsidR="00EE430A">
        <w:rPr>
          <w:rFonts w:asciiTheme="minorHAnsi" w:hAnsiTheme="minorHAnsi" w:cs="Arial"/>
          <w:sz w:val="20"/>
          <w:szCs w:val="20"/>
        </w:rPr>
        <w:t>, when</w:t>
      </w:r>
      <w:r w:rsidR="00E93780" w:rsidRPr="001F02F9">
        <w:rPr>
          <w:rFonts w:asciiTheme="minorHAnsi" w:hAnsiTheme="minorHAnsi" w:cs="Arial"/>
          <w:sz w:val="20"/>
          <w:szCs w:val="20"/>
        </w:rPr>
        <w:t>)</w:t>
      </w:r>
    </w:p>
    <w:p w14:paraId="514043AA" w14:textId="77777777" w:rsidR="00EE430A" w:rsidRPr="001F02F9" w:rsidRDefault="00EE430A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Green bonds (</w:t>
      </w:r>
      <w:r w:rsidR="00FC65F9" w:rsidRPr="00FC65F9">
        <w:rPr>
          <w:rFonts w:asciiTheme="minorHAnsi" w:hAnsiTheme="minorHAnsi" w:cs="Arial"/>
          <w:sz w:val="20"/>
          <w:szCs w:val="20"/>
          <w:highlight w:val="red"/>
        </w:rPr>
        <w:t>F</w:t>
      </w:r>
      <w:r w:rsidRPr="00FC65F9">
        <w:rPr>
          <w:rFonts w:asciiTheme="minorHAnsi" w:hAnsiTheme="minorHAnsi" w:cs="Arial"/>
          <w:sz w:val="20"/>
          <w:szCs w:val="20"/>
          <w:highlight w:val="red"/>
        </w:rPr>
        <w:t>irst company to issue</w:t>
      </w:r>
      <w:r>
        <w:rPr>
          <w:rFonts w:asciiTheme="minorHAnsi" w:hAnsiTheme="minorHAnsi" w:cs="Arial"/>
          <w:sz w:val="20"/>
          <w:szCs w:val="20"/>
        </w:rPr>
        <w:t>, when)- check</w:t>
      </w:r>
    </w:p>
    <w:p w14:paraId="2970AC3F" w14:textId="77777777" w:rsidR="006F5AAD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Zero Based Budgeting</w:t>
      </w:r>
    </w:p>
    <w:p w14:paraId="628CBE68" w14:textId="77777777" w:rsidR="004510DB" w:rsidRPr="001F02F9" w:rsidRDefault="004510DB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WMA at what rate</w:t>
      </w:r>
      <w:r w:rsidR="00EE430A">
        <w:rPr>
          <w:rFonts w:asciiTheme="minorHAnsi" w:hAnsiTheme="minorHAnsi" w:cs="Arial"/>
          <w:sz w:val="20"/>
          <w:szCs w:val="20"/>
        </w:rPr>
        <w:t>, penal rate for overdraft</w:t>
      </w:r>
      <w:r>
        <w:rPr>
          <w:rFonts w:asciiTheme="minorHAnsi" w:hAnsiTheme="minorHAnsi" w:cs="Arial"/>
          <w:sz w:val="20"/>
          <w:szCs w:val="20"/>
        </w:rPr>
        <w:t>?</w:t>
      </w:r>
      <w:r w:rsidR="00754B14">
        <w:rPr>
          <w:rFonts w:asciiTheme="minorHAnsi" w:hAnsiTheme="minorHAnsi" w:cs="Arial"/>
          <w:sz w:val="20"/>
          <w:szCs w:val="20"/>
        </w:rPr>
        <w:t xml:space="preserve"> (it is available for both centre and state, to be returned within 3 months)</w:t>
      </w:r>
    </w:p>
    <w:p w14:paraId="4C718D99" w14:textId="77777777" w:rsidR="006F5AAD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Fiscal drag</w:t>
      </w:r>
      <w:r w:rsidR="00EE430A">
        <w:rPr>
          <w:rFonts w:asciiTheme="minorHAnsi" w:hAnsiTheme="minorHAnsi" w:cs="Arial"/>
          <w:sz w:val="20"/>
          <w:szCs w:val="20"/>
        </w:rPr>
        <w:t>, overheated economy</w:t>
      </w:r>
    </w:p>
    <w:p w14:paraId="3B51FD0D" w14:textId="77777777" w:rsidR="004510DB" w:rsidRPr="001F02F9" w:rsidRDefault="004510DB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Fiscal neutrality</w:t>
      </w:r>
    </w:p>
    <w:p w14:paraId="5365A6BA" w14:textId="77777777" w:rsidR="006F5AAD" w:rsidRPr="001F02F9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Pump priming</w:t>
      </w:r>
    </w:p>
    <w:p w14:paraId="7DBA0096" w14:textId="77777777" w:rsidR="006F5AAD" w:rsidRPr="001F02F9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Twin deficit</w:t>
      </w:r>
    </w:p>
    <w:p w14:paraId="63B58495" w14:textId="77777777" w:rsidR="006F5AAD" w:rsidRPr="001F02F9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Giffen goods</w:t>
      </w:r>
    </w:p>
    <w:p w14:paraId="45AC3F57" w14:textId="77777777" w:rsidR="006F5AAD" w:rsidRPr="001F02F9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Demerit/Sin goods</w:t>
      </w:r>
    </w:p>
    <w:p w14:paraId="7C06C611" w14:textId="77777777" w:rsidR="006F5AAD" w:rsidRPr="001F02F9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Public goods</w:t>
      </w:r>
    </w:p>
    <w:p w14:paraId="2AE975BC" w14:textId="77777777" w:rsidR="006F5AAD" w:rsidRDefault="006F5AAD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Merit goods</w:t>
      </w:r>
    </w:p>
    <w:p w14:paraId="59567501" w14:textId="77777777" w:rsidR="00EE430A" w:rsidRPr="00BB4066" w:rsidRDefault="00EE430A" w:rsidP="00FF6F14">
      <w:pPr>
        <w:pStyle w:val="ListParagraph"/>
        <w:numPr>
          <w:ilvl w:val="1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Fiscal cliff</w:t>
      </w:r>
    </w:p>
    <w:p w14:paraId="64D37AAE" w14:textId="77777777" w:rsidR="00106B03" w:rsidRDefault="00106B03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What are 3 prevalent methods of disinvestment? Which sectors are completely controlled by govt.? Which dept. of Fin Ministry manages it?</w:t>
      </w:r>
      <w:r w:rsidR="00D2227D">
        <w:rPr>
          <w:rFonts w:asciiTheme="minorHAnsi" w:hAnsiTheme="minorHAnsi" w:cs="Arial"/>
          <w:sz w:val="20"/>
          <w:szCs w:val="20"/>
        </w:rPr>
        <w:t xml:space="preserve"> (ETF, IPP, OFS) Slide 12</w:t>
      </w:r>
    </w:p>
    <w:p w14:paraId="201664D1" w14:textId="77777777" w:rsidR="00DE72C8" w:rsidRPr="001F02F9" w:rsidRDefault="00DE72C8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Which department and ministry manages ETF schemes of govt. (DIPP, Commerce ministry) </w:t>
      </w:r>
    </w:p>
    <w:p w14:paraId="16266638" w14:textId="77777777" w:rsidR="00106B03" w:rsidRPr="001F02F9" w:rsidRDefault="00106B03" w:rsidP="00FF6F14">
      <w:pPr>
        <w:pStyle w:val="ListParagraph"/>
        <w:numPr>
          <w:ilvl w:val="0"/>
          <w:numId w:val="30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Why is high fiscal deficit bad for economy</w:t>
      </w:r>
      <w:r w:rsidR="00EE6298">
        <w:rPr>
          <w:rFonts w:asciiTheme="minorHAnsi" w:hAnsiTheme="minorHAnsi" w:cs="Arial"/>
          <w:sz w:val="20"/>
          <w:szCs w:val="20"/>
        </w:rPr>
        <w:t xml:space="preserve">? </w:t>
      </w:r>
      <w:r>
        <w:rPr>
          <w:rFonts w:asciiTheme="minorHAnsi" w:hAnsiTheme="minorHAnsi" w:cs="Arial"/>
          <w:sz w:val="20"/>
          <w:szCs w:val="20"/>
        </w:rPr>
        <w:t>(</w:t>
      </w:r>
      <w:r w:rsidR="00720E48" w:rsidRPr="001F02F9">
        <w:rPr>
          <w:rFonts w:asciiTheme="minorHAnsi" w:hAnsiTheme="minorHAnsi" w:cs="Arial"/>
          <w:sz w:val="20"/>
          <w:szCs w:val="20"/>
        </w:rPr>
        <w:t>Sovereign</w:t>
      </w:r>
      <w:r w:rsidRPr="001F02F9">
        <w:rPr>
          <w:rFonts w:asciiTheme="minorHAnsi" w:hAnsiTheme="minorHAnsi" w:cs="Arial"/>
          <w:sz w:val="20"/>
          <w:szCs w:val="20"/>
        </w:rPr>
        <w:t xml:space="preserve"> bond rating, RBI, Banks (Indian, Foreign), Individual?</w:t>
      </w:r>
      <w:r>
        <w:rPr>
          <w:rFonts w:asciiTheme="minorHAnsi" w:hAnsiTheme="minorHAnsi" w:cs="Arial"/>
          <w:sz w:val="20"/>
          <w:szCs w:val="20"/>
        </w:rPr>
        <w:t xml:space="preserve"> (Slide 29)</w:t>
      </w:r>
    </w:p>
    <w:p w14:paraId="5A2C1FF9" w14:textId="77777777" w:rsidR="00E93780" w:rsidRPr="001F02F9" w:rsidRDefault="00E93780" w:rsidP="004E66B6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</w:p>
    <w:p w14:paraId="69D3850C" w14:textId="77777777" w:rsidR="00E93780" w:rsidRPr="00D16251" w:rsidRDefault="00595762" w:rsidP="004E66B6">
      <w:pPr>
        <w:jc w:val="both"/>
        <w:rPr>
          <w:rFonts w:asciiTheme="minorHAnsi" w:hAnsiTheme="minorHAnsi" w:cs="Arial"/>
          <w:b/>
          <w:bCs/>
          <w:sz w:val="20"/>
          <w:szCs w:val="20"/>
        </w:rPr>
      </w:pPr>
      <w:r w:rsidRPr="001F02F9">
        <w:rPr>
          <w:rFonts w:asciiTheme="minorHAnsi" w:hAnsiTheme="minorHAnsi" w:cs="Arial"/>
          <w:b/>
          <w:bCs/>
          <w:sz w:val="20"/>
          <w:szCs w:val="20"/>
          <w:u w:val="single"/>
        </w:rPr>
        <w:t>Tax</w:t>
      </w:r>
      <w:r w:rsidR="004E66B6" w:rsidRPr="001F02F9">
        <w:rPr>
          <w:rFonts w:asciiTheme="minorHAnsi" w:hAnsiTheme="minorHAnsi" w:cs="Arial"/>
          <w:b/>
          <w:bCs/>
          <w:sz w:val="20"/>
          <w:szCs w:val="20"/>
          <w:u w:val="single"/>
        </w:rPr>
        <w:t xml:space="preserve">ation </w:t>
      </w:r>
      <w:r w:rsidR="00E93780" w:rsidRPr="001F02F9">
        <w:rPr>
          <w:rFonts w:asciiTheme="minorHAnsi" w:hAnsiTheme="minorHAnsi" w:cs="Arial"/>
          <w:b/>
          <w:bCs/>
          <w:sz w:val="20"/>
          <w:szCs w:val="20"/>
          <w:u w:val="single"/>
        </w:rPr>
        <w:t>(</w:t>
      </w:r>
      <w:r w:rsidR="00332FC5">
        <w:rPr>
          <w:rFonts w:asciiTheme="minorHAnsi" w:hAnsiTheme="minorHAnsi" w:cs="Arial"/>
          <w:b/>
          <w:bCs/>
          <w:sz w:val="20"/>
          <w:szCs w:val="20"/>
          <w:u w:val="single"/>
        </w:rPr>
        <w:t>Refer notes</w:t>
      </w:r>
      <w:r w:rsidR="00E93780" w:rsidRPr="001F02F9">
        <w:rPr>
          <w:rFonts w:asciiTheme="minorHAnsi" w:hAnsiTheme="minorHAnsi" w:cs="Arial"/>
          <w:b/>
          <w:bCs/>
          <w:sz w:val="20"/>
          <w:szCs w:val="20"/>
          <w:u w:val="single"/>
        </w:rPr>
        <w:t>)</w:t>
      </w:r>
      <w:r w:rsidR="00D16251">
        <w:rPr>
          <w:rFonts w:asciiTheme="minorHAnsi" w:hAnsiTheme="minorHAnsi" w:cs="Arial"/>
          <w:b/>
          <w:bCs/>
          <w:sz w:val="20"/>
          <w:szCs w:val="20"/>
          <w:u w:val="single"/>
        </w:rPr>
        <w:t xml:space="preserve"> </w:t>
      </w:r>
      <w:r w:rsidR="00D16251" w:rsidRPr="00D16251">
        <w:rPr>
          <w:rFonts w:asciiTheme="minorHAnsi" w:hAnsiTheme="minorHAnsi" w:cs="Arial"/>
          <w:b/>
          <w:bCs/>
          <w:sz w:val="20"/>
          <w:szCs w:val="20"/>
          <w:highlight w:val="yellow"/>
        </w:rPr>
        <w:t>&lt;Read again&gt;</w:t>
      </w:r>
    </w:p>
    <w:p w14:paraId="72A40548" w14:textId="77777777" w:rsidR="001F02F9" w:rsidRPr="001F02F9" w:rsidRDefault="001F02F9" w:rsidP="004E66B6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</w:p>
    <w:p w14:paraId="196B98E3" w14:textId="77777777" w:rsidR="00E93780" w:rsidRPr="001F02F9" w:rsidRDefault="00E93780" w:rsidP="004E66B6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FD62BA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Balance of Payments</w:t>
      </w:r>
      <w:r w:rsidR="00597EA2" w:rsidRPr="00FD62BA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 (Mrunal +Sriram)</w:t>
      </w:r>
      <w:r w:rsidR="00284632" w:rsidRPr="00FD62BA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 xml:space="preserve"> (D)</w:t>
      </w:r>
    </w:p>
    <w:p w14:paraId="4FD50E83" w14:textId="77777777" w:rsidR="00DB2709" w:rsidRPr="00BB4066" w:rsidRDefault="00E93780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Define balance of payment? Enlist the elements </w:t>
      </w:r>
      <w:r w:rsidR="00441FD8" w:rsidRPr="00BB4066">
        <w:rPr>
          <w:rFonts w:asciiTheme="minorHAnsi" w:hAnsiTheme="minorHAnsi" w:cs="Arial"/>
          <w:sz w:val="20"/>
          <w:szCs w:val="20"/>
        </w:rPr>
        <w:t>under current and capital accounts</w:t>
      </w:r>
    </w:p>
    <w:p w14:paraId="3B9A8D75" w14:textId="77777777" w:rsidR="00361734" w:rsidRPr="00BB4066" w:rsidRDefault="00441FD8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Discuss the current position wrt to each of these elements?</w:t>
      </w:r>
    </w:p>
    <w:p w14:paraId="3331A17D" w14:textId="77777777" w:rsidR="00361734" w:rsidRPr="00BB4066" w:rsidRDefault="0036173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Who prepares of BoP statement? Who prepares annual </w:t>
      </w:r>
      <w:r w:rsidR="00D659EF" w:rsidRPr="00BB4066">
        <w:rPr>
          <w:rFonts w:asciiTheme="minorHAnsi" w:hAnsiTheme="minorHAnsi" w:cs="Arial"/>
          <w:sz w:val="20"/>
          <w:szCs w:val="20"/>
        </w:rPr>
        <w:t xml:space="preserve">financial </w:t>
      </w:r>
      <w:r w:rsidRPr="00BB4066">
        <w:rPr>
          <w:rFonts w:asciiTheme="minorHAnsi" w:hAnsiTheme="minorHAnsi" w:cs="Arial"/>
          <w:sz w:val="20"/>
          <w:szCs w:val="20"/>
        </w:rPr>
        <w:t>budget?</w:t>
      </w:r>
    </w:p>
    <w:p w14:paraId="120D060A" w14:textId="77777777" w:rsidR="00DB2709" w:rsidRPr="00BB4066" w:rsidRDefault="00976CC8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Difference between balance</w:t>
      </w:r>
      <w:r w:rsidR="00BF5725" w:rsidRPr="00BB4066">
        <w:rPr>
          <w:rFonts w:asciiTheme="minorHAnsi" w:hAnsiTheme="minorHAnsi" w:cs="Arial"/>
          <w:sz w:val="20"/>
          <w:szCs w:val="20"/>
        </w:rPr>
        <w:t xml:space="preserve"> </w:t>
      </w:r>
      <w:r w:rsidRPr="00BB4066">
        <w:rPr>
          <w:rFonts w:asciiTheme="minorHAnsi" w:hAnsiTheme="minorHAnsi" w:cs="Arial"/>
          <w:sz w:val="20"/>
          <w:szCs w:val="20"/>
        </w:rPr>
        <w:t>of payment, current account deficit, balance of trade? P-191 SR</w:t>
      </w:r>
    </w:p>
    <w:p w14:paraId="18AD6801" w14:textId="77777777" w:rsidR="00361734" w:rsidRPr="00BB4066" w:rsidRDefault="0036173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top </w:t>
      </w:r>
      <w:r w:rsidR="00BB3F2E">
        <w:rPr>
          <w:rFonts w:asciiTheme="minorHAnsi" w:hAnsiTheme="minorHAnsi" w:cs="Arial"/>
          <w:sz w:val="20"/>
          <w:szCs w:val="20"/>
        </w:rPr>
        <w:t>5</w:t>
      </w:r>
      <w:r w:rsidRPr="00BB4066">
        <w:rPr>
          <w:rFonts w:asciiTheme="minorHAnsi" w:hAnsiTheme="minorHAnsi" w:cs="Arial"/>
          <w:sz w:val="20"/>
          <w:szCs w:val="20"/>
        </w:rPr>
        <w:t xml:space="preserve"> export and import industries and nations for India? </w:t>
      </w:r>
    </w:p>
    <w:p w14:paraId="4F7BB4F2" w14:textId="77777777" w:rsidR="00DC31EF" w:rsidRPr="00BB4066" w:rsidRDefault="00DC31EF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Top oil and gold imports in India by countries</w:t>
      </w:r>
      <w:r w:rsidR="003A365D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AB1A69">
        <w:rPr>
          <w:rFonts w:asciiTheme="minorHAnsi" w:hAnsiTheme="minorHAnsi" w:cs="Arial"/>
          <w:sz w:val="20"/>
          <w:szCs w:val="20"/>
        </w:rPr>
        <w:t xml:space="preserve"> </w:t>
      </w:r>
    </w:p>
    <w:p w14:paraId="57D985CC" w14:textId="77777777" w:rsidR="00361734" w:rsidRPr="00BB4066" w:rsidRDefault="0036173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Which organization publishes </w:t>
      </w:r>
      <w:r w:rsidR="00DB2709" w:rsidRPr="00BB4066">
        <w:rPr>
          <w:rFonts w:asciiTheme="minorHAnsi" w:hAnsiTheme="minorHAnsi" w:cs="Arial"/>
          <w:sz w:val="20"/>
          <w:szCs w:val="20"/>
        </w:rPr>
        <w:t>Remittances and Migration Fact book</w:t>
      </w:r>
      <w:r w:rsidRPr="00BB4066">
        <w:rPr>
          <w:rFonts w:asciiTheme="minorHAnsi" w:hAnsiTheme="minorHAnsi" w:cs="Arial"/>
          <w:sz w:val="20"/>
          <w:szCs w:val="20"/>
        </w:rPr>
        <w:t>? What is India’s global ranking</w:t>
      </w:r>
      <w:r w:rsidR="00DC31EF" w:rsidRPr="00BB4066">
        <w:rPr>
          <w:rFonts w:asciiTheme="minorHAnsi" w:hAnsiTheme="minorHAnsi" w:cs="Arial"/>
          <w:sz w:val="20"/>
          <w:szCs w:val="20"/>
        </w:rPr>
        <w:t xml:space="preserve"> for remittances</w:t>
      </w:r>
      <w:r w:rsidRPr="00BB4066">
        <w:rPr>
          <w:rFonts w:asciiTheme="minorHAnsi" w:hAnsiTheme="minorHAnsi" w:cs="Arial"/>
          <w:sz w:val="20"/>
          <w:szCs w:val="20"/>
        </w:rPr>
        <w:t xml:space="preserve">? </w:t>
      </w:r>
      <w:r w:rsidR="00441FD8" w:rsidRPr="00BB4066">
        <w:rPr>
          <w:rFonts w:asciiTheme="minorHAnsi" w:hAnsiTheme="minorHAnsi" w:cs="Arial"/>
          <w:sz w:val="20"/>
          <w:szCs w:val="20"/>
        </w:rPr>
        <w:t>What are top 3</w:t>
      </w:r>
      <w:r w:rsidR="00E13AD4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5A796C" w:rsidRPr="00BB4066">
        <w:rPr>
          <w:rFonts w:asciiTheme="minorHAnsi" w:hAnsiTheme="minorHAnsi" w:cs="Arial"/>
          <w:sz w:val="20"/>
          <w:szCs w:val="20"/>
        </w:rPr>
        <w:t xml:space="preserve">source </w:t>
      </w:r>
      <w:r w:rsidR="00E13AD4" w:rsidRPr="00BB4066">
        <w:rPr>
          <w:rFonts w:asciiTheme="minorHAnsi" w:hAnsiTheme="minorHAnsi" w:cs="Arial"/>
          <w:sz w:val="20"/>
          <w:szCs w:val="20"/>
        </w:rPr>
        <w:t xml:space="preserve">countries </w:t>
      </w:r>
      <w:r w:rsidR="005A796C" w:rsidRPr="00BB4066">
        <w:rPr>
          <w:rFonts w:asciiTheme="minorHAnsi" w:hAnsiTheme="minorHAnsi" w:cs="Arial"/>
          <w:sz w:val="20"/>
          <w:szCs w:val="20"/>
        </w:rPr>
        <w:t>for Indian remittances</w:t>
      </w:r>
      <w:r w:rsidR="00976CC8" w:rsidRPr="00BB4066">
        <w:rPr>
          <w:rFonts w:asciiTheme="minorHAnsi" w:hAnsiTheme="minorHAnsi" w:cs="Arial"/>
          <w:sz w:val="20"/>
          <w:szCs w:val="20"/>
        </w:rPr>
        <w:t xml:space="preserve"> (WB, India&gt;China&gt;</w:t>
      </w:r>
      <w:r w:rsidR="00515B3A" w:rsidRPr="00BB4066">
        <w:rPr>
          <w:rFonts w:asciiTheme="minorHAnsi" w:hAnsiTheme="minorHAnsi" w:cs="Arial"/>
          <w:sz w:val="20"/>
          <w:szCs w:val="20"/>
        </w:rPr>
        <w:t xml:space="preserve">Mexico; </w:t>
      </w:r>
      <w:r w:rsidR="00976CC8" w:rsidRPr="00BB4066">
        <w:rPr>
          <w:rFonts w:asciiTheme="minorHAnsi" w:hAnsiTheme="minorHAnsi" w:cs="Arial"/>
          <w:sz w:val="20"/>
          <w:szCs w:val="20"/>
        </w:rPr>
        <w:t>UAE, US, Saudi)</w:t>
      </w:r>
      <w:r w:rsidR="005A796C" w:rsidRPr="00BB4066">
        <w:rPr>
          <w:rFonts w:asciiTheme="minorHAnsi" w:hAnsiTheme="minorHAnsi" w:cs="Arial"/>
          <w:sz w:val="20"/>
          <w:szCs w:val="20"/>
        </w:rPr>
        <w:t xml:space="preserve"> </w:t>
      </w:r>
      <w:hyperlink r:id="rId22" w:anchor="T2" w:history="1">
        <w:r w:rsidR="005A796C" w:rsidRPr="00BB4066">
          <w:rPr>
            <w:rStyle w:val="Hyperlink"/>
            <w:rFonts w:asciiTheme="minorHAnsi" w:hAnsiTheme="minorHAnsi" w:cs="Arial"/>
            <w:sz w:val="20"/>
            <w:szCs w:val="20"/>
          </w:rPr>
          <w:t>Link</w:t>
        </w:r>
      </w:hyperlink>
    </w:p>
    <w:p w14:paraId="4EEED3CD" w14:textId="77777777" w:rsidR="00361734" w:rsidRPr="00BB4066" w:rsidRDefault="0036173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Why current account deficit is bad for economy? Which 2 sectors in India are most critical for CAD in India?</w:t>
      </w:r>
      <w:r w:rsidR="00976CC8" w:rsidRPr="00BB4066">
        <w:rPr>
          <w:rFonts w:asciiTheme="minorHAnsi" w:hAnsiTheme="minorHAnsi" w:cs="Arial"/>
          <w:sz w:val="20"/>
          <w:szCs w:val="20"/>
        </w:rPr>
        <w:t xml:space="preserve"> (X)</w:t>
      </w:r>
    </w:p>
    <w:p w14:paraId="3B404081" w14:textId="77777777" w:rsidR="00361734" w:rsidRPr="00BB4066" w:rsidRDefault="0036173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What are Indian Strategic Petroleum Reserve? Where </w:t>
      </w:r>
      <w:r w:rsidR="00441FD8" w:rsidRPr="00BB4066">
        <w:rPr>
          <w:rFonts w:asciiTheme="minorHAnsi" w:hAnsiTheme="minorHAnsi" w:cs="Arial"/>
          <w:sz w:val="20"/>
          <w:szCs w:val="20"/>
        </w:rPr>
        <w:t>are they located? Which body and ministry manages it</w:t>
      </w:r>
      <w:r w:rsidRPr="00BB4066">
        <w:rPr>
          <w:rFonts w:asciiTheme="minorHAnsi" w:hAnsiTheme="minorHAnsi" w:cs="Arial"/>
          <w:sz w:val="20"/>
          <w:szCs w:val="20"/>
        </w:rPr>
        <w:t xml:space="preserve">? </w:t>
      </w:r>
    </w:p>
    <w:p w14:paraId="2AF77752" w14:textId="77777777" w:rsidR="00361734" w:rsidRPr="00BB4066" w:rsidRDefault="004022EE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Which are top gold producing states in India? </w:t>
      </w:r>
      <w:r w:rsidR="00353064" w:rsidRPr="00353064">
        <w:rPr>
          <w:rFonts w:asciiTheme="minorHAnsi" w:hAnsiTheme="minorHAnsi" w:cs="Arial"/>
          <w:sz w:val="20"/>
          <w:szCs w:val="20"/>
          <w:highlight w:val="yellow"/>
        </w:rPr>
        <w:t>check</w:t>
      </w:r>
    </w:p>
    <w:p w14:paraId="72A95230" w14:textId="77777777" w:rsidR="004022EE" w:rsidRPr="00BB4066" w:rsidRDefault="004022EE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Why is gold obsession bad for economy? </w:t>
      </w:r>
      <w:r w:rsidR="00976CC8" w:rsidRPr="00BB4066">
        <w:rPr>
          <w:rFonts w:asciiTheme="minorHAnsi" w:hAnsiTheme="minorHAnsi" w:cs="Arial"/>
          <w:sz w:val="20"/>
          <w:szCs w:val="20"/>
        </w:rPr>
        <w:t>(X)</w:t>
      </w:r>
    </w:p>
    <w:p w14:paraId="64C2EDA0" w14:textId="77777777" w:rsidR="004022EE" w:rsidRPr="00BB4066" w:rsidRDefault="004022EE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are 2 schemes generally used by govt. to control gold inflow?</w:t>
      </w:r>
      <w:r w:rsidR="00441FD8" w:rsidRPr="00BB4066">
        <w:rPr>
          <w:rFonts w:asciiTheme="minorHAnsi" w:hAnsiTheme="minorHAnsi" w:cs="Arial"/>
          <w:sz w:val="20"/>
          <w:szCs w:val="20"/>
        </w:rPr>
        <w:t xml:space="preserve"> (in which gold is actually involved)</w:t>
      </w:r>
      <w:r w:rsidR="005A796C" w:rsidRPr="00BB4066">
        <w:rPr>
          <w:rFonts w:asciiTheme="minorHAnsi" w:hAnsiTheme="minorHAnsi" w:cs="Arial"/>
          <w:sz w:val="20"/>
          <w:szCs w:val="20"/>
        </w:rPr>
        <w:t xml:space="preserve"> Ministry of finance</w:t>
      </w:r>
      <w:r w:rsidR="00575727" w:rsidRPr="00BB4066">
        <w:rPr>
          <w:rFonts w:asciiTheme="minorHAnsi" w:hAnsiTheme="minorHAnsi" w:cs="Arial"/>
          <w:sz w:val="20"/>
          <w:szCs w:val="20"/>
        </w:rPr>
        <w:t>, RBI issues these bonds in govt. stead</w:t>
      </w:r>
    </w:p>
    <w:p w14:paraId="25230C70" w14:textId="77777777" w:rsidR="004022EE" w:rsidRPr="00BB4066" w:rsidRDefault="004022EE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i/>
          <w:iCs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Which act was passed to improve India’s exports? Which </w:t>
      </w:r>
      <w:r w:rsidR="005A796C" w:rsidRPr="00BB4066">
        <w:rPr>
          <w:rFonts w:asciiTheme="minorHAnsi" w:hAnsiTheme="minorHAnsi" w:cs="Arial"/>
          <w:sz w:val="20"/>
          <w:szCs w:val="20"/>
        </w:rPr>
        <w:t>ministry</w:t>
      </w:r>
      <w:r w:rsidRPr="00BB4066">
        <w:rPr>
          <w:rFonts w:asciiTheme="minorHAnsi" w:hAnsiTheme="minorHAnsi" w:cs="Arial"/>
          <w:sz w:val="20"/>
          <w:szCs w:val="20"/>
        </w:rPr>
        <w:t xml:space="preserve"> supervises it? What are targets for 2019-20</w:t>
      </w:r>
      <w:r w:rsidR="005A796C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5A796C" w:rsidRPr="00BB4066">
        <w:rPr>
          <w:rFonts w:asciiTheme="minorHAnsi" w:hAnsiTheme="minorHAnsi" w:cs="Arial"/>
          <w:i/>
          <w:iCs/>
          <w:sz w:val="20"/>
          <w:szCs w:val="20"/>
        </w:rPr>
        <w:t>Slide 36 1</w:t>
      </w:r>
      <w:r w:rsidR="005A796C" w:rsidRPr="00BB4066">
        <w:rPr>
          <w:rFonts w:asciiTheme="minorHAnsi" w:hAnsiTheme="minorHAnsi" w:cs="Arial"/>
          <w:i/>
          <w:iCs/>
          <w:sz w:val="20"/>
          <w:szCs w:val="20"/>
          <w:vertAlign w:val="superscript"/>
        </w:rPr>
        <w:t>st</w:t>
      </w:r>
      <w:r w:rsidR="005A796C" w:rsidRPr="00BB4066">
        <w:rPr>
          <w:rFonts w:asciiTheme="minorHAnsi" w:hAnsiTheme="minorHAnsi" w:cs="Arial"/>
          <w:i/>
          <w:iCs/>
          <w:sz w:val="20"/>
          <w:szCs w:val="20"/>
        </w:rPr>
        <w:t xml:space="preserve"> deck</w:t>
      </w:r>
    </w:p>
    <w:p w14:paraId="4CA0DB16" w14:textId="77777777" w:rsidR="00287DBA" w:rsidRPr="00BB4066" w:rsidRDefault="00287DBA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What is</w:t>
      </w:r>
      <w:r w:rsidR="000A0B67" w:rsidRPr="00BB4066">
        <w:rPr>
          <w:rFonts w:asciiTheme="minorHAnsi" w:hAnsiTheme="minorHAnsi" w:cs="Arial"/>
          <w:sz w:val="20"/>
          <w:szCs w:val="20"/>
        </w:rPr>
        <w:t xml:space="preserve"> the </w:t>
      </w:r>
      <w:r w:rsidR="002070DD" w:rsidRPr="00BB4066">
        <w:rPr>
          <w:rFonts w:asciiTheme="minorHAnsi" w:hAnsiTheme="minorHAnsi" w:cs="Arial"/>
          <w:sz w:val="20"/>
          <w:szCs w:val="20"/>
        </w:rPr>
        <w:t xml:space="preserve">key </w:t>
      </w:r>
      <w:r w:rsidR="000A0B67" w:rsidRPr="00BB4066">
        <w:rPr>
          <w:rFonts w:asciiTheme="minorHAnsi" w:hAnsiTheme="minorHAnsi" w:cs="Arial"/>
          <w:sz w:val="20"/>
          <w:szCs w:val="20"/>
        </w:rPr>
        <w:t xml:space="preserve">difference between FDI and </w:t>
      </w:r>
      <w:r w:rsidRPr="00BB4066">
        <w:rPr>
          <w:rFonts w:asciiTheme="minorHAnsi" w:hAnsiTheme="minorHAnsi" w:cs="Arial"/>
          <w:sz w:val="20"/>
          <w:szCs w:val="20"/>
        </w:rPr>
        <w:t>FPI?</w:t>
      </w:r>
    </w:p>
    <w:p w14:paraId="5201AFE3" w14:textId="77777777" w:rsidR="002070DD" w:rsidRPr="00BB4066" w:rsidRDefault="00F14803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 xml:space="preserve">Discuss </w:t>
      </w:r>
      <w:r w:rsidR="002070DD" w:rsidRPr="00BB4066">
        <w:rPr>
          <w:rFonts w:asciiTheme="minorHAnsi" w:hAnsiTheme="minorHAnsi" w:cs="Arial"/>
          <w:sz w:val="20"/>
          <w:szCs w:val="20"/>
        </w:rPr>
        <w:t xml:space="preserve">constraints on FPI </w:t>
      </w:r>
      <w:r w:rsidRPr="00BB4066">
        <w:rPr>
          <w:rFonts w:asciiTheme="minorHAnsi" w:hAnsiTheme="minorHAnsi" w:cs="Arial"/>
          <w:sz w:val="20"/>
          <w:szCs w:val="20"/>
        </w:rPr>
        <w:t xml:space="preserve">to ensure market stability? </w:t>
      </w:r>
      <w:r w:rsidR="002070DD" w:rsidRPr="00BB4066">
        <w:rPr>
          <w:rFonts w:asciiTheme="minorHAnsi" w:hAnsiTheme="minorHAnsi" w:cs="Arial"/>
          <w:sz w:val="20"/>
          <w:szCs w:val="20"/>
        </w:rPr>
        <w:t xml:space="preserve">(max FPI, govt. bills, listed/unlisted)? Are NRIs, </w:t>
      </w:r>
      <w:r w:rsidRPr="00BB4066">
        <w:rPr>
          <w:rFonts w:asciiTheme="minorHAnsi" w:hAnsiTheme="minorHAnsi" w:cs="Arial"/>
          <w:sz w:val="20"/>
          <w:szCs w:val="20"/>
        </w:rPr>
        <w:t>FVCs considered FPIs?</w:t>
      </w:r>
      <w:r w:rsidR="005A796C" w:rsidRPr="00BB4066">
        <w:rPr>
          <w:rFonts w:asciiTheme="minorHAnsi" w:hAnsiTheme="minorHAnsi" w:cs="Arial"/>
          <w:sz w:val="20"/>
          <w:szCs w:val="20"/>
        </w:rPr>
        <w:t xml:space="preserve"> </w:t>
      </w:r>
      <w:r w:rsidR="005A796C" w:rsidRPr="00BB4066">
        <w:rPr>
          <w:rFonts w:asciiTheme="minorHAnsi" w:hAnsiTheme="minorHAnsi" w:cs="Arial"/>
          <w:i/>
          <w:iCs/>
          <w:sz w:val="20"/>
          <w:szCs w:val="20"/>
        </w:rPr>
        <w:t>Slide 1 check deck 2</w:t>
      </w:r>
    </w:p>
    <w:p w14:paraId="25C56997" w14:textId="77777777" w:rsidR="00F14803" w:rsidRPr="00BB4066" w:rsidRDefault="00F14803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B4066">
        <w:rPr>
          <w:rFonts w:asciiTheme="minorHAnsi" w:hAnsiTheme="minorHAnsi" w:cs="Arial"/>
          <w:sz w:val="20"/>
          <w:szCs w:val="20"/>
        </w:rPr>
        <w:t>Mention FDI limits across sectors:</w:t>
      </w:r>
    </w:p>
    <w:p w14:paraId="21707C55" w14:textId="77777777" w:rsidR="00F14803" w:rsidRDefault="00F14803" w:rsidP="00F14803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8455"/>
      </w:tblGrid>
      <w:tr w:rsidR="00F14803" w:rsidRPr="00F14803" w14:paraId="5D258A72" w14:textId="77777777" w:rsidTr="00F14803">
        <w:tc>
          <w:tcPr>
            <w:tcW w:w="1615" w:type="dxa"/>
            <w:shd w:val="clear" w:color="auto" w:fill="FFFF00"/>
          </w:tcPr>
          <w:p w14:paraId="735E7E60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b/>
                <w:bCs/>
                <w:szCs w:val="20"/>
              </w:rPr>
            </w:pPr>
            <w:r w:rsidRPr="00F14803">
              <w:rPr>
                <w:rFonts w:ascii="Cambria" w:hAnsi="Cambria" w:cs="Arial"/>
                <w:b/>
                <w:bCs/>
                <w:szCs w:val="20"/>
              </w:rPr>
              <w:t>FDI + FPI limit</w:t>
            </w:r>
          </w:p>
        </w:tc>
        <w:tc>
          <w:tcPr>
            <w:tcW w:w="8455" w:type="dxa"/>
            <w:shd w:val="clear" w:color="auto" w:fill="FFFF00"/>
          </w:tcPr>
          <w:p w14:paraId="0B231D3E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b/>
                <w:bCs/>
                <w:szCs w:val="20"/>
              </w:rPr>
            </w:pPr>
            <w:r w:rsidRPr="00F14803">
              <w:rPr>
                <w:rFonts w:ascii="Cambria" w:hAnsi="Cambria" w:cs="Arial"/>
                <w:b/>
                <w:bCs/>
                <w:szCs w:val="20"/>
              </w:rPr>
              <w:t>Sectors</w:t>
            </w:r>
          </w:p>
        </w:tc>
      </w:tr>
      <w:tr w:rsidR="00F14803" w:rsidRPr="00F14803" w14:paraId="6A25709E" w14:textId="77777777" w:rsidTr="00F14803">
        <w:tc>
          <w:tcPr>
            <w:tcW w:w="1615" w:type="dxa"/>
          </w:tcPr>
          <w:p w14:paraId="043D16BA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szCs w:val="20"/>
              </w:rPr>
            </w:pPr>
            <w:r w:rsidRPr="00BB4066">
              <w:rPr>
                <w:rFonts w:ascii="Cambria" w:hAnsi="Cambria" w:cs="Arial"/>
                <w:szCs w:val="20"/>
              </w:rPr>
              <w:t>Not allowed</w:t>
            </w:r>
          </w:p>
        </w:tc>
        <w:tc>
          <w:tcPr>
            <w:tcW w:w="8455" w:type="dxa"/>
          </w:tcPr>
          <w:p w14:paraId="369D92D8" w14:textId="77777777" w:rsidR="00DC6CED" w:rsidRPr="00F14803" w:rsidRDefault="00DC6CED" w:rsidP="00FF6F1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EF6749">
              <w:rPr>
                <w:rFonts w:ascii="Cambria" w:hAnsi="Cambria" w:cs="Arial"/>
                <w:szCs w:val="20"/>
                <w:u w:val="single"/>
              </w:rPr>
              <w:t>L</w:t>
            </w:r>
            <w:r w:rsidRPr="00F14803">
              <w:rPr>
                <w:rFonts w:ascii="Cambria" w:hAnsi="Cambria" w:cs="Arial"/>
                <w:szCs w:val="20"/>
              </w:rPr>
              <w:t>ottery, Chit funds, Nidhi fund</w:t>
            </w:r>
          </w:p>
          <w:p w14:paraId="561747ED" w14:textId="77777777" w:rsidR="00EF6749" w:rsidRDefault="00DC6CED" w:rsidP="00FF6F1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lastRenderedPageBreak/>
              <w:t xml:space="preserve">Betting, Gambling, </w:t>
            </w:r>
          </w:p>
          <w:p w14:paraId="562F38AC" w14:textId="77777777" w:rsidR="00DC6CED" w:rsidRPr="00F14803" w:rsidRDefault="00DC6CED" w:rsidP="00FF6F1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Tobacco</w:t>
            </w:r>
          </w:p>
          <w:p w14:paraId="6C9DF5B3" w14:textId="77777777" w:rsidR="00284632" w:rsidRDefault="00DC6CED" w:rsidP="00E1777C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EF6749">
              <w:rPr>
                <w:rFonts w:ascii="Cambria" w:hAnsi="Cambria" w:cs="Arial"/>
                <w:szCs w:val="20"/>
              </w:rPr>
              <w:t>Real estate business</w:t>
            </w:r>
            <w:r w:rsidR="00284632">
              <w:rPr>
                <w:rFonts w:ascii="Cambria" w:hAnsi="Cambria" w:cs="Arial"/>
                <w:szCs w:val="20"/>
              </w:rPr>
              <w:t xml:space="preserve"> (doesn’t include townships, res/comm premises, roads/bridges)</w:t>
            </w:r>
            <w:r w:rsidR="00EF6749" w:rsidRPr="00EF6749">
              <w:rPr>
                <w:rFonts w:ascii="Cambria" w:hAnsi="Cambria" w:cs="Arial"/>
                <w:szCs w:val="20"/>
              </w:rPr>
              <w:t xml:space="preserve">, </w:t>
            </w:r>
          </w:p>
          <w:p w14:paraId="02E7BE5B" w14:textId="77777777" w:rsidR="00DC6CED" w:rsidRPr="00EF6749" w:rsidRDefault="00284632" w:rsidP="00E1777C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Construction of f</w:t>
            </w:r>
            <w:r w:rsidR="00DC6CED" w:rsidRPr="00EF6749">
              <w:rPr>
                <w:rFonts w:ascii="Cambria" w:hAnsi="Cambria" w:cs="Arial"/>
                <w:szCs w:val="20"/>
              </w:rPr>
              <w:t>armhouse</w:t>
            </w:r>
            <w:r>
              <w:rPr>
                <w:rFonts w:ascii="Cambria" w:hAnsi="Cambria" w:cs="Arial"/>
                <w:szCs w:val="20"/>
              </w:rPr>
              <w:t>s</w:t>
            </w:r>
          </w:p>
          <w:p w14:paraId="0F7E52F2" w14:textId="77777777" w:rsidR="00321374" w:rsidRDefault="00F14803" w:rsidP="006544F1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321374">
              <w:rPr>
                <w:rFonts w:ascii="Cambria" w:hAnsi="Cambria" w:cs="Arial"/>
                <w:szCs w:val="20"/>
              </w:rPr>
              <w:t xml:space="preserve">Atomic </w:t>
            </w:r>
            <w:r w:rsidR="00DC6CED" w:rsidRPr="00321374">
              <w:rPr>
                <w:rFonts w:ascii="Cambria" w:hAnsi="Cambria" w:cs="Arial"/>
                <w:szCs w:val="20"/>
              </w:rPr>
              <w:t>energy</w:t>
            </w:r>
          </w:p>
          <w:p w14:paraId="7C40D5FE" w14:textId="77777777" w:rsidR="00DC6CED" w:rsidRPr="00321374" w:rsidRDefault="00DC6CED" w:rsidP="006544F1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321374">
              <w:rPr>
                <w:rFonts w:ascii="Cambria" w:hAnsi="Cambria" w:cs="Arial"/>
                <w:szCs w:val="20"/>
              </w:rPr>
              <w:t xml:space="preserve">Railway </w:t>
            </w:r>
            <w:r w:rsidR="00997A4B" w:rsidRPr="00321374">
              <w:rPr>
                <w:rFonts w:ascii="Cambria" w:hAnsi="Cambria" w:cs="Arial"/>
                <w:szCs w:val="20"/>
              </w:rPr>
              <w:t>operations</w:t>
            </w:r>
            <w:r w:rsidRPr="00321374">
              <w:rPr>
                <w:rFonts w:ascii="Cambria" w:hAnsi="Cambria" w:cs="Arial"/>
                <w:szCs w:val="20"/>
              </w:rPr>
              <w:t xml:space="preserve"> (Metro permit)</w:t>
            </w:r>
          </w:p>
          <w:p w14:paraId="5E5E7E70" w14:textId="77777777" w:rsidR="00F14803" w:rsidRPr="00F14803" w:rsidRDefault="00DC6CED" w:rsidP="00FF6F14">
            <w:pPr>
              <w:pStyle w:val="ListParagraph"/>
              <w:numPr>
                <w:ilvl w:val="0"/>
                <w:numId w:val="48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  <w:u w:val="single"/>
              </w:rPr>
              <w:t>B2C E-commerce :Inventory based</w:t>
            </w:r>
          </w:p>
        </w:tc>
      </w:tr>
      <w:tr w:rsidR="00F14803" w:rsidRPr="00F14803" w14:paraId="1E27D1C4" w14:textId="77777777" w:rsidTr="00F14803">
        <w:tc>
          <w:tcPr>
            <w:tcW w:w="1615" w:type="dxa"/>
          </w:tcPr>
          <w:p w14:paraId="395E46C0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lastRenderedPageBreak/>
              <w:t>~25%</w:t>
            </w:r>
          </w:p>
        </w:tc>
        <w:tc>
          <w:tcPr>
            <w:tcW w:w="8455" w:type="dxa"/>
          </w:tcPr>
          <w:p w14:paraId="70CCF60F" w14:textId="77777777" w:rsidR="00DC6CED" w:rsidRPr="00F14803" w:rsidRDefault="00DC6CED" w:rsidP="00FF6F1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Public Sector Banks- 20% MAX</w:t>
            </w:r>
          </w:p>
          <w:p w14:paraId="02089424" w14:textId="77777777" w:rsidR="00F14803" w:rsidRPr="00F14803" w:rsidRDefault="00DC6CED" w:rsidP="00FF6F14">
            <w:pPr>
              <w:pStyle w:val="ListParagraph"/>
              <w:numPr>
                <w:ilvl w:val="0"/>
                <w:numId w:val="47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26% Print Media, FM Radio</w:t>
            </w:r>
          </w:p>
        </w:tc>
      </w:tr>
      <w:tr w:rsidR="00F14803" w:rsidRPr="00F14803" w14:paraId="75E72239" w14:textId="77777777" w:rsidTr="00F14803">
        <w:tc>
          <w:tcPr>
            <w:tcW w:w="1615" w:type="dxa"/>
          </w:tcPr>
          <w:p w14:paraId="78A717E1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49%</w:t>
            </w:r>
          </w:p>
        </w:tc>
        <w:tc>
          <w:tcPr>
            <w:tcW w:w="8455" w:type="dxa"/>
          </w:tcPr>
          <w:p w14:paraId="3D4C151D" w14:textId="77777777" w:rsidR="00DC6CED" w:rsidRPr="00F14803" w:rsidRDefault="00DC6CED" w:rsidP="00FF6F1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PSU-Petro Refine; Power-exchange</w:t>
            </w:r>
          </w:p>
          <w:p w14:paraId="2AD2D579" w14:textId="77777777" w:rsidR="00DC6CED" w:rsidRPr="00F14803" w:rsidRDefault="00DC6CED" w:rsidP="00FF6F1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Defense (FPI-24%); private security agencies</w:t>
            </w:r>
          </w:p>
          <w:p w14:paraId="755457EC" w14:textId="77777777" w:rsidR="00DC6CED" w:rsidRPr="00F14803" w:rsidRDefault="00DC6CED" w:rsidP="00FF6F1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Airlines</w:t>
            </w:r>
          </w:p>
          <w:p w14:paraId="3FBDF830" w14:textId="77777777" w:rsidR="00F14803" w:rsidRPr="00F14803" w:rsidRDefault="00DC6CED" w:rsidP="00FF6F14">
            <w:pPr>
              <w:pStyle w:val="ListParagraph"/>
              <w:numPr>
                <w:ilvl w:val="0"/>
                <w:numId w:val="46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Insurance; Pension; Commodity exchange</w:t>
            </w:r>
            <w:r w:rsidR="00D35589">
              <w:rPr>
                <w:rFonts w:ascii="Cambria" w:hAnsi="Cambria" w:cs="Arial"/>
                <w:szCs w:val="20"/>
              </w:rPr>
              <w:t>, Power exchanges (FPI/FDI allowed in primary sector)</w:t>
            </w:r>
          </w:p>
        </w:tc>
      </w:tr>
      <w:tr w:rsidR="00F14803" w:rsidRPr="00F14803" w14:paraId="70990125" w14:textId="77777777" w:rsidTr="00F14803">
        <w:tc>
          <w:tcPr>
            <w:tcW w:w="1615" w:type="dxa"/>
          </w:tcPr>
          <w:p w14:paraId="3F18EE47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51%</w:t>
            </w:r>
          </w:p>
        </w:tc>
        <w:tc>
          <w:tcPr>
            <w:tcW w:w="8455" w:type="dxa"/>
          </w:tcPr>
          <w:p w14:paraId="3A79E027" w14:textId="77777777" w:rsidR="00F14803" w:rsidRPr="00F14803" w:rsidRDefault="00F14803" w:rsidP="00FF6F14">
            <w:pPr>
              <w:pStyle w:val="ListParagraph"/>
              <w:numPr>
                <w:ilvl w:val="0"/>
                <w:numId w:val="50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Multi-brand retail</w:t>
            </w:r>
          </w:p>
        </w:tc>
      </w:tr>
      <w:tr w:rsidR="00F14803" w:rsidRPr="00F14803" w14:paraId="25129B1D" w14:textId="77777777" w:rsidTr="00F14803">
        <w:tc>
          <w:tcPr>
            <w:tcW w:w="1615" w:type="dxa"/>
          </w:tcPr>
          <w:p w14:paraId="38CDE57F" w14:textId="77777777" w:rsidR="00F14803" w:rsidRPr="00F14803" w:rsidRDefault="00F14803" w:rsidP="00F14803">
            <w:pPr>
              <w:pStyle w:val="ListParagraph"/>
              <w:ind w:left="0"/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74%</w:t>
            </w:r>
          </w:p>
        </w:tc>
        <w:tc>
          <w:tcPr>
            <w:tcW w:w="8455" w:type="dxa"/>
          </w:tcPr>
          <w:p w14:paraId="4DEA191F" w14:textId="77777777" w:rsidR="00DC6CED" w:rsidRPr="00F14803" w:rsidRDefault="00DC6CED" w:rsidP="00FF6F14">
            <w:pPr>
              <w:pStyle w:val="ListParagraph"/>
              <w:numPr>
                <w:ilvl w:val="0"/>
                <w:numId w:val="49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Private Banks (49% FPI MAX)</w:t>
            </w:r>
          </w:p>
          <w:p w14:paraId="28D287E4" w14:textId="77777777" w:rsidR="00DC6CED" w:rsidRPr="00F14803" w:rsidRDefault="00DC6CED" w:rsidP="00FF6F14">
            <w:pPr>
              <w:pStyle w:val="ListParagraph"/>
              <w:numPr>
                <w:ilvl w:val="0"/>
                <w:numId w:val="49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Broadcasting: DTH, Mobile TV, Satellite</w:t>
            </w:r>
          </w:p>
          <w:p w14:paraId="2FB3F033" w14:textId="77777777" w:rsidR="00F14803" w:rsidRPr="00F14803" w:rsidRDefault="00DC6CED" w:rsidP="00FF6F14">
            <w:pPr>
              <w:pStyle w:val="ListParagraph"/>
              <w:numPr>
                <w:ilvl w:val="0"/>
                <w:numId w:val="49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Credit info. companies</w:t>
            </w:r>
          </w:p>
        </w:tc>
      </w:tr>
      <w:tr w:rsidR="00F14803" w:rsidRPr="00F14803" w14:paraId="6F8EB1DF" w14:textId="77777777" w:rsidTr="00F14803">
        <w:tc>
          <w:tcPr>
            <w:tcW w:w="1615" w:type="dxa"/>
          </w:tcPr>
          <w:p w14:paraId="55D55F0E" w14:textId="77777777" w:rsidR="00F14803" w:rsidRPr="00F14803" w:rsidRDefault="00F2121D" w:rsidP="00F14803">
            <w:pPr>
              <w:pStyle w:val="ListParagraph"/>
              <w:ind w:left="0"/>
              <w:rPr>
                <w:rFonts w:ascii="Cambria" w:hAnsi="Cambria" w:cs="Arial"/>
                <w:szCs w:val="20"/>
              </w:rPr>
            </w:pPr>
            <w:hyperlink r:id="rId23" w:history="1">
              <w:r w:rsidR="00F14803" w:rsidRPr="00BB4066">
                <w:rPr>
                  <w:rStyle w:val="Hyperlink"/>
                  <w:rFonts w:ascii="Cambria" w:hAnsi="Cambria" w:cs="Arial"/>
                  <w:szCs w:val="20"/>
                </w:rPr>
                <w:t>100%</w:t>
              </w:r>
            </w:hyperlink>
          </w:p>
        </w:tc>
        <w:tc>
          <w:tcPr>
            <w:tcW w:w="8455" w:type="dxa"/>
          </w:tcPr>
          <w:p w14:paraId="75AC8CC6" w14:textId="77777777" w:rsidR="005F2783" w:rsidRPr="00D35589" w:rsidRDefault="00DC6CED" w:rsidP="00FF6F14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 w:rsidRPr="00D35589">
              <w:rPr>
                <w:rFonts w:ascii="Cambria" w:hAnsi="Cambria" w:cs="Arial"/>
                <w:szCs w:val="20"/>
              </w:rPr>
              <w:t>Agri</w:t>
            </w:r>
            <w:r w:rsidR="005F2783" w:rsidRPr="00D35589">
              <w:rPr>
                <w:rFonts w:ascii="Cambria" w:hAnsi="Cambria" w:cs="Arial"/>
                <w:szCs w:val="20"/>
              </w:rPr>
              <w:t xml:space="preserve">culture </w:t>
            </w:r>
            <w:r w:rsidR="00D35589" w:rsidRPr="00D35589">
              <w:rPr>
                <w:rFonts w:ascii="Cambria" w:hAnsi="Cambria" w:cs="Arial"/>
                <w:szCs w:val="20"/>
              </w:rPr>
              <w:t xml:space="preserve">Plantation, </w:t>
            </w:r>
            <w:r w:rsidRPr="00D35589">
              <w:rPr>
                <w:rFonts w:ascii="Cambria" w:hAnsi="Cambria" w:cs="Arial"/>
                <w:szCs w:val="20"/>
              </w:rPr>
              <w:t>Animal</w:t>
            </w:r>
            <w:r w:rsidR="00F14803" w:rsidRPr="00D35589">
              <w:rPr>
                <w:rFonts w:ascii="Cambria" w:hAnsi="Cambria" w:cs="Arial"/>
                <w:szCs w:val="20"/>
              </w:rPr>
              <w:t xml:space="preserve">, </w:t>
            </w:r>
          </w:p>
          <w:p w14:paraId="77A18F52" w14:textId="77777777" w:rsidR="005F2783" w:rsidRPr="00F14803" w:rsidRDefault="005F2783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 w:rsidRPr="005F2783">
              <w:rPr>
                <w:rFonts w:ascii="Cambria" w:hAnsi="Cambria" w:cs="Arial"/>
                <w:szCs w:val="20"/>
                <w:u w:val="single"/>
              </w:rPr>
              <w:t>Minerals-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r w:rsidR="00DC6CED" w:rsidRPr="00F14803">
              <w:rPr>
                <w:rFonts w:ascii="Cambria" w:hAnsi="Cambria" w:cs="Arial"/>
                <w:szCs w:val="20"/>
              </w:rPr>
              <w:t>Mining, coal</w:t>
            </w:r>
            <w:r>
              <w:rPr>
                <w:rFonts w:ascii="Cambria" w:hAnsi="Cambria" w:cs="Arial"/>
                <w:szCs w:val="20"/>
              </w:rPr>
              <w:t xml:space="preserve">, </w:t>
            </w:r>
            <w:r w:rsidRPr="00F14803">
              <w:rPr>
                <w:rFonts w:ascii="Cambria" w:hAnsi="Cambria" w:cs="Arial"/>
                <w:szCs w:val="20"/>
              </w:rPr>
              <w:t>Oil gas exploration</w:t>
            </w:r>
          </w:p>
          <w:p w14:paraId="0C0445B0" w14:textId="77777777" w:rsidR="005F2783" w:rsidRPr="00F14803" w:rsidRDefault="005F2783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 w:rsidRPr="005F2783">
              <w:rPr>
                <w:rFonts w:ascii="Cambria" w:hAnsi="Cambria" w:cs="Arial"/>
                <w:szCs w:val="20"/>
                <w:u w:val="single"/>
              </w:rPr>
              <w:t>Infrastructure-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r w:rsidR="00DC6CED" w:rsidRPr="00F14803">
              <w:rPr>
                <w:rFonts w:ascii="Cambria" w:hAnsi="Cambria" w:cs="Arial"/>
                <w:szCs w:val="20"/>
              </w:rPr>
              <w:t>[low cost] Housing, construction</w:t>
            </w:r>
            <w:r>
              <w:rPr>
                <w:rFonts w:ascii="Cambria" w:hAnsi="Cambria" w:cs="Arial"/>
                <w:szCs w:val="20"/>
              </w:rPr>
              <w:t xml:space="preserve">, </w:t>
            </w:r>
            <w:r w:rsidRPr="00F14803">
              <w:rPr>
                <w:rFonts w:ascii="Cambria" w:hAnsi="Cambria" w:cs="Arial"/>
                <w:szCs w:val="20"/>
              </w:rPr>
              <w:t>Airport Greenfield, brownfield</w:t>
            </w:r>
            <w:r>
              <w:rPr>
                <w:rFonts w:ascii="Cambria" w:hAnsi="Cambria" w:cs="Arial"/>
                <w:szCs w:val="20"/>
              </w:rPr>
              <w:t xml:space="preserve">, </w:t>
            </w:r>
            <w:r w:rsidRPr="00F14803">
              <w:rPr>
                <w:rFonts w:ascii="Cambria" w:hAnsi="Cambria" w:cs="Arial"/>
                <w:szCs w:val="20"/>
              </w:rPr>
              <w:t>Industrial Parks; Railway-infra</w:t>
            </w:r>
            <w:r>
              <w:rPr>
                <w:rFonts w:ascii="Cambria" w:hAnsi="Cambria" w:cs="Arial"/>
                <w:szCs w:val="20"/>
              </w:rPr>
              <w:t>;</w:t>
            </w:r>
            <w:r w:rsidRPr="00F14803">
              <w:rPr>
                <w:rFonts w:ascii="Cambria" w:hAnsi="Cambria" w:cs="Arial"/>
                <w:szCs w:val="20"/>
              </w:rPr>
              <w:t xml:space="preserve">, </w:t>
            </w:r>
          </w:p>
          <w:p w14:paraId="1AF21F05" w14:textId="77777777" w:rsidR="005F2783" w:rsidRDefault="005F2783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 w:rsidRPr="00F14803">
              <w:rPr>
                <w:rFonts w:ascii="Cambria" w:hAnsi="Cambria" w:cs="Arial"/>
                <w:szCs w:val="20"/>
              </w:rPr>
              <w:t>Manufacturing; Medical devices</w:t>
            </w:r>
            <w:r>
              <w:rPr>
                <w:rFonts w:ascii="Cambria" w:hAnsi="Cambria" w:cs="Arial"/>
                <w:szCs w:val="20"/>
              </w:rPr>
              <w:t>,</w:t>
            </w:r>
            <w:r w:rsidRPr="00F14803">
              <w:rPr>
                <w:rFonts w:ascii="Cambria" w:hAnsi="Cambria" w:cs="Arial"/>
                <w:szCs w:val="20"/>
              </w:rPr>
              <w:t xml:space="preserve"> helicopter</w:t>
            </w:r>
            <w:r w:rsidR="00284632">
              <w:rPr>
                <w:rFonts w:ascii="Cambria" w:hAnsi="Cambria" w:cs="Arial"/>
                <w:szCs w:val="20"/>
              </w:rPr>
              <w:t>, Satellites, Cables</w:t>
            </w:r>
          </w:p>
          <w:p w14:paraId="559CD17D" w14:textId="77777777" w:rsidR="005F2783" w:rsidRPr="00F14803" w:rsidRDefault="005F2783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 w:rsidRPr="005F2783">
              <w:rPr>
                <w:rFonts w:ascii="Cambria" w:hAnsi="Cambria" w:cs="Arial"/>
                <w:szCs w:val="20"/>
                <w:u w:val="single"/>
              </w:rPr>
              <w:t>Banking-</w:t>
            </w:r>
            <w:r>
              <w:rPr>
                <w:rFonts w:ascii="Cambria" w:hAnsi="Cambria" w:cs="Arial"/>
                <w:szCs w:val="20"/>
              </w:rPr>
              <w:t xml:space="preserve"> </w:t>
            </w:r>
            <w:r w:rsidRPr="00F14803">
              <w:rPr>
                <w:rFonts w:ascii="Cambria" w:hAnsi="Cambria" w:cs="Arial"/>
                <w:szCs w:val="20"/>
              </w:rPr>
              <w:t>NBFC, ARC –SARFAESI; White-label ATM</w:t>
            </w:r>
          </w:p>
          <w:p w14:paraId="7C1D9DF8" w14:textId="77777777" w:rsidR="005F2783" w:rsidRDefault="005F2783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 w:rsidRPr="005F2783">
              <w:rPr>
                <w:rFonts w:ascii="Cambria" w:hAnsi="Cambria" w:cs="Arial"/>
                <w:szCs w:val="20"/>
                <w:u w:val="single"/>
              </w:rPr>
              <w:t>Services</w:t>
            </w:r>
            <w:r>
              <w:rPr>
                <w:rFonts w:ascii="Cambria" w:hAnsi="Cambria" w:cs="Arial"/>
                <w:szCs w:val="20"/>
              </w:rPr>
              <w:t xml:space="preserve">- Pharma Green field; Brownfield; </w:t>
            </w:r>
            <w:r w:rsidRPr="00F14803">
              <w:rPr>
                <w:rFonts w:ascii="Cambria" w:hAnsi="Cambria" w:cs="Arial"/>
                <w:szCs w:val="20"/>
              </w:rPr>
              <w:t>Sci-magazine, journals</w:t>
            </w:r>
            <w:r>
              <w:rPr>
                <w:rFonts w:ascii="Cambria" w:hAnsi="Cambria" w:cs="Arial"/>
                <w:szCs w:val="20"/>
              </w:rPr>
              <w:t xml:space="preserve">, </w:t>
            </w:r>
            <w:r w:rsidRPr="00F14803">
              <w:rPr>
                <w:rFonts w:ascii="Cambria" w:hAnsi="Cambria" w:cs="Arial"/>
                <w:szCs w:val="20"/>
              </w:rPr>
              <w:t>Courier</w:t>
            </w:r>
            <w:r>
              <w:rPr>
                <w:rFonts w:ascii="Cambria" w:hAnsi="Cambria" w:cs="Arial"/>
                <w:szCs w:val="20"/>
              </w:rPr>
              <w:t xml:space="preserve">, </w:t>
            </w:r>
            <w:r w:rsidR="00D35589">
              <w:rPr>
                <w:rFonts w:ascii="Cambria" w:hAnsi="Cambria" w:cs="Arial"/>
                <w:szCs w:val="20"/>
              </w:rPr>
              <w:t>Broadcasting (except FM, news)</w:t>
            </w:r>
            <w:r w:rsidR="00284632">
              <w:rPr>
                <w:rFonts w:ascii="Cambria" w:hAnsi="Cambria" w:cs="Arial"/>
                <w:szCs w:val="20"/>
              </w:rPr>
              <w:t xml:space="preserve">, </w:t>
            </w:r>
            <w:r w:rsidR="00D35589">
              <w:rPr>
                <w:rFonts w:ascii="Cambria" w:hAnsi="Cambria" w:cs="Arial"/>
                <w:szCs w:val="20"/>
              </w:rPr>
              <w:t xml:space="preserve">Limited Liability Partnership </w:t>
            </w:r>
          </w:p>
          <w:p w14:paraId="17423313" w14:textId="77777777" w:rsidR="00284632" w:rsidRPr="00F14803" w:rsidRDefault="00284632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  <w:u w:val="single"/>
              </w:rPr>
              <w:t>Trade</w:t>
            </w:r>
            <w:r w:rsidRPr="00284632">
              <w:rPr>
                <w:rFonts w:ascii="Cambria" w:hAnsi="Cambria" w:cs="Arial"/>
                <w:szCs w:val="20"/>
              </w:rPr>
              <w:t>-</w:t>
            </w:r>
            <w:r>
              <w:rPr>
                <w:rFonts w:ascii="Cambria" w:hAnsi="Cambria" w:cs="Arial"/>
                <w:szCs w:val="20"/>
              </w:rPr>
              <w:t xml:space="preserve"> Food product retailing, </w:t>
            </w:r>
            <w:r w:rsidRPr="00F14803">
              <w:rPr>
                <w:rFonts w:ascii="Cambria" w:hAnsi="Cambria" w:cs="Arial"/>
                <w:szCs w:val="20"/>
              </w:rPr>
              <w:t xml:space="preserve">Wholesale trading, </w:t>
            </w:r>
            <w:r>
              <w:rPr>
                <w:rFonts w:ascii="Cambria" w:hAnsi="Cambria" w:cs="Arial"/>
                <w:szCs w:val="20"/>
              </w:rPr>
              <w:t>S</w:t>
            </w:r>
            <w:r w:rsidRPr="00F14803">
              <w:rPr>
                <w:rFonts w:ascii="Cambria" w:hAnsi="Cambria" w:cs="Arial"/>
                <w:szCs w:val="20"/>
              </w:rPr>
              <w:t>ingle brand Retail,</w:t>
            </w:r>
            <w:r>
              <w:rPr>
                <w:rFonts w:ascii="Cambria" w:hAnsi="Cambria" w:cs="Arial"/>
                <w:szCs w:val="20"/>
              </w:rPr>
              <w:t xml:space="preserve"> Duty free shops</w:t>
            </w:r>
          </w:p>
          <w:p w14:paraId="61AE1CAB" w14:textId="77777777" w:rsidR="00F14803" w:rsidRPr="00F14803" w:rsidRDefault="005F2783" w:rsidP="005F2783">
            <w:pPr>
              <w:pStyle w:val="ListParagraph"/>
              <w:numPr>
                <w:ilvl w:val="0"/>
                <w:numId w:val="51"/>
              </w:numPr>
              <w:rPr>
                <w:rFonts w:ascii="Cambria" w:hAnsi="Cambria" w:cs="Arial"/>
                <w:szCs w:val="20"/>
              </w:rPr>
            </w:pPr>
            <w:r>
              <w:rPr>
                <w:rFonts w:ascii="Cambria" w:hAnsi="Cambria" w:cs="Arial"/>
                <w:szCs w:val="20"/>
              </w:rPr>
              <w:t>Ecommerce- B2B</w:t>
            </w:r>
            <w:r w:rsidR="00F14803" w:rsidRPr="00F14803">
              <w:rPr>
                <w:rFonts w:ascii="Cambria" w:hAnsi="Cambria" w:cs="Arial"/>
                <w:szCs w:val="20"/>
              </w:rPr>
              <w:t xml:space="preserve">, B2C </w:t>
            </w:r>
            <w:r>
              <w:rPr>
                <w:rFonts w:ascii="Cambria" w:hAnsi="Cambria" w:cs="Arial"/>
                <w:szCs w:val="20"/>
              </w:rPr>
              <w:t>m</w:t>
            </w:r>
            <w:r w:rsidR="00DC6CED" w:rsidRPr="00F14803">
              <w:rPr>
                <w:rFonts w:ascii="Cambria" w:hAnsi="Cambria" w:cs="Arial"/>
                <w:szCs w:val="20"/>
              </w:rPr>
              <w:t>arket place</w:t>
            </w:r>
          </w:p>
        </w:tc>
      </w:tr>
    </w:tbl>
    <w:p w14:paraId="504AAB7A" w14:textId="77777777" w:rsidR="00F14803" w:rsidRPr="001F02F9" w:rsidRDefault="00F14803" w:rsidP="00F14803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5BA13DB6" w14:textId="77777777" w:rsidR="00287DBA" w:rsidRPr="00BB6998" w:rsidRDefault="00287DBA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  <w:highlight w:val="red"/>
        </w:rPr>
      </w:pPr>
      <w:r w:rsidRPr="00BB6998">
        <w:rPr>
          <w:rFonts w:asciiTheme="minorHAnsi" w:hAnsiTheme="minorHAnsi" w:cs="Arial"/>
          <w:sz w:val="20"/>
          <w:szCs w:val="20"/>
          <w:highlight w:val="red"/>
        </w:rPr>
        <w:t xml:space="preserve">What is the sectoral </w:t>
      </w:r>
      <w:r w:rsidR="00997A4B" w:rsidRPr="00BB6998">
        <w:rPr>
          <w:rFonts w:asciiTheme="minorHAnsi" w:hAnsiTheme="minorHAnsi" w:cs="Arial"/>
          <w:sz w:val="20"/>
          <w:szCs w:val="20"/>
          <w:highlight w:val="red"/>
        </w:rPr>
        <w:t xml:space="preserve">and country wise trend in </w:t>
      </w:r>
      <w:r w:rsidRPr="00BB6998">
        <w:rPr>
          <w:rFonts w:asciiTheme="minorHAnsi" w:hAnsiTheme="minorHAnsi" w:cs="Arial"/>
          <w:sz w:val="20"/>
          <w:szCs w:val="20"/>
          <w:highlight w:val="red"/>
        </w:rPr>
        <w:t xml:space="preserve">foreign investment trend for the year? </w:t>
      </w:r>
    </w:p>
    <w:p w14:paraId="53C95984" w14:textId="77777777" w:rsidR="00287DBA" w:rsidRPr="005A796C" w:rsidRDefault="00287DBA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trike/>
          <w:sz w:val="20"/>
          <w:szCs w:val="20"/>
        </w:rPr>
      </w:pPr>
      <w:r w:rsidRPr="005A796C">
        <w:rPr>
          <w:rFonts w:asciiTheme="minorHAnsi" w:hAnsiTheme="minorHAnsi" w:cs="Arial"/>
          <w:strike/>
          <w:sz w:val="20"/>
          <w:szCs w:val="20"/>
        </w:rPr>
        <w:t xml:space="preserve">Who approves the FDI amount that is beyond automatic allowed %age? </w:t>
      </w:r>
      <w:r w:rsidR="00266A85" w:rsidRPr="005A796C">
        <w:rPr>
          <w:rFonts w:asciiTheme="minorHAnsi" w:hAnsiTheme="minorHAnsi" w:cs="Arial"/>
          <w:strike/>
          <w:color w:val="FF0000"/>
          <w:sz w:val="20"/>
          <w:szCs w:val="20"/>
        </w:rPr>
        <w:t>(Check who’s doing FIPB work</w:t>
      </w:r>
      <w:r w:rsidR="00E74B74" w:rsidRPr="005A796C">
        <w:rPr>
          <w:rFonts w:asciiTheme="minorHAnsi" w:hAnsiTheme="minorHAnsi" w:cs="Arial"/>
          <w:strike/>
          <w:color w:val="FF0000"/>
          <w:sz w:val="20"/>
          <w:szCs w:val="20"/>
        </w:rPr>
        <w:t xml:space="preserve"> now</w:t>
      </w:r>
      <w:r w:rsidR="00266A85" w:rsidRPr="005A796C">
        <w:rPr>
          <w:rFonts w:asciiTheme="minorHAnsi" w:hAnsiTheme="minorHAnsi" w:cs="Arial"/>
          <w:strike/>
          <w:color w:val="FF0000"/>
          <w:sz w:val="20"/>
          <w:szCs w:val="20"/>
        </w:rPr>
        <w:t>)</w:t>
      </w:r>
    </w:p>
    <w:p w14:paraId="6E7BF418" w14:textId="77777777" w:rsidR="00266A85" w:rsidRPr="00BB6998" w:rsidRDefault="00266A85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trike/>
          <w:sz w:val="20"/>
          <w:szCs w:val="20"/>
        </w:rPr>
      </w:pPr>
      <w:r w:rsidRPr="00BB6998">
        <w:rPr>
          <w:rFonts w:asciiTheme="minorHAnsi" w:hAnsiTheme="minorHAnsi" w:cs="Arial"/>
          <w:strike/>
          <w:sz w:val="20"/>
          <w:szCs w:val="20"/>
        </w:rPr>
        <w:t>What is RBI’s ECB framework 2015?</w:t>
      </w:r>
      <w:r w:rsidR="00997A4B" w:rsidRPr="00BB6998">
        <w:rPr>
          <w:rFonts w:asciiTheme="minorHAnsi" w:hAnsiTheme="minorHAnsi" w:cs="Arial"/>
          <w:strike/>
          <w:sz w:val="20"/>
          <w:szCs w:val="20"/>
        </w:rPr>
        <w:t xml:space="preserve"> (maturity period, eligible lenders, eligible buyers)</w:t>
      </w:r>
      <w:r w:rsidR="005A796C" w:rsidRPr="00BB6998">
        <w:rPr>
          <w:rFonts w:asciiTheme="minorHAnsi" w:hAnsiTheme="minorHAnsi" w:cs="Arial"/>
          <w:strike/>
          <w:sz w:val="20"/>
          <w:szCs w:val="20"/>
        </w:rPr>
        <w:t xml:space="preserve"> </w:t>
      </w:r>
      <w:r w:rsidR="005A796C" w:rsidRPr="00BB6998">
        <w:rPr>
          <w:rFonts w:asciiTheme="minorHAnsi" w:hAnsiTheme="minorHAnsi" w:cs="Arial"/>
          <w:i/>
          <w:iCs/>
          <w:strike/>
          <w:sz w:val="20"/>
          <w:szCs w:val="20"/>
        </w:rPr>
        <w:t>Slide 13 deck 2</w:t>
      </w:r>
    </w:p>
    <w:p w14:paraId="24502013" w14:textId="77777777" w:rsidR="00266A85" w:rsidRPr="001F02F9" w:rsidRDefault="00266A85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Define following FDI instruments;- </w:t>
      </w:r>
    </w:p>
    <w:p w14:paraId="30EB4D59" w14:textId="77777777" w:rsidR="00266A85" w:rsidRPr="001F02F9" w:rsidRDefault="00266A85" w:rsidP="00FF6F14">
      <w:pPr>
        <w:pStyle w:val="ListParagraph"/>
        <w:numPr>
          <w:ilvl w:val="1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Rupee denominated bonds</w:t>
      </w:r>
    </w:p>
    <w:p w14:paraId="4E031E02" w14:textId="77777777" w:rsidR="00266A85" w:rsidRPr="001F02F9" w:rsidRDefault="00266A85" w:rsidP="00FF6F14">
      <w:pPr>
        <w:pStyle w:val="ListParagraph"/>
        <w:numPr>
          <w:ilvl w:val="1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Masala Bonds</w:t>
      </w:r>
      <w:r w:rsidR="00997A4B">
        <w:rPr>
          <w:rFonts w:asciiTheme="minorHAnsi" w:hAnsiTheme="minorHAnsi" w:cs="Arial"/>
          <w:sz w:val="20"/>
          <w:szCs w:val="20"/>
        </w:rPr>
        <w:t xml:space="preserve"> (which global organization backed it)</w:t>
      </w:r>
    </w:p>
    <w:p w14:paraId="68A301EC" w14:textId="77777777" w:rsidR="00266A85" w:rsidRPr="001F02F9" w:rsidRDefault="00266A85" w:rsidP="00FF6F14">
      <w:pPr>
        <w:pStyle w:val="ListParagraph"/>
        <w:numPr>
          <w:ilvl w:val="1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Green Masala Bonds</w:t>
      </w:r>
    </w:p>
    <w:p w14:paraId="508DBAB6" w14:textId="77777777" w:rsidR="00266A85" w:rsidRPr="001F02F9" w:rsidRDefault="00266A85" w:rsidP="00FF6F14">
      <w:pPr>
        <w:pStyle w:val="ListParagraph"/>
        <w:numPr>
          <w:ilvl w:val="1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Maharaja bonds</w:t>
      </w:r>
    </w:p>
    <w:p w14:paraId="6840BB3F" w14:textId="77777777" w:rsidR="00B9654B" w:rsidRPr="001F02F9" w:rsidRDefault="00B9654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>Which country has the maximum Forex reserves? Where does India stand globally in terms of Forex reserves?</w:t>
      </w:r>
    </w:p>
    <w:p w14:paraId="165C45A4" w14:textId="77777777" w:rsidR="00266A85" w:rsidRDefault="00E74379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is reserve change? </w:t>
      </w:r>
      <w:r w:rsidR="00B9654B" w:rsidRPr="001F02F9">
        <w:rPr>
          <w:rFonts w:asciiTheme="minorHAnsi" w:hAnsiTheme="minorHAnsi" w:cs="Arial"/>
          <w:sz w:val="20"/>
          <w:szCs w:val="20"/>
        </w:rPr>
        <w:t xml:space="preserve">How is </w:t>
      </w:r>
      <w:r>
        <w:rPr>
          <w:rFonts w:asciiTheme="minorHAnsi" w:hAnsiTheme="minorHAnsi" w:cs="Arial"/>
          <w:sz w:val="20"/>
          <w:szCs w:val="20"/>
        </w:rPr>
        <w:t>“</w:t>
      </w:r>
      <w:r w:rsidR="00B9654B" w:rsidRPr="001F02F9">
        <w:rPr>
          <w:rFonts w:asciiTheme="minorHAnsi" w:hAnsiTheme="minorHAnsi" w:cs="Arial"/>
          <w:sz w:val="20"/>
          <w:szCs w:val="20"/>
        </w:rPr>
        <w:t>reserve change</w:t>
      </w:r>
      <w:r>
        <w:rPr>
          <w:rFonts w:asciiTheme="minorHAnsi" w:hAnsiTheme="minorHAnsi" w:cs="Arial"/>
          <w:sz w:val="20"/>
          <w:szCs w:val="20"/>
        </w:rPr>
        <w:t>’</w:t>
      </w:r>
      <w:r w:rsidR="00B9654B" w:rsidRPr="001F02F9">
        <w:rPr>
          <w:rFonts w:asciiTheme="minorHAnsi" w:hAnsiTheme="minorHAnsi" w:cs="Arial"/>
          <w:sz w:val="20"/>
          <w:szCs w:val="20"/>
        </w:rPr>
        <w:t xml:space="preserve"> linked to</w:t>
      </w:r>
      <w:r w:rsidR="00266A85" w:rsidRPr="001F02F9">
        <w:rPr>
          <w:rFonts w:asciiTheme="minorHAnsi" w:hAnsiTheme="minorHAnsi" w:cs="Arial"/>
          <w:sz w:val="20"/>
          <w:szCs w:val="20"/>
        </w:rPr>
        <w:t xml:space="preserve"> Forex reserves?</w:t>
      </w:r>
    </w:p>
    <w:p w14:paraId="6CE871AD" w14:textId="77777777" w:rsidR="00E74379" w:rsidRPr="001F02F9" w:rsidRDefault="00E74379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1F02F9">
        <w:rPr>
          <w:rFonts w:asciiTheme="minorHAnsi" w:hAnsiTheme="minorHAnsi" w:cs="Arial"/>
          <w:sz w:val="20"/>
          <w:szCs w:val="20"/>
        </w:rPr>
        <w:t xml:space="preserve">What are the 4 components of </w:t>
      </w:r>
      <w:r>
        <w:rPr>
          <w:rFonts w:asciiTheme="minorHAnsi" w:hAnsiTheme="minorHAnsi" w:cs="Arial"/>
          <w:sz w:val="20"/>
          <w:szCs w:val="20"/>
        </w:rPr>
        <w:t xml:space="preserve">RBI’s </w:t>
      </w:r>
      <w:r w:rsidRPr="001F02F9">
        <w:rPr>
          <w:rFonts w:asciiTheme="minorHAnsi" w:hAnsiTheme="minorHAnsi" w:cs="Arial"/>
          <w:sz w:val="20"/>
          <w:szCs w:val="20"/>
        </w:rPr>
        <w:t>Forex Reserve? Tentative quantity in each form?</w:t>
      </w:r>
    </w:p>
    <w:p w14:paraId="2C5DF688" w14:textId="77777777" w:rsidR="00E74379" w:rsidRPr="00E74379" w:rsidRDefault="00E74379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E74379">
        <w:rPr>
          <w:rFonts w:asciiTheme="minorHAnsi" w:hAnsiTheme="minorHAnsi" w:cs="Arial"/>
          <w:sz w:val="20"/>
          <w:szCs w:val="20"/>
        </w:rPr>
        <w:t>How is SDR reserve tranche linked to country’s IMF quota?</w:t>
      </w:r>
    </w:p>
    <w:p w14:paraId="2BC77C79" w14:textId="77777777" w:rsidR="00E74379" w:rsidRPr="00BD5DC6" w:rsidRDefault="00A5244C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Differentiate b</w:t>
      </w:r>
      <w:r w:rsidR="008542BA" w:rsidRPr="00BD5DC6">
        <w:rPr>
          <w:rFonts w:asciiTheme="minorHAnsi" w:hAnsiTheme="minorHAnsi" w:cs="Arial"/>
          <w:sz w:val="20"/>
          <w:szCs w:val="20"/>
        </w:rPr>
        <w:t>etween fixed, floating, managed</w:t>
      </w:r>
      <w:r w:rsidRPr="00BD5DC6">
        <w:rPr>
          <w:rFonts w:asciiTheme="minorHAnsi" w:hAnsiTheme="minorHAnsi" w:cs="Arial"/>
          <w:sz w:val="20"/>
          <w:szCs w:val="20"/>
        </w:rPr>
        <w:t>? What is increase</w:t>
      </w:r>
      <w:r w:rsidR="00B9654B" w:rsidRPr="00BD5DC6">
        <w:rPr>
          <w:rFonts w:asciiTheme="minorHAnsi" w:hAnsiTheme="minorHAnsi" w:cs="Arial"/>
          <w:sz w:val="20"/>
          <w:szCs w:val="20"/>
        </w:rPr>
        <w:t xml:space="preserve"> </w:t>
      </w:r>
      <w:r w:rsidRPr="00BD5DC6">
        <w:rPr>
          <w:rFonts w:asciiTheme="minorHAnsi" w:hAnsiTheme="minorHAnsi" w:cs="Arial"/>
          <w:sz w:val="20"/>
          <w:szCs w:val="20"/>
        </w:rPr>
        <w:t>(weak currency) and decrease (strong currency) of exchange rate called in each of the above exchange rates method?</w:t>
      </w:r>
      <w:r w:rsidR="00E74379" w:rsidRPr="00BD5DC6">
        <w:rPr>
          <w:rFonts w:asciiTheme="minorHAnsi" w:hAnsiTheme="minorHAnsi" w:cs="Arial"/>
          <w:sz w:val="20"/>
          <w:szCs w:val="20"/>
        </w:rPr>
        <w:t xml:space="preserve"> </w:t>
      </w:r>
      <w:hyperlink r:id="rId24" w:history="1">
        <w:r w:rsidR="00E74379" w:rsidRPr="00BD5DC6">
          <w:rPr>
            <w:rStyle w:val="Hyperlink"/>
            <w:rFonts w:asciiTheme="minorHAnsi" w:hAnsiTheme="minorHAnsi" w:cs="Arial"/>
            <w:sz w:val="20"/>
            <w:szCs w:val="20"/>
          </w:rPr>
          <w:t>[Link]</w:t>
        </w:r>
      </w:hyperlink>
      <w:r w:rsidR="00A91F72" w:rsidRPr="00BD5DC6">
        <w:rPr>
          <w:rStyle w:val="Hyperlink"/>
          <w:rFonts w:asciiTheme="minorHAnsi" w:hAnsiTheme="minorHAnsi" w:cs="Arial"/>
          <w:sz w:val="20"/>
          <w:szCs w:val="20"/>
        </w:rPr>
        <w:t xml:space="preserve"> </w:t>
      </w:r>
      <w:r w:rsidR="00A91F72" w:rsidRPr="00BD5DC6">
        <w:rPr>
          <w:rStyle w:val="Hyperlink"/>
          <w:rFonts w:asciiTheme="minorHAnsi" w:hAnsiTheme="minorHAnsi" w:cs="Arial"/>
          <w:sz w:val="20"/>
          <w:szCs w:val="20"/>
          <w:u w:val="none"/>
        </w:rPr>
        <w:t>&lt;Revaluation&gt;</w:t>
      </w:r>
    </w:p>
    <w:p w14:paraId="1EFF0939" w14:textId="77777777" w:rsidR="00E74379" w:rsidRPr="00BD5DC6" w:rsidRDefault="00E74379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sterilization? What denomination government bonds will be used to counter the effect? </w:t>
      </w:r>
    </w:p>
    <w:p w14:paraId="39118C53" w14:textId="77777777" w:rsidR="00A5244C" w:rsidRPr="00BD5DC6" w:rsidRDefault="00A5244C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NEER and REER? What value of REER indicates that currency is overvalued? What does overvalued currency signify?</w:t>
      </w:r>
    </w:p>
    <w:p w14:paraId="714123F7" w14:textId="77777777" w:rsidR="00E74379" w:rsidRPr="00BD5DC6" w:rsidRDefault="00A5244C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Who provides license to Forex traders?</w:t>
      </w:r>
      <w:r w:rsidR="00282EAF" w:rsidRPr="00BD5DC6">
        <w:rPr>
          <w:rFonts w:asciiTheme="minorHAnsi" w:hAnsiTheme="minorHAnsi" w:cs="Arial"/>
          <w:sz w:val="20"/>
          <w:szCs w:val="20"/>
        </w:rPr>
        <w:t xml:space="preserve"> Which </w:t>
      </w:r>
      <w:r w:rsidR="00E74379" w:rsidRPr="00BD5DC6">
        <w:rPr>
          <w:rFonts w:asciiTheme="minorHAnsi" w:hAnsiTheme="minorHAnsi" w:cs="Arial"/>
          <w:sz w:val="20"/>
          <w:szCs w:val="20"/>
        </w:rPr>
        <w:t xml:space="preserve">act </w:t>
      </w:r>
      <w:r w:rsidR="00282EAF" w:rsidRPr="00BD5DC6">
        <w:rPr>
          <w:rFonts w:asciiTheme="minorHAnsi" w:hAnsiTheme="minorHAnsi" w:cs="Arial"/>
          <w:sz w:val="20"/>
          <w:szCs w:val="20"/>
        </w:rPr>
        <w:t xml:space="preserve">provides the regulator with the authority? </w:t>
      </w:r>
    </w:p>
    <w:p w14:paraId="6B0DB66F" w14:textId="77777777" w:rsidR="00A5244C" w:rsidRPr="00BD5DC6" w:rsidRDefault="00282EAF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Which authority ensures compliance of the </w:t>
      </w:r>
      <w:r w:rsidR="00E74379" w:rsidRPr="00BD5DC6">
        <w:rPr>
          <w:rFonts w:asciiTheme="minorHAnsi" w:hAnsiTheme="minorHAnsi" w:cs="Arial"/>
          <w:sz w:val="20"/>
          <w:szCs w:val="20"/>
        </w:rPr>
        <w:t xml:space="preserve">above </w:t>
      </w:r>
      <w:r w:rsidRPr="00BD5DC6">
        <w:rPr>
          <w:rFonts w:asciiTheme="minorHAnsi" w:hAnsiTheme="minorHAnsi" w:cs="Arial"/>
          <w:sz w:val="20"/>
          <w:szCs w:val="20"/>
        </w:rPr>
        <w:t xml:space="preserve">act? </w:t>
      </w:r>
      <w:r w:rsidR="00E74379" w:rsidRPr="00BD5DC6">
        <w:rPr>
          <w:rFonts w:asciiTheme="minorHAnsi" w:hAnsiTheme="minorHAnsi" w:cs="Arial"/>
          <w:sz w:val="20"/>
          <w:szCs w:val="20"/>
        </w:rPr>
        <w:t xml:space="preserve"> Any other act also monitored by the authority?</w:t>
      </w:r>
    </w:p>
    <w:p w14:paraId="081CBC56" w14:textId="77777777" w:rsidR="00A5244C" w:rsidRPr="00BD5DC6" w:rsidRDefault="00A5244C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currency SWAP agreements? What is India-Japan commitment?</w:t>
      </w:r>
    </w:p>
    <w:p w14:paraId="5171D408" w14:textId="77777777" w:rsidR="00282EAF" w:rsidRPr="00BD5DC6" w:rsidRDefault="00A5244C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</w:t>
      </w:r>
      <w:r w:rsidR="00E13AD4" w:rsidRPr="00BD5DC6">
        <w:rPr>
          <w:rFonts w:asciiTheme="minorHAnsi" w:hAnsiTheme="minorHAnsi" w:cs="Arial"/>
          <w:sz w:val="20"/>
          <w:szCs w:val="20"/>
        </w:rPr>
        <w:t xml:space="preserve">hat is currency convertibility? </w:t>
      </w:r>
      <w:r w:rsidRPr="00BD5DC6">
        <w:rPr>
          <w:rFonts w:asciiTheme="minorHAnsi" w:hAnsiTheme="minorHAnsi" w:cs="Arial"/>
          <w:sz w:val="20"/>
          <w:szCs w:val="20"/>
        </w:rPr>
        <w:t xml:space="preserve">What </w:t>
      </w:r>
      <w:r w:rsidR="00282EAF" w:rsidRPr="00BD5DC6">
        <w:rPr>
          <w:rFonts w:asciiTheme="minorHAnsi" w:hAnsiTheme="minorHAnsi" w:cs="Arial"/>
          <w:sz w:val="20"/>
          <w:szCs w:val="20"/>
        </w:rPr>
        <w:t xml:space="preserve">is India’s status for Current A/C and Capital A/C </w:t>
      </w:r>
      <w:r w:rsidR="00996EC8" w:rsidRPr="00BD5DC6">
        <w:rPr>
          <w:rFonts w:asciiTheme="minorHAnsi" w:hAnsiTheme="minorHAnsi" w:cs="Arial"/>
          <w:sz w:val="20"/>
          <w:szCs w:val="20"/>
        </w:rPr>
        <w:t>convertibility</w:t>
      </w:r>
      <w:r w:rsidR="00282EAF" w:rsidRPr="00BD5DC6">
        <w:rPr>
          <w:rFonts w:asciiTheme="minorHAnsi" w:hAnsiTheme="minorHAnsi" w:cs="Arial"/>
          <w:sz w:val="20"/>
          <w:szCs w:val="20"/>
        </w:rPr>
        <w:t>?</w:t>
      </w:r>
    </w:p>
    <w:p w14:paraId="16E017DE" w14:textId="77777777" w:rsidR="00A5244C" w:rsidRPr="00BD5DC6" w:rsidRDefault="00282EAF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the key objectives and recommendations of SS Tarapore Committee</w:t>
      </w:r>
      <w:r w:rsidR="006F157C" w:rsidRPr="00BD5DC6">
        <w:rPr>
          <w:rFonts w:asciiTheme="minorHAnsi" w:hAnsiTheme="minorHAnsi" w:cs="Arial"/>
          <w:sz w:val="20"/>
          <w:szCs w:val="20"/>
        </w:rPr>
        <w:t xml:space="preserve"> 1997</w:t>
      </w:r>
      <w:r w:rsidRPr="00BD5DC6">
        <w:rPr>
          <w:rFonts w:asciiTheme="minorHAnsi" w:hAnsiTheme="minorHAnsi" w:cs="Arial"/>
          <w:sz w:val="20"/>
          <w:szCs w:val="20"/>
        </w:rPr>
        <w:t xml:space="preserve">? </w:t>
      </w:r>
    </w:p>
    <w:p w14:paraId="2E0054C6" w14:textId="77777777" w:rsidR="0063680D" w:rsidRPr="00BD5DC6" w:rsidRDefault="0063680D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benefits and negatives of Full Capital A/C convertibility? Key suggestion? (X)</w:t>
      </w:r>
    </w:p>
    <w:p w14:paraId="5DC10173" w14:textId="77777777" w:rsidR="00E13AD4" w:rsidRPr="00D25885" w:rsidRDefault="00E13AD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D25885">
        <w:rPr>
          <w:rFonts w:asciiTheme="minorHAnsi" w:hAnsiTheme="minorHAnsi" w:cs="Arial"/>
          <w:sz w:val="20"/>
          <w:szCs w:val="20"/>
        </w:rPr>
        <w:t xml:space="preserve">What are the key </w:t>
      </w:r>
      <w:r w:rsidR="00FC77A4" w:rsidRPr="00D25885">
        <w:rPr>
          <w:rFonts w:asciiTheme="minorHAnsi" w:hAnsiTheme="minorHAnsi" w:cs="Arial"/>
          <w:sz w:val="20"/>
          <w:szCs w:val="20"/>
        </w:rPr>
        <w:t>reasons for BoP crisis of 1991? What IMF clause/agreement had to be met for getting help?</w:t>
      </w:r>
      <w:r w:rsidR="0034122C" w:rsidRPr="00D25885">
        <w:rPr>
          <w:rFonts w:asciiTheme="minorHAnsi" w:hAnsiTheme="minorHAnsi" w:cs="Arial"/>
          <w:sz w:val="20"/>
          <w:szCs w:val="20"/>
        </w:rPr>
        <w:t xml:space="preserve"> P-191,SR</w:t>
      </w:r>
    </w:p>
    <w:p w14:paraId="50618A98" w14:textId="77777777" w:rsidR="00E13AD4" w:rsidRPr="00D25885" w:rsidRDefault="00E13AD4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D25885">
        <w:rPr>
          <w:rFonts w:asciiTheme="minorHAnsi" w:hAnsiTheme="minorHAnsi" w:cs="Arial"/>
          <w:sz w:val="20"/>
          <w:szCs w:val="20"/>
        </w:rPr>
        <w:t>How has India’s exchange rate determination changed over years (</w:t>
      </w:r>
      <w:r w:rsidR="0034122C" w:rsidRPr="00D25885">
        <w:rPr>
          <w:rFonts w:asciiTheme="minorHAnsi" w:hAnsiTheme="minorHAnsi" w:cs="Arial"/>
          <w:sz w:val="20"/>
          <w:szCs w:val="20"/>
        </w:rPr>
        <w:t>P-192, SR)</w:t>
      </w:r>
    </w:p>
    <w:p w14:paraId="490EBFB0" w14:textId="77777777" w:rsidR="00934E4B" w:rsidRPr="00D25885" w:rsidRDefault="003A365D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D25885">
        <w:rPr>
          <w:rFonts w:asciiTheme="minorHAnsi" w:hAnsiTheme="minorHAnsi" w:cs="Arial"/>
          <w:sz w:val="20"/>
          <w:szCs w:val="20"/>
        </w:rPr>
        <w:t xml:space="preserve">What </w:t>
      </w:r>
      <w:r w:rsidR="00934E4B" w:rsidRPr="00D25885">
        <w:rPr>
          <w:rFonts w:asciiTheme="minorHAnsi" w:hAnsiTheme="minorHAnsi" w:cs="Arial"/>
          <w:sz w:val="20"/>
          <w:szCs w:val="20"/>
        </w:rPr>
        <w:t xml:space="preserve">were key recommendations of Tarapore Committee II? (P-196) </w:t>
      </w:r>
      <w:r w:rsidR="00FD62BA">
        <w:rPr>
          <w:rFonts w:asciiTheme="minorHAnsi" w:hAnsiTheme="minorHAnsi" w:cs="Arial"/>
          <w:sz w:val="20"/>
          <w:szCs w:val="20"/>
        </w:rPr>
        <w:t xml:space="preserve"> </w:t>
      </w:r>
    </w:p>
    <w:p w14:paraId="55DC8DF1" w14:textId="77777777" w:rsidR="00934E4B" w:rsidRPr="00BD5DC6" w:rsidRDefault="00934E4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Participatory notes? What is current status in India</w:t>
      </w:r>
      <w:r w:rsidR="008941F9" w:rsidRPr="00BD5DC6">
        <w:rPr>
          <w:rFonts w:asciiTheme="minorHAnsi" w:hAnsiTheme="minorHAnsi" w:cs="Arial"/>
          <w:sz w:val="20"/>
          <w:szCs w:val="20"/>
        </w:rPr>
        <w:t>, are they completely banned</w:t>
      </w:r>
      <w:r w:rsidRPr="00BD5DC6">
        <w:rPr>
          <w:rFonts w:asciiTheme="minorHAnsi" w:hAnsiTheme="minorHAnsi" w:cs="Arial"/>
          <w:sz w:val="20"/>
          <w:szCs w:val="20"/>
        </w:rPr>
        <w:t xml:space="preserve">? </w:t>
      </w:r>
      <w:hyperlink r:id="rId25" w:history="1">
        <w:r w:rsidRPr="00BD5DC6">
          <w:rPr>
            <w:rStyle w:val="Hyperlink"/>
            <w:rFonts w:asciiTheme="minorHAnsi" w:hAnsiTheme="minorHAnsi" w:cs="Arial"/>
            <w:sz w:val="20"/>
            <w:szCs w:val="20"/>
          </w:rPr>
          <w:t>Read here</w:t>
        </w:r>
      </w:hyperlink>
    </w:p>
    <w:p w14:paraId="093E2993" w14:textId="77777777" w:rsidR="00934E4B" w:rsidRPr="00BD5DC6" w:rsidRDefault="00934E4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3 characteristics of Internationalization of currency? (P-197,SR )</w:t>
      </w:r>
    </w:p>
    <w:p w14:paraId="30CDA9C5" w14:textId="77777777" w:rsidR="00856320" w:rsidRPr="00BD5DC6" w:rsidRDefault="00856320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twin deficit? </w:t>
      </w:r>
    </w:p>
    <w:p w14:paraId="5CF6BB56" w14:textId="77777777" w:rsidR="00B9654B" w:rsidRPr="00BD5DC6" w:rsidRDefault="00B9654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sovereign wealth funds? Why does India not have a SWF? (</w:t>
      </w:r>
      <w:r w:rsidR="006A450B" w:rsidRPr="00BD5DC6">
        <w:rPr>
          <w:rFonts w:asciiTheme="minorHAnsi" w:hAnsiTheme="minorHAnsi" w:cs="Arial"/>
          <w:sz w:val="20"/>
          <w:szCs w:val="20"/>
        </w:rPr>
        <w:t>P-205, SR</w:t>
      </w:r>
      <w:r w:rsidR="00501469" w:rsidRPr="00BD5DC6">
        <w:rPr>
          <w:rFonts w:asciiTheme="minorHAnsi" w:hAnsiTheme="minorHAnsi" w:cs="Arial"/>
          <w:sz w:val="20"/>
          <w:szCs w:val="20"/>
        </w:rPr>
        <w:t xml:space="preserve"> </w:t>
      </w:r>
      <w:r w:rsidRPr="00BD5DC6">
        <w:rPr>
          <w:rFonts w:asciiTheme="minorHAnsi" w:hAnsiTheme="minorHAnsi" w:cs="Arial"/>
          <w:sz w:val="20"/>
          <w:szCs w:val="20"/>
        </w:rPr>
        <w:t>)</w:t>
      </w:r>
    </w:p>
    <w:p w14:paraId="007DCB1B" w14:textId="77777777" w:rsidR="00501469" w:rsidRPr="00BD5DC6" w:rsidRDefault="00501469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J-Curve theory? (</w:t>
      </w:r>
      <w:r w:rsidR="006A450B" w:rsidRPr="00BD5DC6">
        <w:rPr>
          <w:rFonts w:asciiTheme="minorHAnsi" w:hAnsiTheme="minorHAnsi" w:cs="Arial"/>
          <w:sz w:val="20"/>
          <w:szCs w:val="20"/>
        </w:rPr>
        <w:t>P-205,SR</w:t>
      </w:r>
      <w:r w:rsidRPr="00BD5DC6">
        <w:rPr>
          <w:rFonts w:asciiTheme="minorHAnsi" w:hAnsiTheme="minorHAnsi" w:cs="Arial"/>
          <w:sz w:val="20"/>
          <w:szCs w:val="20"/>
        </w:rPr>
        <w:t>)</w:t>
      </w:r>
    </w:p>
    <w:p w14:paraId="74E57DC2" w14:textId="77777777" w:rsidR="00501469" w:rsidRPr="00BD5DC6" w:rsidRDefault="00501469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lastRenderedPageBreak/>
        <w:t>What is Dollarization? (</w:t>
      </w:r>
      <w:r w:rsidR="006A450B" w:rsidRPr="00BD5DC6">
        <w:rPr>
          <w:rFonts w:asciiTheme="minorHAnsi" w:hAnsiTheme="minorHAnsi" w:cs="Arial"/>
          <w:sz w:val="20"/>
          <w:szCs w:val="20"/>
        </w:rPr>
        <w:t>P-205, SR</w:t>
      </w:r>
      <w:r w:rsidRPr="00BD5DC6">
        <w:rPr>
          <w:rFonts w:asciiTheme="minorHAnsi" w:hAnsiTheme="minorHAnsi" w:cs="Arial"/>
          <w:sz w:val="20"/>
          <w:szCs w:val="20"/>
        </w:rPr>
        <w:t>)</w:t>
      </w:r>
    </w:p>
    <w:p w14:paraId="2316691A" w14:textId="77777777" w:rsidR="00D32C2D" w:rsidRPr="00BD5DC6" w:rsidRDefault="00D32C2D" w:rsidP="00E1777C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hard and soft currencies? (Sriram 209)</w:t>
      </w:r>
    </w:p>
    <w:p w14:paraId="2DCABF92" w14:textId="77777777" w:rsidR="00E20F79" w:rsidRPr="00BD5DC6" w:rsidRDefault="00CB3885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Flight of capital And Capital Controls? (Sriram 209)</w:t>
      </w:r>
      <w:r w:rsidR="00441FD8" w:rsidRPr="00BD5DC6">
        <w:rPr>
          <w:rFonts w:asciiTheme="minorHAnsi" w:hAnsiTheme="minorHAnsi" w:cs="Arial"/>
          <w:sz w:val="20"/>
          <w:szCs w:val="20"/>
        </w:rPr>
        <w:t xml:space="preserve"> </w:t>
      </w:r>
    </w:p>
    <w:p w14:paraId="5624158F" w14:textId="77777777" w:rsidR="006A450B" w:rsidRPr="00BD5DC6" w:rsidRDefault="006A450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quantitative easing?</w:t>
      </w:r>
    </w:p>
    <w:p w14:paraId="415C00C4" w14:textId="77777777" w:rsidR="006A450B" w:rsidRPr="00BD5DC6" w:rsidRDefault="006A450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helicopter money?</w:t>
      </w:r>
    </w:p>
    <w:p w14:paraId="019635AD" w14:textId="77777777" w:rsidR="006A450B" w:rsidRPr="00BD5DC6" w:rsidRDefault="006A450B" w:rsidP="00FF6F14">
      <w:pPr>
        <w:pStyle w:val="ListParagraph"/>
        <w:numPr>
          <w:ilvl w:val="0"/>
          <w:numId w:val="3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hot money?</w:t>
      </w:r>
    </w:p>
    <w:p w14:paraId="7A95D27C" w14:textId="77777777" w:rsidR="002F5F97" w:rsidRPr="001F02F9" w:rsidRDefault="002F5F97" w:rsidP="002F5F97">
      <w:pPr>
        <w:jc w:val="both"/>
        <w:rPr>
          <w:rFonts w:asciiTheme="minorHAnsi" w:hAnsiTheme="minorHAnsi" w:cs="Arial"/>
          <w:sz w:val="20"/>
          <w:szCs w:val="20"/>
        </w:rPr>
      </w:pPr>
    </w:p>
    <w:p w14:paraId="60B8D86E" w14:textId="77777777" w:rsidR="007F16FC" w:rsidRDefault="00641BFB" w:rsidP="002F5F97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CC7339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Inflation</w:t>
      </w:r>
      <w:r w:rsidR="009E6EEB" w:rsidRPr="00CC7339">
        <w:rPr>
          <w:rFonts w:asciiTheme="minorHAnsi" w:hAnsiTheme="minorHAnsi" w:cs="Arial"/>
          <w:b/>
          <w:bCs/>
          <w:sz w:val="20"/>
          <w:szCs w:val="20"/>
          <w:highlight w:val="green"/>
        </w:rPr>
        <w:t xml:space="preserve"> </w:t>
      </w:r>
      <w:r w:rsidR="00B00D0C" w:rsidRPr="00CC7339">
        <w:rPr>
          <w:rFonts w:asciiTheme="minorHAnsi" w:hAnsiTheme="minorHAnsi" w:cs="Arial"/>
          <w:b/>
          <w:bCs/>
          <w:sz w:val="20"/>
          <w:szCs w:val="20"/>
          <w:highlight w:val="green"/>
          <w:u w:val="single"/>
        </w:rPr>
        <w:t>(Sriram)</w:t>
      </w:r>
      <w:r w:rsidR="007B0D98" w:rsidRPr="00CC7339">
        <w:rPr>
          <w:highlight w:val="green"/>
        </w:rPr>
        <w:t xml:space="preserve"> </w:t>
      </w:r>
      <w:r w:rsidR="00B00D0C" w:rsidRPr="00CC7339">
        <w:rPr>
          <w:highlight w:val="green"/>
        </w:rPr>
        <w:t>(D)</w:t>
      </w:r>
    </w:p>
    <w:p w14:paraId="2E53E33B" w14:textId="77777777" w:rsidR="00E25E7F" w:rsidRPr="00BD5DC6" w:rsidRDefault="00E25E7F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inflation? How is creeping, trotting, galloping, hyperinflation defined in terms of inflation rate?</w:t>
      </w:r>
    </w:p>
    <w:p w14:paraId="63411E28" w14:textId="77777777" w:rsidR="00E25E7F" w:rsidRPr="00BD5DC6" w:rsidRDefault="00E25E7F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Define the terms- Disinflation, stagflation, reflation?</w:t>
      </w:r>
    </w:p>
    <w:p w14:paraId="542EC88F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are the 6 major type of inflation based on causes? </w:t>
      </w:r>
      <w:r w:rsidR="001D39A2" w:rsidRPr="00BD5DC6">
        <w:rPr>
          <w:rFonts w:asciiTheme="minorHAnsi" w:hAnsiTheme="minorHAnsi" w:cs="Arial"/>
          <w:sz w:val="20"/>
          <w:szCs w:val="20"/>
        </w:rPr>
        <w:t>(remember what’s pull and what’s push)</w:t>
      </w:r>
    </w:p>
    <w:p w14:paraId="21D10299" w14:textId="77777777" w:rsidR="00E25E7F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act/law regulates hoarding of commodities like onion, potato etc?</w:t>
      </w:r>
    </w:p>
    <w:p w14:paraId="6A5D6997" w14:textId="77777777" w:rsidR="00535368" w:rsidRPr="00BD5DC6" w:rsidRDefault="0053536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Which body helps checking cartelization of goods and related price increase? </w:t>
      </w:r>
    </w:p>
    <w:p w14:paraId="1CA8C709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are impacts of high inflation </w:t>
      </w:r>
      <w:r w:rsidR="00535368" w:rsidRPr="00BD5DC6">
        <w:rPr>
          <w:rFonts w:asciiTheme="minorHAnsi" w:hAnsiTheme="minorHAnsi" w:cs="Arial"/>
          <w:sz w:val="20"/>
          <w:szCs w:val="20"/>
        </w:rPr>
        <w:t>(savings, fiscal deficit, imports)</w:t>
      </w:r>
    </w:p>
    <w:p w14:paraId="11E85D71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Who incurs gains and losses from inflation: creditors/debtors?</w:t>
      </w:r>
    </w:p>
    <w:p w14:paraId="1A55823B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the difference between core and headline inflation </w:t>
      </w:r>
    </w:p>
    <w:p w14:paraId="5D71E487" w14:textId="77777777" w:rsidR="00460385" w:rsidRPr="00BD5DC6" w:rsidRDefault="00460385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inflation targets for Indian economy? Which price index is used for the same?</w:t>
      </w:r>
    </w:p>
    <w:p w14:paraId="7558F9BD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the difference between open and suppressed inflation</w:t>
      </w:r>
    </w:p>
    <w:p w14:paraId="7171BAAC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the key implications of Philips Curve</w:t>
      </w:r>
    </w:p>
    <w:p w14:paraId="331351CB" w14:textId="77777777" w:rsidR="001F7352" w:rsidRPr="00BD5DC6" w:rsidRDefault="001F7352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potential GDP? How is it related to inflation</w:t>
      </w:r>
    </w:p>
    <w:p w14:paraId="0735B596" w14:textId="77777777" w:rsidR="008820B8" w:rsidRPr="00BD5DC6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id deflationary spiral/cycle? What are the possible steps that govt. can take to break the spiral/cycle</w:t>
      </w:r>
    </w:p>
    <w:p w14:paraId="3283F0FE" w14:textId="77777777" w:rsidR="008820B8" w:rsidRDefault="008820B8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inflation targeting? What act/law/order regulates it? What is role of govt and RBI?</w:t>
      </w:r>
    </w:p>
    <w:p w14:paraId="0AC10E47" w14:textId="77777777" w:rsidR="001F7352" w:rsidRDefault="001F7352" w:rsidP="001F7352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10429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990"/>
        <w:gridCol w:w="7369"/>
      </w:tblGrid>
      <w:tr w:rsidR="00555035" w:rsidRPr="00555035" w14:paraId="0EE722A3" w14:textId="77777777" w:rsidTr="009D5EEC">
        <w:trPr>
          <w:trHeight w:val="429"/>
        </w:trPr>
        <w:tc>
          <w:tcPr>
            <w:tcW w:w="1080" w:type="dxa"/>
            <w:shd w:val="clear" w:color="auto" w:fill="FFFF00"/>
          </w:tcPr>
          <w:p w14:paraId="2B4D70A4" w14:textId="77777777" w:rsidR="001F7352" w:rsidRPr="00555035" w:rsidRDefault="001F7352" w:rsidP="001F7352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555035">
              <w:rPr>
                <w:rFonts w:ascii="Cambria" w:hAnsi="Cambria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990" w:type="dxa"/>
            <w:shd w:val="clear" w:color="auto" w:fill="FFFF00"/>
          </w:tcPr>
          <w:p w14:paraId="54E71BEB" w14:textId="77777777" w:rsidR="001F7352" w:rsidRPr="00555035" w:rsidRDefault="001F7352" w:rsidP="00555035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555035">
              <w:rPr>
                <w:rFonts w:ascii="Cambria" w:hAnsi="Cambria" w:cs="Arial"/>
                <w:b/>
                <w:bCs/>
                <w:sz w:val="18"/>
                <w:szCs w:val="18"/>
              </w:rPr>
              <w:t>Publish</w:t>
            </w:r>
            <w:r w:rsidR="00555035">
              <w:rPr>
                <w:rFonts w:ascii="Cambria" w:hAnsi="Cambria" w:cs="Arial"/>
                <w:b/>
                <w:bCs/>
                <w:sz w:val="18"/>
                <w:szCs w:val="18"/>
              </w:rPr>
              <w:t>er</w:t>
            </w:r>
          </w:p>
        </w:tc>
        <w:tc>
          <w:tcPr>
            <w:tcW w:w="990" w:type="dxa"/>
            <w:shd w:val="clear" w:color="auto" w:fill="FFFF00"/>
          </w:tcPr>
          <w:p w14:paraId="4126E621" w14:textId="77777777" w:rsidR="001F7352" w:rsidRPr="00555035" w:rsidRDefault="001F7352" w:rsidP="001F7352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555035">
              <w:rPr>
                <w:rFonts w:ascii="Cambria" w:hAnsi="Cambria" w:cs="Arial"/>
                <w:b/>
                <w:bCs/>
                <w:sz w:val="18"/>
                <w:szCs w:val="18"/>
              </w:rPr>
              <w:t>Base year</w:t>
            </w:r>
          </w:p>
        </w:tc>
        <w:tc>
          <w:tcPr>
            <w:tcW w:w="7369" w:type="dxa"/>
            <w:shd w:val="clear" w:color="auto" w:fill="FFFF00"/>
          </w:tcPr>
          <w:p w14:paraId="0C575F13" w14:textId="77777777" w:rsidR="001F7352" w:rsidRPr="00555035" w:rsidRDefault="001F7352" w:rsidP="001F7352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555035">
              <w:rPr>
                <w:rFonts w:ascii="Cambria" w:hAnsi="Cambria" w:cs="Arial"/>
                <w:b/>
                <w:bCs/>
                <w:sz w:val="18"/>
                <w:szCs w:val="18"/>
              </w:rPr>
              <w:t>Details</w:t>
            </w:r>
          </w:p>
        </w:tc>
      </w:tr>
      <w:tr w:rsidR="00555035" w:rsidRPr="00555035" w14:paraId="3F615A53" w14:textId="77777777" w:rsidTr="009D5EEC">
        <w:trPr>
          <w:trHeight w:val="1968"/>
        </w:trPr>
        <w:tc>
          <w:tcPr>
            <w:tcW w:w="1080" w:type="dxa"/>
          </w:tcPr>
          <w:p w14:paraId="54288CAC" w14:textId="77777777" w:rsidR="001F7352" w:rsidRPr="00555035" w:rsidRDefault="001F7352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WPI</w:t>
            </w:r>
          </w:p>
        </w:tc>
        <w:tc>
          <w:tcPr>
            <w:tcW w:w="990" w:type="dxa"/>
          </w:tcPr>
          <w:p w14:paraId="32A98AF0" w14:textId="77777777" w:rsidR="001F7352" w:rsidRPr="00555035" w:rsidRDefault="001F7352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Economic Advisor, Commerce ministry</w:t>
            </w:r>
          </w:p>
        </w:tc>
        <w:tc>
          <w:tcPr>
            <w:tcW w:w="990" w:type="dxa"/>
          </w:tcPr>
          <w:p w14:paraId="2D43D49B" w14:textId="77777777" w:rsidR="001F7352" w:rsidRDefault="001F7352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2011-2012</w:t>
            </w:r>
            <w:r w:rsidR="00862C6D" w:rsidRPr="00555035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  <w:p w14:paraId="1E4019B9" w14:textId="77777777" w:rsidR="005A2DAB" w:rsidRDefault="005A2DAB" w:rsidP="001F7352">
            <w:pPr>
              <w:rPr>
                <w:rFonts w:ascii="Cambria" w:hAnsi="Cambria" w:cs="Arial"/>
                <w:sz w:val="18"/>
                <w:szCs w:val="18"/>
              </w:rPr>
            </w:pPr>
          </w:p>
          <w:p w14:paraId="1C2798C3" w14:textId="77777777" w:rsidR="005A2DAB" w:rsidRPr="00555035" w:rsidRDefault="009522E6" w:rsidP="001F7352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</w:t>
            </w:r>
            <w:r w:rsidR="005A2DAB">
              <w:rPr>
                <w:rFonts w:ascii="Cambria" w:hAnsi="Cambria" w:cs="Arial"/>
                <w:sz w:val="18"/>
                <w:szCs w:val="18"/>
              </w:rPr>
              <w:t>onthly</w:t>
            </w:r>
            <w:r>
              <w:rPr>
                <w:rFonts w:ascii="Cambria" w:hAnsi="Cambria" w:cs="Arial"/>
                <w:sz w:val="18"/>
                <w:szCs w:val="18"/>
              </w:rPr>
              <w:t xml:space="preserve"> </w:t>
            </w:r>
            <w:hyperlink r:id="rId26" w:history="1">
              <w:r w:rsidRPr="009D5EEC">
                <w:rPr>
                  <w:rStyle w:val="Hyperlink"/>
                  <w:rFonts w:ascii="Cambria" w:hAnsi="Cambria" w:cs="Arial"/>
                  <w:sz w:val="18"/>
                  <w:szCs w:val="18"/>
                  <w:u w:val="none"/>
                </w:rPr>
                <w:t>(*)</w:t>
              </w:r>
            </w:hyperlink>
          </w:p>
        </w:tc>
        <w:tc>
          <w:tcPr>
            <w:tcW w:w="7369" w:type="dxa"/>
          </w:tcPr>
          <w:p w14:paraId="361C406A" w14:textId="77777777" w:rsidR="00862C6D" w:rsidRPr="00BD5DC6" w:rsidRDefault="00862C6D" w:rsidP="00862C6D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All India Character</w:t>
            </w:r>
            <w:r w:rsidRPr="00BD5DC6">
              <w:rPr>
                <w:rFonts w:ascii="Cambria" w:hAnsi="Cambria" w:cs="Arial"/>
                <w:sz w:val="18"/>
                <w:szCs w:val="18"/>
              </w:rPr>
              <w:t>; seasonal items are considered only during season</w:t>
            </w:r>
          </w:p>
          <w:p w14:paraId="74DFF899" w14:textId="77777777" w:rsidR="00862C6D" w:rsidRPr="00BD5DC6" w:rsidRDefault="00862C6D" w:rsidP="00862C6D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  <w:u w:val="single"/>
              </w:rPr>
              <w:t>Limitations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: Does not include services, unorganized sector output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(35% of total manufactured output), </w:t>
            </w:r>
          </w:p>
          <w:p w14:paraId="4F50FA78" w14:textId="77777777" w:rsidR="00862C6D" w:rsidRPr="00BD5DC6" w:rsidRDefault="00862C6D" w:rsidP="00862C6D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Updates based on 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Sumitra </w:t>
            </w:r>
            <w:r w:rsidR="00DA6110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Chaudhary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working group</w:t>
            </w:r>
            <w:r w:rsidR="00DD4593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(5)</w:t>
            </w:r>
          </w:p>
          <w:p w14:paraId="70A5B538" w14:textId="77777777" w:rsidR="00862C6D" w:rsidRPr="00BD5DC6" w:rsidRDefault="00862C6D" w:rsidP="00FF6F14">
            <w:pPr>
              <w:pStyle w:val="ListParagraph"/>
              <w:numPr>
                <w:ilvl w:val="0"/>
                <w:numId w:val="50"/>
              </w:numPr>
              <w:ind w:left="-18" w:hanging="9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Number of items increased (676 to 696)</w:t>
            </w:r>
          </w:p>
          <w:p w14:paraId="20260734" w14:textId="77777777" w:rsidR="00862C6D" w:rsidRPr="00BD5DC6" w:rsidRDefault="00862C6D" w:rsidP="00FF6F14">
            <w:pPr>
              <w:pStyle w:val="ListParagraph"/>
              <w:numPr>
                <w:ilvl w:val="0"/>
                <w:numId w:val="50"/>
              </w:numPr>
              <w:ind w:left="-18" w:hanging="9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Does not includes tax to remove impact of fiscal policy</w:t>
            </w:r>
          </w:p>
          <w:p w14:paraId="6DEF120E" w14:textId="77777777" w:rsidR="001F7352" w:rsidRPr="00BD5DC6" w:rsidRDefault="00862C6D" w:rsidP="00FF6F14">
            <w:pPr>
              <w:pStyle w:val="ListParagraph"/>
              <w:numPr>
                <w:ilvl w:val="0"/>
                <w:numId w:val="50"/>
              </w:numPr>
              <w:ind w:left="-18" w:hanging="9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Changed weights- </w:t>
            </w:r>
            <w:r w:rsidR="005A2DAB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Manuf. goods (64%), </w:t>
            </w:r>
            <w:r w:rsidR="001F7352" w:rsidRPr="00BD5DC6">
              <w:rPr>
                <w:rFonts w:ascii="Cambria" w:hAnsi="Cambria" w:cs="Arial"/>
                <w:sz w:val="18"/>
                <w:szCs w:val="18"/>
              </w:rPr>
              <w:t>Primary articles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(23%), Fuel &amp; </w:t>
            </w:r>
            <w:r w:rsidR="00DD4593" w:rsidRPr="00BD5DC6">
              <w:rPr>
                <w:rFonts w:ascii="Cambria" w:hAnsi="Cambria" w:cs="Arial"/>
                <w:sz w:val="18"/>
                <w:szCs w:val="18"/>
              </w:rPr>
              <w:t>Electricity</w:t>
            </w:r>
            <w:r w:rsidR="005A2DAB" w:rsidRPr="00BD5DC6">
              <w:rPr>
                <w:rFonts w:ascii="Cambria" w:hAnsi="Cambria" w:cs="Arial"/>
                <w:sz w:val="18"/>
                <w:szCs w:val="18"/>
              </w:rPr>
              <w:t xml:space="preserve"> (13%)</w:t>
            </w:r>
          </w:p>
          <w:p w14:paraId="07949DD2" w14:textId="77777777" w:rsidR="00DD4593" w:rsidRPr="00BD5DC6" w:rsidRDefault="00DD4593" w:rsidP="00DD4593">
            <w:pPr>
              <w:pStyle w:val="ListParagraph"/>
              <w:numPr>
                <w:ilvl w:val="1"/>
                <w:numId w:val="50"/>
              </w:numPr>
              <w:ind w:left="702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Manuf.</w:t>
            </w:r>
            <w:r w:rsidR="00640C99" w:rsidRPr="00BD5DC6">
              <w:rPr>
                <w:rFonts w:ascii="Cambria" w:hAnsi="Cambria" w:cs="Arial"/>
                <w:sz w:val="18"/>
                <w:szCs w:val="18"/>
              </w:rPr>
              <w:t>-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Chemicals, Metals, Food</w:t>
            </w:r>
            <w:r w:rsidR="00640C99" w:rsidRPr="00BD5DC6">
              <w:rPr>
                <w:rFonts w:ascii="Cambria" w:hAnsi="Cambria" w:cs="Arial"/>
                <w:sz w:val="18"/>
                <w:szCs w:val="18"/>
              </w:rPr>
              <w:t xml:space="preserve"> (ex-factory)</w:t>
            </w:r>
            <w:r w:rsidRPr="00BD5DC6">
              <w:rPr>
                <w:rFonts w:ascii="Cambria" w:hAnsi="Cambria" w:cs="Arial"/>
                <w:sz w:val="18"/>
                <w:szCs w:val="18"/>
              </w:rPr>
              <w:t>; Primary- Food, Non-food, minerals</w:t>
            </w:r>
            <w:r w:rsidR="00640C99" w:rsidRPr="00BD5DC6">
              <w:rPr>
                <w:rFonts w:ascii="Cambria" w:hAnsi="Cambria" w:cs="Arial"/>
                <w:sz w:val="18"/>
                <w:szCs w:val="18"/>
              </w:rPr>
              <w:t xml:space="preserve"> (mandi)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; </w:t>
            </w:r>
            <w:r w:rsidR="00640C99" w:rsidRPr="00BD5DC6">
              <w:rPr>
                <w:rFonts w:ascii="Cambria" w:hAnsi="Cambria" w:cs="Arial"/>
                <w:sz w:val="18"/>
                <w:szCs w:val="18"/>
              </w:rPr>
              <w:t xml:space="preserve">Fuel (ex-mines)  ex- here means at </w:t>
            </w:r>
          </w:p>
          <w:p w14:paraId="6B774925" w14:textId="77777777" w:rsidR="00862C6D" w:rsidRPr="00BD5DC6" w:rsidRDefault="00862C6D" w:rsidP="00FF6F14">
            <w:pPr>
              <w:pStyle w:val="ListParagraph"/>
              <w:numPr>
                <w:ilvl w:val="0"/>
                <w:numId w:val="50"/>
              </w:numPr>
              <w:ind w:left="-18" w:hanging="9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Technical Review Committee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Pr="00BD5DC6">
              <w:rPr>
                <w:rFonts w:ascii="Cambria" w:hAnsi="Cambria" w:cs="Arial"/>
                <w:sz w:val="18"/>
                <w:szCs w:val="18"/>
                <w:u w:val="single"/>
              </w:rPr>
              <w:t>(DIPP secy to chair)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to improve coverage, quality etc.</w:t>
            </w:r>
          </w:p>
          <w:p w14:paraId="5A3DF1B2" w14:textId="77777777" w:rsidR="00862C6D" w:rsidRPr="00BD5DC6" w:rsidRDefault="00862C6D" w:rsidP="00FF6F14">
            <w:pPr>
              <w:pStyle w:val="ListParagraph"/>
              <w:numPr>
                <w:ilvl w:val="0"/>
                <w:numId w:val="50"/>
              </w:numPr>
              <w:ind w:left="-18" w:hanging="9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WPI Food index also introduced </w:t>
            </w:r>
            <w:r w:rsidR="005F55E3" w:rsidRPr="00BD5DC6">
              <w:rPr>
                <w:rFonts w:ascii="Cambria" w:hAnsi="Cambria" w:cs="Arial"/>
                <w:sz w:val="18"/>
                <w:szCs w:val="18"/>
              </w:rPr>
              <w:t>(food articles under Primary/</w:t>
            </w:r>
            <w:r w:rsidR="00DA6110" w:rsidRPr="00BD5DC6">
              <w:rPr>
                <w:rFonts w:ascii="Cambria" w:hAnsi="Cambria" w:cs="Arial"/>
                <w:sz w:val="18"/>
                <w:szCs w:val="18"/>
              </w:rPr>
              <w:t>Manufactured</w:t>
            </w:r>
            <w:r w:rsidR="00DD4593" w:rsidRPr="00BD5DC6">
              <w:rPr>
                <w:rFonts w:ascii="Cambria" w:hAnsi="Cambria" w:cs="Arial"/>
                <w:sz w:val="18"/>
                <w:szCs w:val="18"/>
              </w:rPr>
              <w:t>-</w:t>
            </w:r>
            <w:r w:rsidR="00DD4593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24%</w:t>
            </w:r>
            <w:r w:rsidR="005F55E3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)</w:t>
            </w:r>
            <w:r w:rsidR="005A2DAB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-</w:t>
            </w:r>
            <w:r w:rsidR="005A2DAB"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5A2DAB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By CSO</w:t>
            </w:r>
          </w:p>
          <w:p w14:paraId="156E312D" w14:textId="77777777" w:rsidR="00640C99" w:rsidRPr="00BD5DC6" w:rsidRDefault="00640C99" w:rsidP="00FF6F14">
            <w:pPr>
              <w:pStyle w:val="ListParagraph"/>
              <w:numPr>
                <w:ilvl w:val="0"/>
                <w:numId w:val="50"/>
              </w:numPr>
              <w:ind w:left="-18" w:hanging="9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Used as deflator for many sectors</w:t>
            </w:r>
          </w:p>
        </w:tc>
      </w:tr>
      <w:tr w:rsidR="00555035" w:rsidRPr="00555035" w14:paraId="19269F76" w14:textId="77777777" w:rsidTr="009D5EEC">
        <w:trPr>
          <w:trHeight w:val="1746"/>
        </w:trPr>
        <w:tc>
          <w:tcPr>
            <w:tcW w:w="1080" w:type="dxa"/>
          </w:tcPr>
          <w:p w14:paraId="14D2E6DD" w14:textId="77777777" w:rsidR="001F7352" w:rsidRPr="00555035" w:rsidRDefault="001F7352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CPI</w:t>
            </w:r>
          </w:p>
        </w:tc>
        <w:tc>
          <w:tcPr>
            <w:tcW w:w="990" w:type="dxa"/>
          </w:tcPr>
          <w:p w14:paraId="79EF7569" w14:textId="77777777" w:rsidR="001F7352" w:rsidRPr="00555035" w:rsidRDefault="00862C6D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CSO, MoSPI</w:t>
            </w:r>
          </w:p>
        </w:tc>
        <w:tc>
          <w:tcPr>
            <w:tcW w:w="990" w:type="dxa"/>
          </w:tcPr>
          <w:p w14:paraId="72784822" w14:textId="77777777" w:rsidR="001F7352" w:rsidRDefault="00AF54D6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2012</w:t>
            </w:r>
          </w:p>
          <w:p w14:paraId="0B743E76" w14:textId="77777777" w:rsidR="009522E6" w:rsidRDefault="009522E6" w:rsidP="001F7352">
            <w:pPr>
              <w:rPr>
                <w:rFonts w:ascii="Cambria" w:hAnsi="Cambria" w:cs="Arial"/>
                <w:sz w:val="18"/>
                <w:szCs w:val="18"/>
              </w:rPr>
            </w:pPr>
          </w:p>
          <w:p w14:paraId="058CDCF5" w14:textId="77777777" w:rsidR="009522E6" w:rsidRPr="00555035" w:rsidRDefault="009522E6" w:rsidP="001F7352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Monthly</w:t>
            </w:r>
          </w:p>
        </w:tc>
        <w:tc>
          <w:tcPr>
            <w:tcW w:w="7369" w:type="dxa"/>
          </w:tcPr>
          <w:p w14:paraId="08055D4D" w14:textId="77777777" w:rsidR="00AF54D6" w:rsidRPr="00BD5DC6" w:rsidRDefault="00552606" w:rsidP="00552606">
            <w:pPr>
              <w:jc w:val="left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F&amp;B (~50%)&gt;  Services&gt;</w:t>
            </w:r>
            <w:r w:rsidR="00AF54D6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Housing (N/A in 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rural)&gt;</w:t>
            </w:r>
            <w:r w:rsidR="00AF54D6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Fuel &amp; Light (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10%), Clothes</w:t>
            </w:r>
            <w:r w:rsidR="00AF54D6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/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</w:t>
            </w:r>
            <w:r w:rsidR="00AF54D6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Footwear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&gt;</w:t>
            </w:r>
            <w:r w:rsidR="00AF54D6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Intoxicants /Pan/Tabaco</w:t>
            </w:r>
            <w:r w:rsidR="00AF54D6"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846B31" w:rsidRPr="00BD5DC6">
              <w:rPr>
                <w:rFonts w:ascii="Cambria" w:hAnsi="Cambria" w:cs="Arial"/>
                <w:sz w:val="18"/>
                <w:szCs w:val="18"/>
              </w:rPr>
              <w:t xml:space="preserve"> &lt;Order not correctly remembered&gt;</w:t>
            </w:r>
          </w:p>
          <w:p w14:paraId="50D91296" w14:textId="77777777" w:rsidR="005F55E3" w:rsidRPr="00BD5DC6" w:rsidRDefault="005F55E3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Consumer Food Price Index also calculated?</w:t>
            </w:r>
          </w:p>
          <w:p w14:paraId="32AAE680" w14:textId="77777777" w:rsidR="00640C99" w:rsidRPr="00BD5DC6" w:rsidRDefault="00640C99" w:rsidP="001F7352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Also used as GDP deflator </w:t>
            </w:r>
            <w:r w:rsidRPr="00BD5DC6">
              <w:rPr>
                <w:rFonts w:ascii="Cambria" w:hAnsi="Cambria" w:cs="Arial"/>
                <w:i/>
                <w:iCs/>
                <w:sz w:val="18"/>
                <w:szCs w:val="18"/>
              </w:rPr>
              <w:t>(Not in India- no confirmed)</w:t>
            </w:r>
          </w:p>
          <w:p w14:paraId="61598674" w14:textId="77777777" w:rsidR="00AF54D6" w:rsidRPr="00BD5DC6" w:rsidRDefault="00AF54D6" w:rsidP="00AF54D6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New addition as per 2015 chan</w:t>
            </w:r>
            <w:r w:rsidR="005F55E3" w:rsidRPr="00BD5DC6">
              <w:rPr>
                <w:rFonts w:ascii="Cambria" w:hAnsi="Cambria" w:cs="Arial"/>
                <w:sz w:val="18"/>
                <w:szCs w:val="18"/>
              </w:rPr>
              <w:t>ges</w:t>
            </w:r>
            <w:r w:rsidR="00552606" w:rsidRPr="00BD5DC6">
              <w:rPr>
                <w:rFonts w:ascii="Cambria" w:hAnsi="Cambria" w:cs="Arial"/>
                <w:sz w:val="18"/>
                <w:szCs w:val="18"/>
              </w:rPr>
              <w:t xml:space="preserve"> (4)</w:t>
            </w:r>
          </w:p>
          <w:p w14:paraId="4287F4B2" w14:textId="77777777" w:rsidR="00AF54D6" w:rsidRPr="00BD5DC6" w:rsidRDefault="00AF54D6" w:rsidP="00FF6F14">
            <w:pPr>
              <w:pStyle w:val="ListParagraph"/>
              <w:numPr>
                <w:ilvl w:val="0"/>
                <w:numId w:val="52"/>
              </w:numPr>
              <w:ind w:left="72" w:hanging="18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Addition of Pan/ Tabaco as separate group </w:t>
            </w:r>
          </w:p>
          <w:p w14:paraId="74C3215C" w14:textId="77777777" w:rsidR="00AF54D6" w:rsidRPr="00BD5DC6" w:rsidRDefault="00AF54D6" w:rsidP="00FF6F14">
            <w:pPr>
              <w:pStyle w:val="ListParagraph"/>
              <w:numPr>
                <w:ilvl w:val="0"/>
                <w:numId w:val="52"/>
              </w:numPr>
              <w:ind w:left="72" w:hanging="18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Increasing coverage (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all districts covered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, 310 towns covered)- 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NSSO collects data</w:t>
            </w:r>
          </w:p>
          <w:p w14:paraId="7CE3B84F" w14:textId="77777777" w:rsidR="00AF54D6" w:rsidRPr="00BD5DC6" w:rsidRDefault="00AF54D6" w:rsidP="00FF6F14">
            <w:pPr>
              <w:pStyle w:val="ListParagraph"/>
              <w:numPr>
                <w:ilvl w:val="0"/>
                <w:numId w:val="52"/>
              </w:numPr>
              <w:ind w:left="72" w:hanging="180"/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All cities/towns with &gt;9L population selected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(2001 census)</w:t>
            </w:r>
          </w:p>
          <w:p w14:paraId="4722B27F" w14:textId="77777777" w:rsidR="00AF54D6" w:rsidRPr="00BD5DC6" w:rsidRDefault="00AF54D6" w:rsidP="00FF6F14">
            <w:pPr>
              <w:pStyle w:val="ListParagraph"/>
              <w:numPr>
                <w:ilvl w:val="0"/>
                <w:numId w:val="52"/>
              </w:numPr>
              <w:ind w:left="72" w:hanging="180"/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Transaction prices are recorded (Hence tax etc. are recorded)</w:t>
            </w:r>
          </w:p>
        </w:tc>
      </w:tr>
      <w:tr w:rsidR="00D20F2C" w:rsidRPr="00555035" w14:paraId="6EE978C5" w14:textId="77777777" w:rsidTr="009D5EEC">
        <w:trPr>
          <w:trHeight w:val="429"/>
        </w:trPr>
        <w:tc>
          <w:tcPr>
            <w:tcW w:w="1080" w:type="dxa"/>
          </w:tcPr>
          <w:p w14:paraId="79C025DD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IIP</w:t>
            </w:r>
          </w:p>
        </w:tc>
        <w:tc>
          <w:tcPr>
            <w:tcW w:w="990" w:type="dxa"/>
          </w:tcPr>
          <w:p w14:paraId="5B7991BC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CSO, MoSPI</w:t>
            </w:r>
          </w:p>
        </w:tc>
        <w:tc>
          <w:tcPr>
            <w:tcW w:w="990" w:type="dxa"/>
          </w:tcPr>
          <w:p w14:paraId="61D8BC47" w14:textId="77777777" w:rsidR="00D20F2C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2011-12</w:t>
            </w:r>
          </w:p>
          <w:p w14:paraId="52BBC79C" w14:textId="77777777" w:rsidR="009522E6" w:rsidRDefault="009522E6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  <w:p w14:paraId="08E58105" w14:textId="77777777" w:rsidR="009522E6" w:rsidRPr="00555035" w:rsidRDefault="009522E6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Monthly</w:t>
            </w:r>
          </w:p>
        </w:tc>
        <w:tc>
          <w:tcPr>
            <w:tcW w:w="7369" w:type="dxa"/>
          </w:tcPr>
          <w:p w14:paraId="67934C05" w14:textId="77777777" w:rsidR="00F82B24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8 core industries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640C99" w:rsidRPr="00BD5DC6">
              <w:rPr>
                <w:rFonts w:ascii="Cambria" w:hAnsi="Cambria" w:cs="Arial"/>
                <w:sz w:val="18"/>
                <w:szCs w:val="18"/>
              </w:rPr>
              <w:t>40% weightage of total IIP</w:t>
            </w:r>
            <w:r w:rsidR="00F82B24"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  <w:p w14:paraId="18D8464B" w14:textId="77777777" w:rsidR="00D20F2C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(Steel, Cement, Crude Oil, Refinery</w:t>
            </w:r>
            <w:r w:rsidR="00F82B24" w:rsidRPr="00BD5DC6">
              <w:rPr>
                <w:rFonts w:ascii="Cambria" w:hAnsi="Cambria" w:cs="Arial"/>
                <w:sz w:val="18"/>
                <w:szCs w:val="18"/>
              </w:rPr>
              <w:t xml:space="preserve"> (highest) </w:t>
            </w:r>
            <w:r w:rsidRPr="00BD5DC6">
              <w:rPr>
                <w:rFonts w:ascii="Cambria" w:hAnsi="Cambria" w:cs="Arial"/>
                <w:sz w:val="18"/>
                <w:szCs w:val="18"/>
              </w:rPr>
              <w:t>, Natural Gas, Coal, Electricity, fertilizers</w:t>
            </w:r>
            <w:r w:rsidR="00F82B24" w:rsidRPr="00BD5DC6">
              <w:rPr>
                <w:rFonts w:ascii="Cambria" w:hAnsi="Cambria" w:cs="Arial"/>
                <w:sz w:val="18"/>
                <w:szCs w:val="18"/>
              </w:rPr>
              <w:t>(lowest)</w:t>
            </w:r>
            <w:r w:rsidRPr="00BD5DC6">
              <w:rPr>
                <w:rFonts w:ascii="Cambria" w:hAnsi="Cambria" w:cs="Arial"/>
                <w:sz w:val="18"/>
                <w:szCs w:val="18"/>
              </w:rPr>
              <w:t>)</w:t>
            </w:r>
          </w:p>
          <w:p w14:paraId="3C0D62FE" w14:textId="77777777" w:rsidR="00D20F2C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Mgf (74%), </w:t>
            </w:r>
            <w:r w:rsidRPr="00BD5DC6">
              <w:rPr>
                <w:rFonts w:ascii="Cambria" w:hAnsi="Cambria" w:cs="Arial"/>
                <w:sz w:val="18"/>
                <w:szCs w:val="18"/>
              </w:rPr>
              <w:t>Mining (14%), Electricity (8%)</w:t>
            </w:r>
          </w:p>
          <w:p w14:paraId="689B8981" w14:textId="77777777" w:rsidR="00D20F2C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Use case categories in IIP (Primary, Intermediary, Capital, Construction/Infra, Consumer durables, Non-durables) goods</w:t>
            </w:r>
          </w:p>
          <w:p w14:paraId="31F714E6" w14:textId="77777777" w:rsidR="00D20F2C" w:rsidRPr="00BD5DC6" w:rsidRDefault="00DC10C4" w:rsidP="00D20F2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Technical Review Committee</w:t>
            </w:r>
            <w:r w:rsidR="00D20F2C"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under MOSPI</w:t>
            </w:r>
          </w:p>
        </w:tc>
      </w:tr>
      <w:tr w:rsidR="00D20F2C" w:rsidRPr="00555035" w14:paraId="3A89D3FA" w14:textId="77777777" w:rsidTr="009D5EEC">
        <w:trPr>
          <w:trHeight w:val="314"/>
        </w:trPr>
        <w:tc>
          <w:tcPr>
            <w:tcW w:w="1080" w:type="dxa"/>
          </w:tcPr>
          <w:p w14:paraId="0DCB06C5" w14:textId="77777777" w:rsidR="00D20F2C" w:rsidRPr="00DC10C4" w:rsidRDefault="00D20F2C" w:rsidP="00DC10C4">
            <w:pPr>
              <w:rPr>
                <w:rFonts w:ascii="Cambria" w:hAnsi="Cambria"/>
              </w:rPr>
            </w:pPr>
            <w:r w:rsidRPr="00DC10C4">
              <w:rPr>
                <w:rFonts w:ascii="Cambria" w:hAnsi="Cambria"/>
              </w:rPr>
              <w:t>PMI</w:t>
            </w:r>
          </w:p>
        </w:tc>
        <w:tc>
          <w:tcPr>
            <w:tcW w:w="990" w:type="dxa"/>
          </w:tcPr>
          <w:p w14:paraId="40CF67F1" w14:textId="77777777" w:rsidR="00D20F2C" w:rsidRPr="00DC10C4" w:rsidRDefault="00B450C8" w:rsidP="00DC1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Japanese</w:t>
            </w:r>
            <w:r w:rsidR="00DC10C4" w:rsidRPr="00DC10C4">
              <w:rPr>
                <w:rFonts w:ascii="Cambria" w:hAnsi="Cambria"/>
              </w:rPr>
              <w:t>Nikkei </w:t>
            </w:r>
          </w:p>
        </w:tc>
        <w:tc>
          <w:tcPr>
            <w:tcW w:w="990" w:type="dxa"/>
          </w:tcPr>
          <w:p w14:paraId="6FD3611D" w14:textId="77777777" w:rsidR="00D20F2C" w:rsidRPr="00DC10C4" w:rsidRDefault="00DD4593" w:rsidP="00DC10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Monthly</w:t>
            </w:r>
          </w:p>
        </w:tc>
        <w:tc>
          <w:tcPr>
            <w:tcW w:w="7369" w:type="dxa"/>
          </w:tcPr>
          <w:p w14:paraId="1B418A33" w14:textId="77777777" w:rsidR="00D20F2C" w:rsidRPr="00BD5DC6" w:rsidRDefault="00DC10C4" w:rsidP="00DC10C4">
            <w:pPr>
              <w:rPr>
                <w:rFonts w:ascii="Cambria" w:hAnsi="Cambria"/>
              </w:rPr>
            </w:pPr>
            <w:r w:rsidRPr="00BD5DC6">
              <w:rPr>
                <w:rFonts w:ascii="Cambria" w:hAnsi="Cambria"/>
              </w:rPr>
              <w:t>Publishes both manufacturing and services PMI based on surveys</w:t>
            </w:r>
          </w:p>
          <w:p w14:paraId="3C5F9953" w14:textId="77777777" w:rsidR="00DD4593" w:rsidRPr="00BD5DC6" w:rsidRDefault="00DD4593" w:rsidP="00DC10C4">
            <w:pPr>
              <w:rPr>
                <w:rFonts w:ascii="Cambria" w:hAnsi="Cambria"/>
              </w:rPr>
            </w:pPr>
            <w:r w:rsidRPr="00BD5DC6">
              <w:rPr>
                <w:rFonts w:ascii="Cambria" w:hAnsi="Cambria"/>
              </w:rPr>
              <w:t>Value&gt;50 expansion and &lt;50 contraction</w:t>
            </w:r>
          </w:p>
        </w:tc>
      </w:tr>
      <w:tr w:rsidR="00D20F2C" w:rsidRPr="00555035" w14:paraId="5DDC5DF6" w14:textId="77777777" w:rsidTr="009D5EEC">
        <w:trPr>
          <w:trHeight w:val="429"/>
        </w:trPr>
        <w:tc>
          <w:tcPr>
            <w:tcW w:w="1080" w:type="dxa"/>
          </w:tcPr>
          <w:p w14:paraId="5495FAF5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RESIDEX</w:t>
            </w:r>
          </w:p>
        </w:tc>
        <w:tc>
          <w:tcPr>
            <w:tcW w:w="990" w:type="dxa"/>
          </w:tcPr>
          <w:p w14:paraId="18C95A61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NHB</w:t>
            </w:r>
          </w:p>
        </w:tc>
        <w:tc>
          <w:tcPr>
            <w:tcW w:w="990" w:type="dxa"/>
          </w:tcPr>
          <w:p w14:paraId="7F9CF8C0" w14:textId="77777777" w:rsidR="00D20F2C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2012-13</w:t>
            </w:r>
          </w:p>
          <w:p w14:paraId="43FFE2D3" w14:textId="77777777" w:rsidR="00461554" w:rsidRPr="00555035" w:rsidRDefault="00461554" w:rsidP="00461554">
            <w:pPr>
              <w:rPr>
                <w:rFonts w:ascii="Cambria" w:hAnsi="Cambria" w:cs="Arial"/>
                <w:sz w:val="18"/>
                <w:szCs w:val="18"/>
              </w:rPr>
            </w:pPr>
            <w:r w:rsidRPr="00461554">
              <w:rPr>
                <w:rFonts w:ascii="Cambria" w:hAnsi="Cambria" w:cs="Arial"/>
                <w:sz w:val="18"/>
                <w:szCs w:val="18"/>
              </w:rPr>
              <w:t>Quarterly</w:t>
            </w:r>
          </w:p>
        </w:tc>
        <w:tc>
          <w:tcPr>
            <w:tcW w:w="7369" w:type="dxa"/>
          </w:tcPr>
          <w:p w14:paraId="4AAD82E8" w14:textId="77777777" w:rsidR="00D20F2C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India’s first official HPI, </w:t>
            </w:r>
          </w:p>
          <w:p w14:paraId="7D83D857" w14:textId="77777777" w:rsidR="00D20F2C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2 set of HPIs- Market HPI (based on surveys), Assessment HPIs (loan data reported by FIs)</w:t>
            </w:r>
          </w:p>
          <w:p w14:paraId="460F8E8C" w14:textId="77777777" w:rsidR="00BB0614" w:rsidRPr="00BD5DC6" w:rsidRDefault="00BB061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Cs w:val="20"/>
              </w:rPr>
              <w:t>7</w:t>
            </w:r>
            <w:r w:rsidRPr="00BB4066">
              <w:rPr>
                <w:rFonts w:asciiTheme="minorHAnsi" w:hAnsiTheme="minorHAnsi" w:cs="Arial"/>
                <w:szCs w:val="20"/>
              </w:rPr>
              <w:t xml:space="preserve"> North East (except Assam), JK, HP</w:t>
            </w:r>
            <w:r>
              <w:rPr>
                <w:rFonts w:asciiTheme="minorHAnsi" w:hAnsiTheme="minorHAnsi" w:cs="Arial"/>
                <w:szCs w:val="20"/>
              </w:rPr>
              <w:t xml:space="preserve"> are not covered</w:t>
            </w:r>
          </w:p>
        </w:tc>
      </w:tr>
      <w:tr w:rsidR="00D20F2C" w:rsidRPr="00555035" w14:paraId="44424978" w14:textId="77777777" w:rsidTr="009D5EEC">
        <w:trPr>
          <w:trHeight w:val="412"/>
        </w:trPr>
        <w:tc>
          <w:tcPr>
            <w:tcW w:w="1080" w:type="dxa"/>
          </w:tcPr>
          <w:p w14:paraId="6A0D7CAF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HPI</w:t>
            </w:r>
          </w:p>
        </w:tc>
        <w:tc>
          <w:tcPr>
            <w:tcW w:w="990" w:type="dxa"/>
          </w:tcPr>
          <w:p w14:paraId="22752902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RBI</w:t>
            </w:r>
          </w:p>
        </w:tc>
        <w:tc>
          <w:tcPr>
            <w:tcW w:w="990" w:type="dxa"/>
          </w:tcPr>
          <w:p w14:paraId="03B2E6A1" w14:textId="77777777" w:rsidR="00D20F2C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2010-11</w:t>
            </w:r>
          </w:p>
          <w:p w14:paraId="01466B1C" w14:textId="77777777" w:rsidR="00461554" w:rsidRPr="00555035" w:rsidRDefault="0046155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Quarterly</w:t>
            </w:r>
          </w:p>
        </w:tc>
        <w:tc>
          <w:tcPr>
            <w:tcW w:w="7369" w:type="dxa"/>
          </w:tcPr>
          <w:p w14:paraId="0587C2A1" w14:textId="77777777" w:rsidR="00D20F2C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10 major cities- Delhi, Mumbai, Kolkata, Chennai, Bangalore, Lucknow, Ahmedabad, Jaipur, Kanpur, Kochi</w:t>
            </w:r>
          </w:p>
        </w:tc>
      </w:tr>
      <w:tr w:rsidR="00D20F2C" w:rsidRPr="00555035" w14:paraId="4EF8C707" w14:textId="77777777" w:rsidTr="009D5EEC">
        <w:trPr>
          <w:trHeight w:val="412"/>
        </w:trPr>
        <w:tc>
          <w:tcPr>
            <w:tcW w:w="1080" w:type="dxa"/>
          </w:tcPr>
          <w:p w14:paraId="3E0961A9" w14:textId="77777777" w:rsidR="00D20F2C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ASI</w:t>
            </w:r>
          </w:p>
        </w:tc>
        <w:tc>
          <w:tcPr>
            <w:tcW w:w="990" w:type="dxa"/>
          </w:tcPr>
          <w:p w14:paraId="08F45B8D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9D5EEC">
              <w:rPr>
                <w:rFonts w:ascii="Cambria" w:hAnsi="Cambria" w:cs="Arial"/>
                <w:sz w:val="18"/>
                <w:szCs w:val="18"/>
                <w:highlight w:val="yellow"/>
              </w:rPr>
              <w:t>CSO, MoSPI</w:t>
            </w:r>
          </w:p>
        </w:tc>
        <w:tc>
          <w:tcPr>
            <w:tcW w:w="990" w:type="dxa"/>
          </w:tcPr>
          <w:p w14:paraId="2168EAD2" w14:textId="77777777" w:rsidR="00D20F2C" w:rsidRPr="00555035" w:rsidRDefault="0046155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Annual</w:t>
            </w:r>
          </w:p>
        </w:tc>
        <w:tc>
          <w:tcPr>
            <w:tcW w:w="7369" w:type="dxa"/>
          </w:tcPr>
          <w:p w14:paraId="51052F6A" w14:textId="77777777" w:rsidR="00D20F2C" w:rsidRPr="00BD5DC6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/>
              </w:rPr>
              <w:t xml:space="preserve">Annual survey of industries- All registered units of factories act, and electricity companies (defense, oil and </w:t>
            </w:r>
            <w:r w:rsidR="00F82B24" w:rsidRPr="00BD5DC6">
              <w:rPr>
                <w:rFonts w:ascii="Cambria" w:hAnsi="Cambria"/>
              </w:rPr>
              <w:t xml:space="preserve">most </w:t>
            </w:r>
            <w:r w:rsidRPr="00BD5DC6">
              <w:rPr>
                <w:rFonts w:ascii="Cambria" w:hAnsi="Cambria"/>
              </w:rPr>
              <w:t>services not surveyed</w:t>
            </w:r>
            <w:r w:rsidR="00F82B24" w:rsidRPr="00BD5DC6">
              <w:rPr>
                <w:rFonts w:ascii="Cambria" w:hAnsi="Cambria"/>
              </w:rPr>
              <w:t>) survey done by NSSO</w:t>
            </w:r>
          </w:p>
        </w:tc>
      </w:tr>
      <w:tr w:rsidR="00D20F2C" w:rsidRPr="00555035" w14:paraId="51D546CB" w14:textId="77777777" w:rsidTr="009D5EEC">
        <w:trPr>
          <w:trHeight w:val="412"/>
        </w:trPr>
        <w:tc>
          <w:tcPr>
            <w:tcW w:w="1080" w:type="dxa"/>
          </w:tcPr>
          <w:p w14:paraId="38F8495C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OBICUS</w:t>
            </w:r>
          </w:p>
        </w:tc>
        <w:tc>
          <w:tcPr>
            <w:tcW w:w="990" w:type="dxa"/>
          </w:tcPr>
          <w:p w14:paraId="282324E4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RBI</w:t>
            </w:r>
          </w:p>
        </w:tc>
        <w:tc>
          <w:tcPr>
            <w:tcW w:w="990" w:type="dxa"/>
          </w:tcPr>
          <w:p w14:paraId="674B09D4" w14:textId="77777777" w:rsidR="00D20F2C" w:rsidRPr="00555035" w:rsidRDefault="00461554" w:rsidP="00D20F2C">
            <w:pPr>
              <w:rPr>
                <w:rFonts w:ascii="Cambria" w:hAnsi="Cambria" w:cs="Arial"/>
                <w:sz w:val="18"/>
                <w:szCs w:val="18"/>
              </w:rPr>
            </w:pPr>
            <w:r w:rsidRPr="009D5EEC">
              <w:rPr>
                <w:rFonts w:ascii="Cambria" w:hAnsi="Cambria" w:cs="Arial"/>
                <w:sz w:val="18"/>
                <w:szCs w:val="18"/>
                <w:highlight w:val="yellow"/>
              </w:rPr>
              <w:t>Quarterly</w:t>
            </w:r>
          </w:p>
        </w:tc>
        <w:tc>
          <w:tcPr>
            <w:tcW w:w="7369" w:type="dxa"/>
          </w:tcPr>
          <w:p w14:paraId="44C50366" w14:textId="77777777" w:rsidR="00DC6CED" w:rsidRPr="00BD5DC6" w:rsidRDefault="00DC6CED" w:rsidP="00FF6F14">
            <w:pPr>
              <w:numPr>
                <w:ilvl w:val="0"/>
                <w:numId w:val="53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RBI To assess consumption &amp; investment demand</w:t>
            </w:r>
          </w:p>
          <w:p w14:paraId="552043C9" w14:textId="77777777" w:rsidR="00D20F2C" w:rsidRPr="00BD5DC6" w:rsidRDefault="00DC6CED" w:rsidP="00FF6F14">
            <w:pPr>
              <w:numPr>
                <w:ilvl w:val="0"/>
                <w:numId w:val="53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lastRenderedPageBreak/>
              <w:t>Order Books, Inventories and Capacity Utilization Survey</w:t>
            </w:r>
            <w:r w:rsidR="00461554" w:rsidRPr="00BD5DC6">
              <w:rPr>
                <w:rFonts w:ascii="Cambria" w:hAnsi="Cambria" w:cs="Arial"/>
                <w:sz w:val="18"/>
                <w:szCs w:val="18"/>
              </w:rPr>
              <w:t xml:space="preserve"> (OBICUS)</w:t>
            </w:r>
          </w:p>
        </w:tc>
      </w:tr>
      <w:tr w:rsidR="00D20F2C" w:rsidRPr="00555035" w14:paraId="31AED400" w14:textId="77777777" w:rsidTr="009D5EEC">
        <w:trPr>
          <w:trHeight w:val="143"/>
        </w:trPr>
        <w:tc>
          <w:tcPr>
            <w:tcW w:w="1080" w:type="dxa"/>
          </w:tcPr>
          <w:p w14:paraId="7E09AC3D" w14:textId="77777777" w:rsidR="00D20F2C" w:rsidRPr="00555035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lastRenderedPageBreak/>
              <w:t>BBSP</w:t>
            </w:r>
          </w:p>
        </w:tc>
        <w:tc>
          <w:tcPr>
            <w:tcW w:w="990" w:type="dxa"/>
          </w:tcPr>
          <w:p w14:paraId="54219FD6" w14:textId="77777777" w:rsidR="00D20F2C" w:rsidRPr="00555035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RBI</w:t>
            </w:r>
          </w:p>
        </w:tc>
        <w:tc>
          <w:tcPr>
            <w:tcW w:w="990" w:type="dxa"/>
          </w:tcPr>
          <w:p w14:paraId="28FDC25D" w14:textId="77777777" w:rsidR="00D20F2C" w:rsidRPr="00555035" w:rsidRDefault="00D20F2C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2A1639A9" w14:textId="77777777" w:rsidR="00D20F2C" w:rsidRPr="00BD5DC6" w:rsidRDefault="00DC6CED" w:rsidP="00FF6F14">
            <w:pPr>
              <w:numPr>
                <w:ilvl w:val="0"/>
                <w:numId w:val="54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Banking Business Service Price </w:t>
            </w:r>
            <w:r w:rsidR="00DC10C4" w:rsidRPr="00BD5DC6">
              <w:rPr>
                <w:rFonts w:ascii="Cambria" w:hAnsi="Cambria" w:cs="Arial"/>
                <w:sz w:val="18"/>
                <w:szCs w:val="18"/>
              </w:rPr>
              <w:t>(service charges, spread etc)</w:t>
            </w:r>
          </w:p>
        </w:tc>
      </w:tr>
      <w:tr w:rsidR="00DC10C4" w:rsidRPr="00555035" w14:paraId="0F49CE55" w14:textId="77777777" w:rsidTr="009D5EEC">
        <w:trPr>
          <w:trHeight w:val="143"/>
        </w:trPr>
        <w:tc>
          <w:tcPr>
            <w:tcW w:w="1080" w:type="dxa"/>
          </w:tcPr>
          <w:p w14:paraId="1B07C20B" w14:textId="77777777" w:rsidR="00DC10C4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3ABE2C3" w14:textId="77777777" w:rsidR="00DC10C4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RBI</w:t>
            </w:r>
          </w:p>
        </w:tc>
        <w:tc>
          <w:tcPr>
            <w:tcW w:w="990" w:type="dxa"/>
          </w:tcPr>
          <w:p w14:paraId="4427003F" w14:textId="77777777" w:rsidR="00DC10C4" w:rsidRPr="00555035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27414D93" w14:textId="77777777" w:rsidR="00DC10C4" w:rsidRPr="00BD5DC6" w:rsidRDefault="00DC6CED" w:rsidP="00FF6F14">
            <w:pPr>
              <w:numPr>
                <w:ilvl w:val="0"/>
                <w:numId w:val="54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Inflation expectation survey for households</w:t>
            </w:r>
            <w:r w:rsidR="00DC10C4"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</w:tc>
      </w:tr>
      <w:tr w:rsidR="00DC10C4" w:rsidRPr="00555035" w14:paraId="03AE5FD2" w14:textId="77777777" w:rsidTr="009D5EEC">
        <w:trPr>
          <w:trHeight w:val="143"/>
        </w:trPr>
        <w:tc>
          <w:tcPr>
            <w:tcW w:w="1080" w:type="dxa"/>
          </w:tcPr>
          <w:p w14:paraId="1D7D42C3" w14:textId="77777777" w:rsidR="00DC10C4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>Composite index</w:t>
            </w:r>
          </w:p>
        </w:tc>
        <w:tc>
          <w:tcPr>
            <w:tcW w:w="990" w:type="dxa"/>
          </w:tcPr>
          <w:p w14:paraId="6976E8F0" w14:textId="77777777" w:rsidR="00DC10C4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  <w:r>
              <w:rPr>
                <w:rFonts w:ascii="Cambria" w:hAnsi="Cambria" w:cs="Arial"/>
                <w:sz w:val="18"/>
                <w:szCs w:val="18"/>
              </w:rPr>
              <w:t xml:space="preserve">SBI </w:t>
            </w:r>
          </w:p>
        </w:tc>
        <w:tc>
          <w:tcPr>
            <w:tcW w:w="990" w:type="dxa"/>
          </w:tcPr>
          <w:p w14:paraId="11D31E93" w14:textId="77777777" w:rsidR="00DC10C4" w:rsidRPr="00555035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6B48A9A4" w14:textId="77777777" w:rsidR="00DC6CED" w:rsidRPr="00BD5DC6" w:rsidRDefault="00DC6CED" w:rsidP="00FF6F14">
            <w:pPr>
              <w:numPr>
                <w:ilvl w:val="0"/>
                <w:numId w:val="54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&lt;50= economy contraction ; &gt;50=Economic growth</w:t>
            </w:r>
          </w:p>
          <w:p w14:paraId="5DA0FA47" w14:textId="77777777" w:rsidR="00DC10C4" w:rsidRPr="00BD5DC6" w:rsidRDefault="00461554" w:rsidP="00FF6F14">
            <w:pPr>
              <w:numPr>
                <w:ilvl w:val="0"/>
                <w:numId w:val="54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Based on inflation, Loan portfolio, PMI</w:t>
            </w:r>
            <w:r w:rsidR="00DC10C4" w:rsidRPr="00BD5DC6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</w:tc>
      </w:tr>
      <w:tr w:rsidR="00DC10C4" w:rsidRPr="00555035" w14:paraId="209B19C6" w14:textId="77777777" w:rsidTr="009D5EEC">
        <w:trPr>
          <w:trHeight w:val="143"/>
        </w:trPr>
        <w:tc>
          <w:tcPr>
            <w:tcW w:w="1080" w:type="dxa"/>
          </w:tcPr>
          <w:p w14:paraId="539EAF97" w14:textId="77777777" w:rsidR="00DC10C4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09C30575" w14:textId="77777777" w:rsidR="00DC10C4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19B50590" w14:textId="77777777" w:rsidR="00DC10C4" w:rsidRPr="00555035" w:rsidRDefault="00DC10C4" w:rsidP="00D20F2C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50A337A8" w14:textId="77777777" w:rsidR="00DC10C4" w:rsidRPr="00BD5DC6" w:rsidRDefault="00DC6CED" w:rsidP="00FF6F14">
            <w:pPr>
              <w:numPr>
                <w:ilvl w:val="0"/>
                <w:numId w:val="54"/>
              </w:num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Baltic Dry Index by London’s Baltic Exchange</w:t>
            </w:r>
            <w:r w:rsidR="00DC10C4" w:rsidRPr="00BD5DC6">
              <w:rPr>
                <w:rFonts w:ascii="Cambria" w:hAnsi="Cambria" w:cs="Arial"/>
                <w:sz w:val="18"/>
                <w:szCs w:val="18"/>
              </w:rPr>
              <w:t xml:space="preserve"> (transport cost by sea)</w:t>
            </w:r>
          </w:p>
        </w:tc>
      </w:tr>
      <w:tr w:rsidR="00DD4593" w:rsidRPr="00555035" w14:paraId="7E3BD39B" w14:textId="77777777" w:rsidTr="009D5EEC">
        <w:trPr>
          <w:trHeight w:val="143"/>
        </w:trPr>
        <w:tc>
          <w:tcPr>
            <w:tcW w:w="1080" w:type="dxa"/>
          </w:tcPr>
          <w:p w14:paraId="7938906D" w14:textId="77777777" w:rsidR="00DD4593" w:rsidRPr="00555035" w:rsidRDefault="00DD4593" w:rsidP="00DD4593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FPI (Food)</w:t>
            </w:r>
          </w:p>
        </w:tc>
        <w:tc>
          <w:tcPr>
            <w:tcW w:w="990" w:type="dxa"/>
          </w:tcPr>
          <w:p w14:paraId="0A099B17" w14:textId="77777777" w:rsidR="00DD4593" w:rsidRPr="00555035" w:rsidRDefault="00DD4593" w:rsidP="00DD4593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FAO</w:t>
            </w:r>
          </w:p>
        </w:tc>
        <w:tc>
          <w:tcPr>
            <w:tcW w:w="990" w:type="dxa"/>
          </w:tcPr>
          <w:p w14:paraId="2D8F6DA4" w14:textId="77777777" w:rsidR="00DD4593" w:rsidRPr="00555035" w:rsidRDefault="00DD4593" w:rsidP="00DD4593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726DED77" w14:textId="77777777" w:rsidR="00DD4593" w:rsidRPr="00BD5DC6" w:rsidRDefault="00DD4593" w:rsidP="00DD4593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>Average international prices of 5 commodity groups (Cereal, Vegetable oil, Dairy, Meat, Sugar)</w:t>
            </w:r>
          </w:p>
        </w:tc>
      </w:tr>
      <w:tr w:rsidR="00DC10C4" w:rsidRPr="00555035" w14:paraId="474ECCD5" w14:textId="77777777" w:rsidTr="009D5EEC">
        <w:trPr>
          <w:trHeight w:val="143"/>
        </w:trPr>
        <w:tc>
          <w:tcPr>
            <w:tcW w:w="1080" w:type="dxa"/>
          </w:tcPr>
          <w:p w14:paraId="5831D85E" w14:textId="77777777" w:rsidR="00DC10C4" w:rsidRPr="00555035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SPI</w:t>
            </w:r>
          </w:p>
        </w:tc>
        <w:tc>
          <w:tcPr>
            <w:tcW w:w="990" w:type="dxa"/>
          </w:tcPr>
          <w:p w14:paraId="0B46801E" w14:textId="77777777" w:rsidR="00DC10C4" w:rsidRPr="00555035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2AADBCF1" w14:textId="77777777" w:rsidR="00DC10C4" w:rsidRPr="00555035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66362C4F" w14:textId="77777777" w:rsidR="00DC10C4" w:rsidRPr="00BD5DC6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 w:cs="Arial"/>
                <w:sz w:val="18"/>
                <w:szCs w:val="18"/>
              </w:rPr>
              <w:t xml:space="preserve">CSO had setup Prof. </w:t>
            </w:r>
            <w:r w:rsidRPr="00BD5DC6">
              <w:rPr>
                <w:rFonts w:ascii="Cambria" w:hAnsi="Cambria" w:cs="Arial"/>
                <w:b/>
                <w:bCs/>
                <w:sz w:val="18"/>
                <w:szCs w:val="18"/>
              </w:rPr>
              <w:t>CP Chandrasekhar committee</w:t>
            </w:r>
            <w:r w:rsidRPr="00BD5DC6">
              <w:rPr>
                <w:rFonts w:ascii="Cambria" w:hAnsi="Cambria" w:cs="Arial"/>
                <w:sz w:val="18"/>
                <w:szCs w:val="18"/>
              </w:rPr>
              <w:t xml:space="preserve"> for services sector</w:t>
            </w:r>
          </w:p>
        </w:tc>
      </w:tr>
      <w:tr w:rsidR="00DC10C4" w:rsidRPr="00555035" w14:paraId="5BE08D62" w14:textId="77777777" w:rsidTr="009D5EEC">
        <w:trPr>
          <w:trHeight w:val="332"/>
        </w:trPr>
        <w:tc>
          <w:tcPr>
            <w:tcW w:w="1080" w:type="dxa"/>
          </w:tcPr>
          <w:p w14:paraId="3514E411" w14:textId="77777777" w:rsidR="00DC10C4" w:rsidRPr="00555035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  <w:r w:rsidRPr="00555035">
              <w:rPr>
                <w:rFonts w:ascii="Cambria" w:hAnsi="Cambria" w:cs="Arial"/>
                <w:sz w:val="18"/>
                <w:szCs w:val="18"/>
              </w:rPr>
              <w:t>PPI</w:t>
            </w:r>
          </w:p>
        </w:tc>
        <w:tc>
          <w:tcPr>
            <w:tcW w:w="990" w:type="dxa"/>
          </w:tcPr>
          <w:p w14:paraId="7D7E2E19" w14:textId="77777777" w:rsidR="00DC10C4" w:rsidRPr="00555035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6CBB71AF" w14:textId="77777777" w:rsidR="00DC10C4" w:rsidRPr="00555035" w:rsidRDefault="00DC10C4" w:rsidP="00DC10C4">
            <w:pPr>
              <w:rPr>
                <w:rFonts w:ascii="Cambria" w:hAnsi="Cambria" w:cs="Arial"/>
                <w:sz w:val="18"/>
                <w:szCs w:val="18"/>
              </w:rPr>
            </w:pPr>
          </w:p>
        </w:tc>
        <w:tc>
          <w:tcPr>
            <w:tcW w:w="7369" w:type="dxa"/>
          </w:tcPr>
          <w:p w14:paraId="6E054979" w14:textId="77777777" w:rsidR="00DC10C4" w:rsidRPr="00BD5DC6" w:rsidRDefault="00DC10C4" w:rsidP="00DA6110">
            <w:pPr>
              <w:rPr>
                <w:rFonts w:ascii="Cambria" w:hAnsi="Cambria" w:cs="Arial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 xml:space="preserve">Includes both goods and services, but not TAXES, Price change from Sellers’ perspective, 2014: CSO setup </w:t>
            </w:r>
            <w:r w:rsidRPr="00BD5DC6">
              <w:rPr>
                <w:rFonts w:ascii="Cambria" w:hAnsi="Cambria"/>
                <w:b/>
                <w:bCs/>
                <w:sz w:val="18"/>
                <w:szCs w:val="18"/>
              </w:rPr>
              <w:t>BN Goldar Committee</w:t>
            </w:r>
          </w:p>
        </w:tc>
      </w:tr>
    </w:tbl>
    <w:p w14:paraId="509CCE21" w14:textId="77777777" w:rsidR="001F7352" w:rsidRDefault="001F7352" w:rsidP="00AF54D6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2A9CA68D" w14:textId="77777777" w:rsidR="00641BFB" w:rsidRDefault="00641BFB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the 3 key factors because of which CPI and WPI are not closely related?</w:t>
      </w:r>
      <w:r w:rsidR="00AF54D6">
        <w:rPr>
          <w:rFonts w:asciiTheme="minorHAnsi" w:hAnsiTheme="minorHAnsi" w:cs="Arial"/>
          <w:sz w:val="20"/>
          <w:szCs w:val="20"/>
        </w:rPr>
        <w:t xml:space="preserve"> (P-103, SR)</w:t>
      </w:r>
    </w:p>
    <w:p w14:paraId="56AE2B8A" w14:textId="77777777" w:rsidR="008820B8" w:rsidRDefault="00641BFB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Which ministry publishes CPI (IW), CP</w:t>
      </w:r>
      <w:r w:rsidRPr="007810B3">
        <w:rPr>
          <w:rFonts w:asciiTheme="minorHAnsi" w:hAnsiTheme="minorHAnsi" w:cs="Arial"/>
          <w:sz w:val="20"/>
          <w:szCs w:val="20"/>
        </w:rPr>
        <w:t>I (AL</w:t>
      </w:r>
      <w:r>
        <w:rPr>
          <w:rFonts w:asciiTheme="minorHAnsi" w:hAnsiTheme="minorHAnsi" w:cs="Arial"/>
          <w:sz w:val="20"/>
          <w:szCs w:val="20"/>
        </w:rPr>
        <w:t>), CPI (RL)?</w:t>
      </w:r>
      <w:r w:rsidR="00F82B24">
        <w:rPr>
          <w:rFonts w:asciiTheme="minorHAnsi" w:hAnsiTheme="minorHAnsi" w:cs="Arial"/>
          <w:sz w:val="20"/>
          <w:szCs w:val="20"/>
        </w:rPr>
        <w:t xml:space="preserve"> </w:t>
      </w:r>
      <w:r w:rsidR="00AF54D6">
        <w:rPr>
          <w:rFonts w:asciiTheme="minorHAnsi" w:hAnsiTheme="minorHAnsi" w:cs="Arial"/>
          <w:sz w:val="20"/>
          <w:szCs w:val="20"/>
        </w:rPr>
        <w:t>(P-102, SR)</w:t>
      </w:r>
    </w:p>
    <w:p w14:paraId="72C92F70" w14:textId="77777777" w:rsidR="00641BFB" w:rsidRDefault="00555035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What are key provisions of Collection of Statistics Act 2008? </w:t>
      </w:r>
    </w:p>
    <w:p w14:paraId="2B2DC184" w14:textId="77777777" w:rsidR="00D20F2C" w:rsidRDefault="00D20F2C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555035">
        <w:rPr>
          <w:rFonts w:asciiTheme="minorHAnsi" w:hAnsiTheme="minorHAnsi" w:cs="Arial"/>
          <w:sz w:val="20"/>
          <w:szCs w:val="20"/>
        </w:rPr>
        <w:t xml:space="preserve">What are 2 category of measure the government has at its disposal to control inflation other than monetary policy by RBI? </w:t>
      </w:r>
    </w:p>
    <w:p w14:paraId="1565B91A" w14:textId="77777777" w:rsidR="00616AAF" w:rsidRDefault="00BD1C6D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 w:rsidRPr="00BD1C6D">
        <w:rPr>
          <w:rFonts w:asciiTheme="minorHAnsi" w:hAnsiTheme="minorHAnsi" w:cs="Arial"/>
          <w:sz w:val="20"/>
          <w:szCs w:val="20"/>
        </w:rPr>
        <w:t xml:space="preserve">What is Laspeyres formula used for inflation calculation? </w:t>
      </w:r>
      <w:r>
        <w:rPr>
          <w:rFonts w:asciiTheme="minorHAnsi" w:hAnsiTheme="minorHAnsi" w:cs="Arial"/>
          <w:sz w:val="20"/>
          <w:szCs w:val="20"/>
        </w:rPr>
        <w:t xml:space="preserve">Is it used for GDP too? </w:t>
      </w:r>
      <w:r w:rsidRPr="00BD1C6D">
        <w:rPr>
          <w:rFonts w:asciiTheme="minorHAnsi" w:hAnsiTheme="minorHAnsi" w:cs="Arial"/>
          <w:sz w:val="20"/>
          <w:szCs w:val="20"/>
        </w:rPr>
        <w:t>(German economist)</w:t>
      </w:r>
      <w:r w:rsidR="00F82B24">
        <w:rPr>
          <w:rFonts w:asciiTheme="minorHAnsi" w:hAnsiTheme="minorHAnsi" w:cs="Arial"/>
          <w:sz w:val="20"/>
          <w:szCs w:val="20"/>
        </w:rPr>
        <w:t xml:space="preserve"> Slide 15</w:t>
      </w:r>
    </w:p>
    <w:p w14:paraId="7A7ACD3E" w14:textId="77777777" w:rsidR="007F16FC" w:rsidRDefault="00616AAF" w:rsidP="00FF6F14">
      <w:pPr>
        <w:pStyle w:val="ListParagraph"/>
        <w:numPr>
          <w:ilvl w:val="0"/>
          <w:numId w:val="33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Discuss key CPI, WPI, IIP trend for last one year</w:t>
      </w:r>
      <w:r w:rsidR="00F82B24">
        <w:rPr>
          <w:rFonts w:asciiTheme="minorHAnsi" w:hAnsiTheme="minorHAnsi" w:cs="Arial"/>
          <w:sz w:val="20"/>
          <w:szCs w:val="20"/>
        </w:rPr>
        <w:t xml:space="preserve"> </w:t>
      </w:r>
    </w:p>
    <w:p w14:paraId="5420C992" w14:textId="77777777" w:rsidR="00BD1C6D" w:rsidRPr="00BD1C6D" w:rsidRDefault="00BD1C6D" w:rsidP="00BD1C6D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08E1BE3C" w14:textId="77777777" w:rsidR="00301F54" w:rsidRPr="00301F54" w:rsidRDefault="00301F54" w:rsidP="00301F54">
      <w:pPr>
        <w:rPr>
          <w:rFonts w:asciiTheme="minorHAnsi" w:hAnsiTheme="minorHAnsi" w:cs="Arial"/>
          <w:sz w:val="20"/>
          <w:szCs w:val="20"/>
          <w:u w:val="single"/>
        </w:rPr>
      </w:pPr>
      <w:r w:rsidRPr="007B6997">
        <w:rPr>
          <w:rFonts w:asciiTheme="minorHAnsi" w:hAnsiTheme="minorHAnsi" w:cs="Arial"/>
          <w:sz w:val="20"/>
          <w:szCs w:val="20"/>
          <w:u w:val="single"/>
        </w:rPr>
        <w:t>Skill</w:t>
      </w:r>
      <w:r w:rsidR="00924601" w:rsidRPr="007B6997">
        <w:rPr>
          <w:rFonts w:asciiTheme="minorHAnsi" w:hAnsiTheme="minorHAnsi" w:cs="Arial"/>
          <w:sz w:val="20"/>
          <w:szCs w:val="20"/>
          <w:u w:val="single"/>
        </w:rPr>
        <w:t>ing</w:t>
      </w:r>
      <w:r w:rsidRPr="007B6997">
        <w:rPr>
          <w:rFonts w:asciiTheme="minorHAnsi" w:hAnsiTheme="minorHAnsi" w:cs="Arial"/>
          <w:sz w:val="20"/>
          <w:szCs w:val="20"/>
          <w:u w:val="single"/>
        </w:rPr>
        <w:t xml:space="preserve"> and employment</w:t>
      </w:r>
      <w:r w:rsidR="001B6D2F">
        <w:rPr>
          <w:rFonts w:asciiTheme="minorHAnsi" w:hAnsiTheme="minorHAnsi" w:cs="Arial"/>
          <w:sz w:val="20"/>
          <w:szCs w:val="20"/>
          <w:u w:val="single"/>
        </w:rPr>
        <w:t xml:space="preserve"> (NCERT)</w:t>
      </w:r>
    </w:p>
    <w:p w14:paraId="574BAF41" w14:textId="77777777" w:rsidR="00EE21DC" w:rsidRPr="00BD5DC6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are economic activities and who are workers? What type of women are not classified as workers</w:t>
      </w:r>
    </w:p>
    <w:p w14:paraId="0D8F37F1" w14:textId="77777777" w:rsidR="00EE21DC" w:rsidRPr="00BD5DC6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is the total workforce of India, it's split across rural/urban and sex</w:t>
      </w:r>
      <w:r w:rsidR="001B6D2F"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(X)</w:t>
      </w:r>
    </w:p>
    <w:p w14:paraId="4A61DE89" w14:textId="77777777" w:rsidR="00EE21DC" w:rsidRPr="00BD5DC6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What is worker population ratio and it's variation across rural/urban and sex? </w:t>
      </w:r>
    </w:p>
    <w:p w14:paraId="27A2FA46" w14:textId="77777777" w:rsidR="001B6D2F" w:rsidRPr="00BD5DC6" w:rsidRDefault="00924601" w:rsidP="0078097C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Explain the above statistics a) rural workforce ratio being higher b) women workforce ratio being lower and even lower for urban</w:t>
      </w:r>
      <w:r w:rsidR="001B6D2F"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</w:t>
      </w:r>
    </w:p>
    <w:p w14:paraId="3268145D" w14:textId="77777777" w:rsidR="00EE21DC" w:rsidRPr="00BD5DC6" w:rsidRDefault="00924601" w:rsidP="0078097C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What are different type of workers? </w:t>
      </w:r>
      <w:r w:rsidRPr="00BD5DC6">
        <w:rPr>
          <w:rFonts w:asciiTheme="minorHAnsi" w:hAnsiTheme="minorHAnsi" w:cs="Arial"/>
          <w:strike/>
          <w:color w:val="202124"/>
          <w:spacing w:val="2"/>
          <w:sz w:val="20"/>
          <w:szCs w:val="20"/>
          <w:shd w:val="clear" w:color="auto" w:fill="FFFFFF"/>
        </w:rPr>
        <w:t>Split by region and sex</w:t>
      </w:r>
      <w:r w:rsidR="00EE21DC" w:rsidRPr="00BD5DC6">
        <w:rPr>
          <w:rFonts w:asciiTheme="minorHAnsi" w:hAnsiTheme="minorHAnsi" w:cs="Arial"/>
          <w:strike/>
          <w:color w:val="202124"/>
          <w:spacing w:val="2"/>
          <w:sz w:val="20"/>
          <w:szCs w:val="20"/>
          <w:shd w:val="clear" w:color="auto" w:fill="FFFFFF"/>
        </w:rPr>
        <w:t>?</w:t>
      </w:r>
      <w:r w:rsidR="00D420A1" w:rsidRPr="00BD5DC6">
        <w:rPr>
          <w:rFonts w:asciiTheme="minorHAnsi" w:hAnsiTheme="minorHAnsi" w:cs="Arial"/>
          <w:strike/>
          <w:color w:val="202124"/>
          <w:spacing w:val="2"/>
          <w:sz w:val="20"/>
          <w:szCs w:val="20"/>
          <w:shd w:val="clear" w:color="auto" w:fill="FFFFFF"/>
        </w:rPr>
        <w:t xml:space="preserve">  </w:t>
      </w:r>
      <w:r w:rsidR="00D420A1"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Majority workers in India are self- employed (51%)</w:t>
      </w:r>
    </w:p>
    <w:p w14:paraId="5DE211D2" w14:textId="77777777" w:rsidR="00EE21DC" w:rsidRPr="00BD5DC6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are 3 broad sector and 8 sub sectors of economy?</w:t>
      </w:r>
    </w:p>
    <w:p w14:paraId="44D27D8E" w14:textId="77777777" w:rsidR="007B6997" w:rsidRPr="00BD5DC6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What is the split of employment across 3 </w:t>
      </w:r>
      <w:r w:rsidR="00EE21DC"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sectors?</w:t>
      </w: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</w:t>
      </w:r>
      <w:r w:rsidR="00D420A1"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&lt;Secondary 24%, Services/Tertiary 27%)</w:t>
      </w:r>
    </w:p>
    <w:p w14:paraId="5A278960" w14:textId="77777777" w:rsidR="00EE21DC" w:rsidRPr="00BD5DC6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are sectoral and status trends of employment in past 60 years</w:t>
      </w:r>
      <w:r w:rsidR="007B6997" w:rsidRPr="00BD5DC6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? P-126</w:t>
      </w:r>
    </w:p>
    <w:p w14:paraId="39CE0B15" w14:textId="77777777" w:rsidR="00EE21DC" w:rsidRPr="00EE21DC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is casualization of worker</w:t>
      </w:r>
      <w:r w:rsid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s</w:t>
      </w:r>
    </w:p>
    <w:p w14:paraId="308BEAFD" w14:textId="77777777" w:rsidR="00EE21DC" w:rsidRPr="00EE21DC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is difference in formal</w:t>
      </w:r>
      <w:r w:rsidR="007B6997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(organized)</w:t>
      </w: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and informal</w:t>
      </w:r>
      <w:r w:rsidR="007B6997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(unorganized)</w:t>
      </w: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sector employment? Lay down characteristics of each</w:t>
      </w:r>
    </w:p>
    <w:p w14:paraId="02C2B4E5" w14:textId="77777777" w:rsidR="00EE21DC" w:rsidRPr="00076878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076878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What is region and gender split across the above 2 type of sectors</w:t>
      </w:r>
    </w:p>
    <w:p w14:paraId="02A26586" w14:textId="77777777" w:rsidR="00EE21DC" w:rsidRPr="00EE21DC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How is unemployment defined by NSSO and economists</w:t>
      </w:r>
    </w:p>
    <w:p w14:paraId="2B1D7F3B" w14:textId="77777777" w:rsidR="00924601" w:rsidRPr="00EE21DC" w:rsidRDefault="00924601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What is </w:t>
      </w:r>
      <w:r w:rsidR="007B6997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open, </w:t>
      </w: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disguised</w:t>
      </w:r>
      <w:r w:rsidR="007B6997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, </w:t>
      </w: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seasonal </w:t>
      </w:r>
      <w:r w:rsidR="005A5B97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and frictional </w:t>
      </w: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unemployment</w:t>
      </w:r>
    </w:p>
    <w:p w14:paraId="25A6B1BA" w14:textId="77777777" w:rsidR="00EE21DC" w:rsidRPr="00EE21DC" w:rsidRDefault="00EE21DC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EE21DC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>Explain the phenomenon of Jobless growth. Discuss key reasons</w:t>
      </w:r>
      <w:r w:rsidR="007B6997">
        <w:rPr>
          <w:rFonts w:asciiTheme="minorHAnsi" w:hAnsiTheme="minorHAnsi" w:cs="Arial"/>
          <w:color w:val="202124"/>
          <w:spacing w:val="2"/>
          <w:sz w:val="20"/>
          <w:szCs w:val="20"/>
          <w:shd w:val="clear" w:color="auto" w:fill="FFFFFF"/>
        </w:rPr>
        <w:t xml:space="preserve"> (X)</w:t>
      </w:r>
    </w:p>
    <w:p w14:paraId="06FD00B8" w14:textId="77777777" w:rsidR="00EE21DC" w:rsidRDefault="00EE21DC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Discuss the evolution of labor laws in India? How does it affect the growth? </w:t>
      </w:r>
      <w:r w:rsidR="00D420A1">
        <w:rPr>
          <w:rFonts w:asciiTheme="minorHAnsi" w:hAnsiTheme="minorHAnsi" w:cs="Arial"/>
          <w:sz w:val="20"/>
          <w:szCs w:val="20"/>
        </w:rPr>
        <w:t>(X)</w:t>
      </w:r>
    </w:p>
    <w:p w14:paraId="331145A5" w14:textId="77777777" w:rsidR="008635B3" w:rsidRPr="008C0DAD" w:rsidRDefault="008635B3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8C0DAD">
        <w:rPr>
          <w:rFonts w:asciiTheme="minorHAnsi" w:hAnsiTheme="minorHAnsi" w:cs="Arial"/>
          <w:sz w:val="20"/>
          <w:szCs w:val="20"/>
        </w:rPr>
        <w:t>What are the key elements of NSQF?</w:t>
      </w:r>
    </w:p>
    <w:p w14:paraId="38A9AAA0" w14:textId="77777777" w:rsidR="0088686C" w:rsidRPr="008C0DAD" w:rsidRDefault="0088686C" w:rsidP="0088686C">
      <w:pPr>
        <w:pStyle w:val="ListParagraph"/>
        <w:numPr>
          <w:ilvl w:val="0"/>
          <w:numId w:val="59"/>
        </w:numPr>
        <w:rPr>
          <w:rFonts w:ascii="Cambria" w:hAnsi="Cambria"/>
          <w:color w:val="000000"/>
          <w:sz w:val="20"/>
          <w:szCs w:val="20"/>
          <w:shd w:val="clear" w:color="auto" w:fill="FFFFFF"/>
        </w:rPr>
      </w:pP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NSQF is a 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competency-based</w:t>
      </w: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framework that organizes all qualifications according to a series of levels of knowledge, skills and aptitude 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graded from one to ten</w:t>
      </w: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, </w:t>
      </w:r>
    </w:p>
    <w:p w14:paraId="6003943D" w14:textId="77777777" w:rsidR="0088686C" w:rsidRPr="008C0DAD" w:rsidRDefault="0088686C" w:rsidP="0088686C">
      <w:pPr>
        <w:pStyle w:val="ListParagraph"/>
        <w:numPr>
          <w:ilvl w:val="0"/>
          <w:numId w:val="59"/>
        </w:numPr>
        <w:rPr>
          <w:rFonts w:ascii="Cambria" w:hAnsi="Cambria" w:cs="Arial"/>
          <w:sz w:val="20"/>
          <w:szCs w:val="20"/>
        </w:rPr>
      </w:pP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These are defined in terms of learning 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outcomes which the learner must possess regardless</w:t>
      </w: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of whether they are obtained through formal, non-formal or informal learning (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recognition of pre-learning</w:t>
      </w: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>)</w:t>
      </w:r>
    </w:p>
    <w:p w14:paraId="045AD961" w14:textId="77777777" w:rsidR="0088686C" w:rsidRPr="008C0DAD" w:rsidRDefault="0088686C" w:rsidP="0088686C">
      <w:pPr>
        <w:pStyle w:val="ListParagraph"/>
        <w:numPr>
          <w:ilvl w:val="0"/>
          <w:numId w:val="59"/>
        </w:numPr>
        <w:rPr>
          <w:rFonts w:ascii="Cambria" w:hAnsi="Cambria" w:cs="Arial"/>
          <w:b/>
          <w:bCs/>
          <w:sz w:val="20"/>
          <w:szCs w:val="20"/>
        </w:rPr>
      </w:pP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Implemented by National Skill Qualification Committee under 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NSDA, Ministry of Skills</w:t>
      </w:r>
    </w:p>
    <w:p w14:paraId="2C522353" w14:textId="77777777" w:rsidR="0088686C" w:rsidRPr="008C0DAD" w:rsidRDefault="0088686C" w:rsidP="0088686C">
      <w:pPr>
        <w:pStyle w:val="ListParagraph"/>
        <w:numPr>
          <w:ilvl w:val="0"/>
          <w:numId w:val="59"/>
        </w:numPr>
        <w:rPr>
          <w:rFonts w:ascii="Cambria" w:hAnsi="Cambria" w:cs="Arial"/>
          <w:b/>
          <w:bCs/>
          <w:sz w:val="20"/>
          <w:szCs w:val="20"/>
        </w:rPr>
      </w:pPr>
      <w:r w:rsidRPr="008C0DAD">
        <w:rPr>
          <w:rFonts w:ascii="Cambria" w:hAnsi="Cambria" w:cs="Arial"/>
          <w:b/>
          <w:bCs/>
          <w:sz w:val="20"/>
          <w:szCs w:val="20"/>
        </w:rPr>
        <w:t>Creation of NOSs</w:t>
      </w:r>
      <w:r w:rsidRPr="008C0DAD">
        <w:rPr>
          <w:rFonts w:ascii="Cambria" w:hAnsi="Cambria" w:cs="Arial"/>
          <w:sz w:val="20"/>
          <w:szCs w:val="20"/>
        </w:rPr>
        <w:t xml:space="preserve"> (National Occupational Standards)/</w:t>
      </w:r>
      <w:r w:rsidRPr="008C0DAD">
        <w:rPr>
          <w:rFonts w:ascii="Cambria" w:hAnsi="Cambria" w:cs="Arial"/>
          <w:b/>
          <w:bCs/>
          <w:sz w:val="20"/>
          <w:szCs w:val="20"/>
        </w:rPr>
        <w:t>QP</w:t>
      </w:r>
      <w:r w:rsidRPr="008C0DAD">
        <w:rPr>
          <w:rFonts w:ascii="Cambria" w:hAnsi="Cambria" w:cs="Arial"/>
          <w:sz w:val="20"/>
          <w:szCs w:val="20"/>
        </w:rPr>
        <w:t xml:space="preserve"> (Qualification Packs)- 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Sector Skill Councils</w:t>
      </w:r>
      <w:r w:rsidRPr="008C0DAD">
        <w:rPr>
          <w:rFonts w:ascii="Cambria" w:hAnsi="Cambria"/>
          <w:color w:val="000000"/>
          <w:sz w:val="20"/>
          <w:szCs w:val="20"/>
          <w:shd w:val="clear" w:color="auto" w:fill="FFFFFF"/>
        </w:rPr>
        <w:t xml:space="preserve"> are responsible for the creation. SSCs work under </w:t>
      </w:r>
      <w:r w:rsidRPr="008C0DAD">
        <w:rPr>
          <w:rFonts w:ascii="Cambria" w:hAnsi="Cambria"/>
          <w:b/>
          <w:bCs/>
          <w:color w:val="000000"/>
          <w:sz w:val="20"/>
          <w:szCs w:val="20"/>
          <w:shd w:val="clear" w:color="auto" w:fill="FFFFFF"/>
        </w:rPr>
        <w:t>NSDC (PPP body under Ministry)</w:t>
      </w:r>
    </w:p>
    <w:p w14:paraId="6621ECC2" w14:textId="77777777" w:rsidR="00957F77" w:rsidRPr="008C0DAD" w:rsidRDefault="00957F77" w:rsidP="00FF6F14">
      <w:pPr>
        <w:pStyle w:val="ListParagraph"/>
        <w:numPr>
          <w:ilvl w:val="0"/>
          <w:numId w:val="42"/>
        </w:numPr>
        <w:rPr>
          <w:rFonts w:asciiTheme="minorHAnsi" w:hAnsiTheme="minorHAnsi" w:cs="Arial"/>
          <w:sz w:val="20"/>
          <w:szCs w:val="20"/>
        </w:rPr>
      </w:pPr>
      <w:r w:rsidRPr="008C0DAD">
        <w:rPr>
          <w:rFonts w:asciiTheme="minorHAnsi" w:hAnsiTheme="minorHAnsi" w:cs="Arial"/>
          <w:sz w:val="20"/>
          <w:szCs w:val="20"/>
        </w:rPr>
        <w:t xml:space="preserve">Skill schemes in budget- </w:t>
      </w:r>
    </w:p>
    <w:p w14:paraId="3E84C4DD" w14:textId="77777777" w:rsidR="00031770" w:rsidRPr="008C0DAD" w:rsidRDefault="009C21CF" w:rsidP="0088686C">
      <w:pPr>
        <w:pStyle w:val="ListParagraph"/>
        <w:numPr>
          <w:ilvl w:val="0"/>
          <w:numId w:val="58"/>
        </w:numPr>
        <w:spacing w:line="259" w:lineRule="auto"/>
        <w:rPr>
          <w:rFonts w:ascii="Cambria" w:hAnsi="Cambria"/>
          <w:sz w:val="20"/>
          <w:szCs w:val="20"/>
        </w:rPr>
      </w:pPr>
      <w:r w:rsidRPr="008C0DAD">
        <w:rPr>
          <w:rFonts w:ascii="Cambria" w:hAnsi="Cambria"/>
          <w:b/>
          <w:bCs/>
          <w:sz w:val="20"/>
          <w:szCs w:val="20"/>
        </w:rPr>
        <w:t>PM</w:t>
      </w:r>
      <w:r w:rsidR="00D420A1" w:rsidRPr="008C0DAD">
        <w:rPr>
          <w:rFonts w:ascii="Cambria" w:hAnsi="Cambria"/>
          <w:b/>
          <w:bCs/>
          <w:sz w:val="20"/>
          <w:szCs w:val="20"/>
        </w:rPr>
        <w:t xml:space="preserve"> Kaushal</w:t>
      </w:r>
      <w:r w:rsidR="0088686C" w:rsidRPr="008C0DAD">
        <w:rPr>
          <w:rFonts w:ascii="Cambria" w:hAnsi="Cambria"/>
          <w:b/>
          <w:bCs/>
          <w:sz w:val="20"/>
          <w:szCs w:val="20"/>
        </w:rPr>
        <w:t xml:space="preserve"> Vikas Yojana</w:t>
      </w:r>
      <w:r w:rsidR="00031770" w:rsidRPr="008C0DAD">
        <w:rPr>
          <w:rFonts w:ascii="Cambria" w:hAnsi="Cambria"/>
          <w:b/>
          <w:bCs/>
          <w:sz w:val="20"/>
          <w:szCs w:val="20"/>
        </w:rPr>
        <w:t xml:space="preserve">: </w:t>
      </w:r>
      <w:r w:rsidR="00031770" w:rsidRPr="008C0DAD">
        <w:rPr>
          <w:rFonts w:ascii="Cambria" w:hAnsi="Cambria"/>
          <w:sz w:val="20"/>
          <w:szCs w:val="20"/>
        </w:rPr>
        <w:t xml:space="preserve">Implemented by NSDC, MoSD&amp;E </w:t>
      </w:r>
    </w:p>
    <w:p w14:paraId="06812BD4" w14:textId="77777777" w:rsidR="0088686C" w:rsidRPr="008C0DAD" w:rsidRDefault="00031770" w:rsidP="00031770">
      <w:pPr>
        <w:pStyle w:val="ListParagraph"/>
        <w:numPr>
          <w:ilvl w:val="1"/>
          <w:numId w:val="58"/>
        </w:numPr>
        <w:spacing w:line="259" w:lineRule="auto"/>
        <w:rPr>
          <w:rFonts w:ascii="Cambria" w:hAnsi="Cambria"/>
          <w:sz w:val="20"/>
          <w:szCs w:val="20"/>
        </w:rPr>
      </w:pPr>
      <w:r w:rsidRPr="008C0DAD">
        <w:rPr>
          <w:rFonts w:ascii="Cambria" w:hAnsi="Cambria"/>
          <w:sz w:val="20"/>
          <w:szCs w:val="20"/>
        </w:rPr>
        <w:t>Award Rs 8000 per trainee on achieving NSQF based certification by 3</w:t>
      </w:r>
      <w:r w:rsidRPr="008C0DAD">
        <w:rPr>
          <w:rFonts w:ascii="Cambria" w:hAnsi="Cambria"/>
          <w:sz w:val="20"/>
          <w:szCs w:val="20"/>
          <w:vertAlign w:val="superscript"/>
        </w:rPr>
        <w:t>rd</w:t>
      </w:r>
      <w:r w:rsidRPr="008C0DAD">
        <w:rPr>
          <w:rFonts w:ascii="Cambria" w:hAnsi="Cambria"/>
          <w:sz w:val="20"/>
          <w:szCs w:val="20"/>
        </w:rPr>
        <w:t xml:space="preserve"> party assessment. </w:t>
      </w:r>
    </w:p>
    <w:p w14:paraId="247B19D1" w14:textId="77777777" w:rsidR="009C21CF" w:rsidRPr="008C0DAD" w:rsidRDefault="009C21CF" w:rsidP="009C21CF">
      <w:pPr>
        <w:pStyle w:val="ListParagraph"/>
        <w:numPr>
          <w:ilvl w:val="0"/>
          <w:numId w:val="58"/>
        </w:numPr>
        <w:spacing w:line="259" w:lineRule="auto"/>
        <w:rPr>
          <w:rFonts w:ascii="Cambria" w:hAnsi="Cambria"/>
          <w:b/>
          <w:bCs/>
          <w:sz w:val="20"/>
          <w:szCs w:val="20"/>
        </w:rPr>
      </w:pPr>
      <w:r w:rsidRPr="008C0DAD">
        <w:rPr>
          <w:rFonts w:ascii="Cambria" w:hAnsi="Cambria"/>
          <w:b/>
          <w:bCs/>
          <w:sz w:val="20"/>
          <w:szCs w:val="20"/>
        </w:rPr>
        <w:t>Startup India</w:t>
      </w:r>
      <w:r w:rsidR="00031770" w:rsidRPr="008C0DAD">
        <w:rPr>
          <w:rFonts w:ascii="Cambria" w:hAnsi="Cambria"/>
          <w:b/>
          <w:bCs/>
          <w:sz w:val="20"/>
          <w:szCs w:val="20"/>
        </w:rPr>
        <w:t>: Ministry of Commerce</w:t>
      </w:r>
    </w:p>
    <w:p w14:paraId="219A2A70" w14:textId="77777777" w:rsidR="00031770" w:rsidRPr="008C0DAD" w:rsidRDefault="00031770" w:rsidP="00031770">
      <w:pPr>
        <w:pStyle w:val="ListParagraph"/>
        <w:numPr>
          <w:ilvl w:val="1"/>
          <w:numId w:val="58"/>
        </w:numPr>
        <w:rPr>
          <w:sz w:val="20"/>
          <w:szCs w:val="22"/>
        </w:rPr>
      </w:pPr>
      <w:r w:rsidRPr="008C0DAD">
        <w:rPr>
          <w:b/>
          <w:bCs/>
          <w:sz w:val="20"/>
          <w:szCs w:val="22"/>
        </w:rPr>
        <w:t>Single Window Clearance</w:t>
      </w:r>
      <w:r w:rsidRPr="008C0DAD">
        <w:rPr>
          <w:sz w:val="20"/>
          <w:szCs w:val="22"/>
        </w:rPr>
        <w:t xml:space="preserve"> even with the help of a mobile application</w:t>
      </w:r>
    </w:p>
    <w:p w14:paraId="325AD76A" w14:textId="77777777" w:rsidR="00031770" w:rsidRPr="008C0DAD" w:rsidRDefault="00031770" w:rsidP="00031770">
      <w:pPr>
        <w:pStyle w:val="ListParagraph"/>
        <w:numPr>
          <w:ilvl w:val="1"/>
          <w:numId w:val="58"/>
        </w:numPr>
        <w:rPr>
          <w:sz w:val="20"/>
          <w:szCs w:val="22"/>
        </w:rPr>
      </w:pPr>
      <w:r w:rsidRPr="008C0DAD">
        <w:rPr>
          <w:sz w:val="20"/>
          <w:szCs w:val="22"/>
        </w:rPr>
        <w:t xml:space="preserve">10,000 crore </w:t>
      </w:r>
      <w:r w:rsidRPr="008C0DAD">
        <w:rPr>
          <w:b/>
          <w:bCs/>
          <w:sz w:val="20"/>
          <w:szCs w:val="22"/>
        </w:rPr>
        <w:t>fund of funds</w:t>
      </w:r>
      <w:r w:rsidRPr="008C0DAD">
        <w:rPr>
          <w:sz w:val="20"/>
          <w:szCs w:val="22"/>
        </w:rPr>
        <w:t xml:space="preserve"> </w:t>
      </w:r>
    </w:p>
    <w:p w14:paraId="6206D758" w14:textId="77777777" w:rsidR="00031770" w:rsidRPr="008C0DAD" w:rsidRDefault="00031770" w:rsidP="00031770">
      <w:pPr>
        <w:pStyle w:val="ListParagraph"/>
        <w:numPr>
          <w:ilvl w:val="1"/>
          <w:numId w:val="58"/>
        </w:numPr>
        <w:rPr>
          <w:sz w:val="20"/>
          <w:szCs w:val="22"/>
        </w:rPr>
      </w:pPr>
      <w:r w:rsidRPr="008C0DAD">
        <w:rPr>
          <w:sz w:val="20"/>
          <w:szCs w:val="22"/>
        </w:rPr>
        <w:t xml:space="preserve">80% reduction in patent registration fee and enhanced </w:t>
      </w:r>
      <w:r w:rsidRPr="008C0DAD">
        <w:rPr>
          <w:b/>
          <w:bCs/>
          <w:sz w:val="20"/>
          <w:szCs w:val="22"/>
        </w:rPr>
        <w:t>IPR protection</w:t>
      </w:r>
      <w:r w:rsidRPr="008C0DAD">
        <w:rPr>
          <w:sz w:val="20"/>
          <w:szCs w:val="22"/>
        </w:rPr>
        <w:t xml:space="preserve"> </w:t>
      </w:r>
    </w:p>
    <w:p w14:paraId="3B804301" w14:textId="77777777" w:rsidR="00031770" w:rsidRPr="008C0DAD" w:rsidRDefault="00031770" w:rsidP="00031770">
      <w:pPr>
        <w:pStyle w:val="ListParagraph"/>
        <w:numPr>
          <w:ilvl w:val="1"/>
          <w:numId w:val="58"/>
        </w:numPr>
        <w:rPr>
          <w:sz w:val="20"/>
          <w:szCs w:val="22"/>
        </w:rPr>
      </w:pPr>
      <w:r w:rsidRPr="008C0DAD">
        <w:rPr>
          <w:sz w:val="20"/>
          <w:szCs w:val="22"/>
        </w:rPr>
        <w:t xml:space="preserve">Modified and more friendly </w:t>
      </w:r>
      <w:r w:rsidRPr="008C0DAD">
        <w:rPr>
          <w:b/>
          <w:bCs/>
          <w:sz w:val="20"/>
          <w:szCs w:val="22"/>
        </w:rPr>
        <w:t>Bankruptcy Code to ensure 90-day exit window</w:t>
      </w:r>
      <w:r w:rsidRPr="008C0DAD">
        <w:rPr>
          <w:sz w:val="20"/>
          <w:szCs w:val="22"/>
        </w:rPr>
        <w:t xml:space="preserve"> </w:t>
      </w:r>
    </w:p>
    <w:p w14:paraId="429756C1" w14:textId="77777777" w:rsidR="00031770" w:rsidRPr="008C0DAD" w:rsidRDefault="00031770" w:rsidP="00031770">
      <w:pPr>
        <w:pStyle w:val="ListParagraph"/>
        <w:numPr>
          <w:ilvl w:val="1"/>
          <w:numId w:val="58"/>
        </w:numPr>
        <w:rPr>
          <w:sz w:val="20"/>
          <w:szCs w:val="22"/>
        </w:rPr>
      </w:pPr>
      <w:r w:rsidRPr="008C0DAD">
        <w:rPr>
          <w:b/>
          <w:bCs/>
          <w:sz w:val="20"/>
          <w:szCs w:val="22"/>
        </w:rPr>
        <w:t>Freedom from</w:t>
      </w:r>
      <w:r w:rsidRPr="008C0DAD">
        <w:rPr>
          <w:sz w:val="20"/>
          <w:szCs w:val="22"/>
        </w:rPr>
        <w:t xml:space="preserve"> mystifying inspections, capital gains tax, tax in profits for </w:t>
      </w:r>
      <w:r w:rsidRPr="008C0DAD">
        <w:rPr>
          <w:b/>
          <w:bCs/>
          <w:sz w:val="20"/>
          <w:szCs w:val="22"/>
        </w:rPr>
        <w:t>3 years</w:t>
      </w:r>
      <w:r w:rsidRPr="008C0DAD">
        <w:rPr>
          <w:sz w:val="20"/>
          <w:szCs w:val="22"/>
        </w:rPr>
        <w:t xml:space="preserve">  </w:t>
      </w:r>
    </w:p>
    <w:p w14:paraId="42E7F857" w14:textId="77777777" w:rsidR="00031770" w:rsidRPr="008C0DAD" w:rsidRDefault="00031770" w:rsidP="00031770">
      <w:pPr>
        <w:pStyle w:val="ListParagraph"/>
        <w:numPr>
          <w:ilvl w:val="1"/>
          <w:numId w:val="58"/>
        </w:numPr>
        <w:rPr>
          <w:sz w:val="20"/>
          <w:szCs w:val="22"/>
        </w:rPr>
      </w:pPr>
      <w:r w:rsidRPr="008C0DAD">
        <w:rPr>
          <w:sz w:val="20"/>
          <w:szCs w:val="22"/>
        </w:rPr>
        <w:t xml:space="preserve">Starting with 5 lakh schools to target 10 lakh children for innovation programme </w:t>
      </w:r>
    </w:p>
    <w:p w14:paraId="582EED5B" w14:textId="77777777" w:rsidR="009C21CF" w:rsidRPr="00EE21DC" w:rsidRDefault="009C21CF" w:rsidP="009C21CF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1B54AE67" w14:textId="77777777" w:rsidR="00EE21DC" w:rsidRPr="00EE21DC" w:rsidRDefault="00EE21DC" w:rsidP="00EE21DC">
      <w:pPr>
        <w:ind w:left="360"/>
        <w:rPr>
          <w:rFonts w:asciiTheme="minorHAnsi" w:hAnsiTheme="minorHAnsi" w:cs="Arial"/>
          <w:sz w:val="20"/>
          <w:szCs w:val="20"/>
        </w:rPr>
      </w:pPr>
    </w:p>
    <w:p w14:paraId="1AB35FF1" w14:textId="77777777" w:rsidR="008F258E" w:rsidRPr="00B50D0F" w:rsidRDefault="007F16FC" w:rsidP="007F16FC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B50D0F">
        <w:rPr>
          <w:rFonts w:asciiTheme="minorHAnsi" w:hAnsiTheme="minorHAnsi"/>
          <w:i/>
          <w:iCs/>
          <w:sz w:val="20"/>
          <w:szCs w:val="20"/>
        </w:rPr>
        <w:t xml:space="preserve">• </w:t>
      </w:r>
      <w:r w:rsidRPr="00BD5DC6">
        <w:rPr>
          <w:rFonts w:asciiTheme="minorHAnsi" w:hAnsiTheme="minorHAnsi"/>
          <w:i/>
          <w:iCs/>
          <w:sz w:val="20"/>
          <w:szCs w:val="20"/>
          <w:highlight w:val="yellow"/>
        </w:rPr>
        <w:t>Land reforms in India.</w:t>
      </w:r>
      <w:r w:rsidR="004138D1" w:rsidRPr="00B50D0F">
        <w:rPr>
          <w:rFonts w:asciiTheme="minorHAnsi" w:hAnsiTheme="minorHAnsi"/>
          <w:i/>
          <w:iCs/>
          <w:sz w:val="20"/>
          <w:szCs w:val="20"/>
        </w:rPr>
        <w:t xml:space="preserve"> </w:t>
      </w:r>
    </w:p>
    <w:p w14:paraId="6E744EB4" w14:textId="77777777" w:rsidR="00B00D0C" w:rsidRDefault="007F16FC" w:rsidP="00266F40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B50D0F">
        <w:rPr>
          <w:rFonts w:asciiTheme="minorHAnsi" w:hAnsiTheme="minorHAnsi"/>
          <w:i/>
          <w:iCs/>
          <w:sz w:val="20"/>
          <w:szCs w:val="20"/>
        </w:rPr>
        <w:t xml:space="preserve">• </w:t>
      </w:r>
      <w:r w:rsidRPr="00BD5DC6">
        <w:rPr>
          <w:rFonts w:asciiTheme="minorHAnsi" w:hAnsiTheme="minorHAnsi"/>
          <w:i/>
          <w:iCs/>
          <w:sz w:val="20"/>
          <w:szCs w:val="20"/>
          <w:highlight w:val="yellow"/>
        </w:rPr>
        <w:t>Effects of liberalization on the economy, changes in industrial policy and their effects on industrial growth</w:t>
      </w:r>
    </w:p>
    <w:p w14:paraId="7EFC4B65" w14:textId="77777777" w:rsidR="00B00D0C" w:rsidRPr="00B00D0C" w:rsidRDefault="00B00D0C" w:rsidP="00266F40">
      <w:pPr>
        <w:pStyle w:val="Default"/>
        <w:rPr>
          <w:rFonts w:asciiTheme="minorHAnsi" w:hAnsiTheme="minorHAnsi"/>
          <w:i/>
          <w:iCs/>
          <w:sz w:val="20"/>
          <w:szCs w:val="20"/>
        </w:rPr>
      </w:pPr>
    </w:p>
    <w:p w14:paraId="2FE55336" w14:textId="77777777" w:rsidR="0033622E" w:rsidRPr="009C2C60" w:rsidRDefault="0033622E" w:rsidP="00B50D0F">
      <w:pPr>
        <w:pStyle w:val="Default"/>
        <w:tabs>
          <w:tab w:val="left" w:pos="2068"/>
        </w:tabs>
        <w:rPr>
          <w:rFonts w:asciiTheme="minorHAnsi" w:hAnsiTheme="minorHAnsi"/>
          <w:color w:val="auto"/>
          <w:sz w:val="20"/>
          <w:szCs w:val="20"/>
          <w:highlight w:val="cyan"/>
        </w:rPr>
      </w:pPr>
      <w:r w:rsidRPr="009C2C60">
        <w:rPr>
          <w:rFonts w:asciiTheme="minorHAnsi" w:hAnsiTheme="minorHAnsi"/>
          <w:color w:val="auto"/>
          <w:sz w:val="20"/>
          <w:szCs w:val="20"/>
          <w:u w:val="single"/>
        </w:rPr>
        <w:t xml:space="preserve">(Read </w:t>
      </w:r>
      <w:r w:rsidR="00067C25" w:rsidRPr="009C2C60">
        <w:rPr>
          <w:rFonts w:asciiTheme="minorHAnsi" w:hAnsiTheme="minorHAnsi"/>
          <w:color w:val="auto"/>
          <w:sz w:val="20"/>
          <w:szCs w:val="20"/>
          <w:u w:val="single"/>
        </w:rPr>
        <w:t>from notes)</w:t>
      </w:r>
    </w:p>
    <w:p w14:paraId="0BB5F94A" w14:textId="77777777" w:rsidR="007F16FC" w:rsidRPr="001F02F9" w:rsidRDefault="007F16FC" w:rsidP="007F16FC">
      <w:pPr>
        <w:pStyle w:val="Default"/>
        <w:rPr>
          <w:rFonts w:asciiTheme="minorHAnsi" w:hAnsiTheme="minorHAnsi" w:cs="Mangal"/>
          <w:color w:val="auto"/>
          <w:sz w:val="20"/>
          <w:szCs w:val="20"/>
        </w:rPr>
      </w:pPr>
    </w:p>
    <w:p w14:paraId="5F2947F9" w14:textId="77777777" w:rsidR="00626837" w:rsidRPr="00B50D0F" w:rsidRDefault="007F16FC" w:rsidP="00266F40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B50D0F">
        <w:rPr>
          <w:rFonts w:asciiTheme="minorHAnsi" w:hAnsiTheme="minorHAnsi" w:cs="Mangal"/>
          <w:i/>
          <w:iCs/>
          <w:color w:val="auto"/>
          <w:sz w:val="20"/>
          <w:szCs w:val="20"/>
        </w:rPr>
        <w:t xml:space="preserve">• </w:t>
      </w:r>
      <w:r w:rsidRPr="00B50D0F">
        <w:rPr>
          <w:rFonts w:asciiTheme="minorHAnsi" w:hAnsiTheme="minorHAnsi" w:cs="Mangal"/>
          <w:i/>
          <w:iCs/>
          <w:color w:val="221E1F"/>
          <w:sz w:val="20"/>
          <w:szCs w:val="20"/>
        </w:rPr>
        <w:t xml:space="preserve">Issues relating to development and management of Social Sector/Services relating to Health, Education, Human Resources. </w:t>
      </w:r>
    </w:p>
    <w:p w14:paraId="4DBB0F39" w14:textId="77777777" w:rsidR="00626837" w:rsidRPr="00B50D0F" w:rsidRDefault="00266F40" w:rsidP="00266F40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B50D0F">
        <w:rPr>
          <w:rFonts w:asciiTheme="minorHAnsi" w:hAnsiTheme="minorHAnsi"/>
          <w:i/>
          <w:iCs/>
          <w:sz w:val="20"/>
          <w:szCs w:val="20"/>
        </w:rPr>
        <w:t>• Inclusive growth and issues arising from it.</w:t>
      </w:r>
    </w:p>
    <w:p w14:paraId="1C43C989" w14:textId="77777777" w:rsidR="007F16FC" w:rsidRPr="00B50D0F" w:rsidRDefault="007F16FC" w:rsidP="00266F40">
      <w:pPr>
        <w:pStyle w:val="Default"/>
        <w:rPr>
          <w:rFonts w:asciiTheme="minorHAnsi" w:hAnsiTheme="minorHAnsi" w:cs="Mangal"/>
          <w:i/>
          <w:iCs/>
          <w:color w:val="221E1F"/>
          <w:sz w:val="20"/>
          <w:szCs w:val="20"/>
        </w:rPr>
      </w:pPr>
      <w:r w:rsidRPr="00B50D0F">
        <w:rPr>
          <w:rFonts w:asciiTheme="minorHAnsi" w:hAnsiTheme="minorHAnsi" w:cs="Mangal"/>
          <w:i/>
          <w:iCs/>
          <w:color w:val="auto"/>
          <w:sz w:val="20"/>
          <w:szCs w:val="20"/>
        </w:rPr>
        <w:t xml:space="preserve">• </w:t>
      </w:r>
      <w:r w:rsidRPr="00B50D0F">
        <w:rPr>
          <w:rFonts w:asciiTheme="minorHAnsi" w:hAnsiTheme="minorHAnsi" w:cs="Mangal"/>
          <w:i/>
          <w:iCs/>
          <w:color w:val="221E1F"/>
          <w:sz w:val="20"/>
          <w:szCs w:val="20"/>
        </w:rPr>
        <w:t xml:space="preserve">Issues relating to poverty and hunger. </w:t>
      </w:r>
    </w:p>
    <w:p w14:paraId="6F975FB6" w14:textId="77777777" w:rsidR="001D5D19" w:rsidRDefault="001D5D19" w:rsidP="00266F40">
      <w:pPr>
        <w:pStyle w:val="Default"/>
        <w:rPr>
          <w:rFonts w:asciiTheme="minorHAnsi" w:hAnsiTheme="minorHAnsi" w:cs="Mangal"/>
          <w:color w:val="221E1F"/>
          <w:sz w:val="20"/>
          <w:szCs w:val="20"/>
        </w:rPr>
      </w:pPr>
    </w:p>
    <w:p w14:paraId="1D3FCC3F" w14:textId="77777777" w:rsidR="00266F40" w:rsidRDefault="001F02F9" w:rsidP="00A87015">
      <w:pPr>
        <w:pStyle w:val="Default"/>
        <w:rPr>
          <w:rFonts w:asciiTheme="minorHAnsi" w:hAnsiTheme="minorHAnsi" w:cs="Mangal"/>
          <w:color w:val="221E1F"/>
          <w:sz w:val="20"/>
          <w:szCs w:val="20"/>
          <w:u w:val="single"/>
        </w:rPr>
      </w:pPr>
      <w:r w:rsidRPr="005C7D6F">
        <w:rPr>
          <w:rFonts w:asciiTheme="minorHAnsi" w:hAnsiTheme="minorHAnsi" w:cs="Mangal"/>
          <w:color w:val="221E1F"/>
          <w:sz w:val="20"/>
          <w:szCs w:val="20"/>
          <w:u w:val="single"/>
        </w:rPr>
        <w:t>Human development</w:t>
      </w:r>
    </w:p>
    <w:p w14:paraId="338B3B91" w14:textId="77777777" w:rsidR="00A87015" w:rsidRDefault="00A87015" w:rsidP="00FF6F14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is Human development?</w:t>
      </w:r>
      <w:r w:rsidR="004D63E1">
        <w:rPr>
          <w:rFonts w:asciiTheme="minorHAnsi" w:hAnsiTheme="minorHAnsi" w:cs="Arial"/>
          <w:sz w:val="20"/>
          <w:szCs w:val="20"/>
        </w:rPr>
        <w:t xml:space="preserve"> Which 2 economists developed the human development approach?</w:t>
      </w:r>
      <w:hyperlink r:id="rId27" w:history="1">
        <w:r w:rsidR="004D63E1" w:rsidRPr="005C7D6F">
          <w:rPr>
            <w:rStyle w:val="Hyperlink"/>
            <w:rFonts w:asciiTheme="minorHAnsi" w:hAnsiTheme="minorHAnsi" w:cs="Arial"/>
            <w:sz w:val="20"/>
            <w:szCs w:val="20"/>
          </w:rPr>
          <w:t xml:space="preserve"> </w:t>
        </w:r>
        <w:r w:rsidR="00997B57" w:rsidRPr="005C7D6F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</w:p>
    <w:p w14:paraId="7F7909BB" w14:textId="77777777" w:rsidR="000808AA" w:rsidRDefault="000808AA" w:rsidP="00FF6F14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How is development different from growth? What are the metric to measure each of them</w:t>
      </w:r>
      <w:r w:rsidR="005C7D6F">
        <w:rPr>
          <w:rFonts w:asciiTheme="minorHAnsi" w:hAnsiTheme="minorHAnsi" w:cs="Arial"/>
          <w:sz w:val="20"/>
          <w:szCs w:val="20"/>
        </w:rPr>
        <w:t xml:space="preserve"> (X)</w:t>
      </w:r>
    </w:p>
    <w:p w14:paraId="617745E4" w14:textId="77777777" w:rsidR="006364EA" w:rsidRPr="001F02F9" w:rsidRDefault="006364EA" w:rsidP="006364EA">
      <w:pPr>
        <w:pStyle w:val="ListParagraph"/>
        <w:rPr>
          <w:rFonts w:asciiTheme="minorHAnsi" w:hAnsiTheme="minorHAnsi" w:cs="Arial"/>
          <w:sz w:val="20"/>
          <w:szCs w:val="20"/>
        </w:rPr>
      </w:pPr>
    </w:p>
    <w:p w14:paraId="37C11884" w14:textId="77777777" w:rsidR="000808AA" w:rsidRDefault="000808AA" w:rsidP="000808AA">
      <w:pPr>
        <w:rPr>
          <w:rFonts w:asciiTheme="minorHAnsi" w:hAnsiTheme="minorHAnsi" w:cs="Arial"/>
          <w:sz w:val="20"/>
          <w:szCs w:val="20"/>
          <w:u w:val="single"/>
        </w:rPr>
      </w:pPr>
      <w:r w:rsidRPr="00E40222">
        <w:rPr>
          <w:rFonts w:asciiTheme="minorHAnsi" w:hAnsiTheme="minorHAnsi" w:cs="Arial"/>
          <w:sz w:val="20"/>
          <w:szCs w:val="20"/>
          <w:u w:val="single"/>
        </w:rPr>
        <w:t>Inclusive/Sustainable development</w:t>
      </w:r>
    </w:p>
    <w:p w14:paraId="05D64DE2" w14:textId="77777777" w:rsidR="000808AA" w:rsidRPr="00C2355E" w:rsidRDefault="000808AA" w:rsidP="00FF6F14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 xml:space="preserve">What is inclusive development? </w:t>
      </w:r>
      <w:r w:rsidR="00E84947" w:rsidRPr="00C2355E">
        <w:rPr>
          <w:rFonts w:asciiTheme="minorHAnsi" w:hAnsiTheme="minorHAnsi" w:cs="Arial"/>
          <w:sz w:val="20"/>
          <w:szCs w:val="20"/>
        </w:rPr>
        <w:t>–</w:t>
      </w:r>
      <w:r w:rsidR="0068228B" w:rsidRPr="00C2355E">
        <w:rPr>
          <w:rFonts w:asciiTheme="minorHAnsi" w:hAnsiTheme="minorHAnsi" w:cs="Arial"/>
          <w:sz w:val="20"/>
          <w:szCs w:val="20"/>
        </w:rPr>
        <w:t xml:space="preserve"> notes</w:t>
      </w:r>
      <w:r w:rsidR="00E84947" w:rsidRPr="00C2355E">
        <w:rPr>
          <w:rFonts w:asciiTheme="minorHAnsi" w:hAnsiTheme="minorHAnsi" w:cs="Arial"/>
          <w:sz w:val="20"/>
          <w:szCs w:val="20"/>
        </w:rPr>
        <w:t xml:space="preserve"> (X)</w:t>
      </w:r>
    </w:p>
    <w:p w14:paraId="097686FC" w14:textId="77777777" w:rsidR="00E84947" w:rsidRPr="00C2355E" w:rsidRDefault="00E84947" w:rsidP="00E84947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are 3 dimensions to enhance inclusive development? – notes (X)</w:t>
      </w:r>
    </w:p>
    <w:p w14:paraId="232527A6" w14:textId="77777777" w:rsidR="000808AA" w:rsidRPr="00C2355E" w:rsidRDefault="000808AA" w:rsidP="00FF6F14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Contrast Kuznets and Piketty theory on development?</w:t>
      </w:r>
      <w:r w:rsidR="0068228B" w:rsidRPr="00C2355E">
        <w:rPr>
          <w:rFonts w:asciiTheme="minorHAnsi" w:hAnsiTheme="minorHAnsi" w:cs="Arial"/>
          <w:sz w:val="20"/>
          <w:szCs w:val="20"/>
        </w:rPr>
        <w:t xml:space="preserve"> – P-225</w:t>
      </w:r>
    </w:p>
    <w:p w14:paraId="636EC453" w14:textId="77777777" w:rsidR="0068228B" w:rsidRPr="00C2355E" w:rsidRDefault="0068228B" w:rsidP="00FF6F14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Define Ginni Coefficient, Quintile ratio, Palma ratio</w:t>
      </w:r>
      <w:r w:rsidR="005C7D6F" w:rsidRPr="00C2355E">
        <w:rPr>
          <w:rFonts w:asciiTheme="minorHAnsi" w:hAnsiTheme="minorHAnsi" w:cs="Arial"/>
          <w:sz w:val="20"/>
          <w:szCs w:val="20"/>
        </w:rPr>
        <w:t xml:space="preserve"> (Oxfam)</w:t>
      </w:r>
      <w:r w:rsidRPr="00C2355E">
        <w:rPr>
          <w:rFonts w:asciiTheme="minorHAnsi" w:hAnsiTheme="minorHAnsi" w:cs="Arial"/>
          <w:sz w:val="20"/>
          <w:szCs w:val="20"/>
        </w:rPr>
        <w:t>, Ahluwalia Chenery Welfare Index</w:t>
      </w:r>
      <w:r w:rsidR="00240EEA" w:rsidRPr="00C2355E">
        <w:rPr>
          <w:rFonts w:asciiTheme="minorHAnsi" w:hAnsiTheme="minorHAnsi" w:cs="Arial"/>
          <w:sz w:val="20"/>
          <w:szCs w:val="20"/>
        </w:rPr>
        <w:t xml:space="preserve"> (Value, if available</w:t>
      </w:r>
      <w:r w:rsidRPr="00C2355E">
        <w:rPr>
          <w:rFonts w:asciiTheme="minorHAnsi" w:hAnsiTheme="minorHAnsi" w:cs="Arial"/>
          <w:sz w:val="20"/>
          <w:szCs w:val="20"/>
        </w:rPr>
        <w:t xml:space="preserve"> P-</w:t>
      </w:r>
      <w:r w:rsidR="00240EEA" w:rsidRPr="00C2355E">
        <w:rPr>
          <w:rFonts w:asciiTheme="minorHAnsi" w:hAnsiTheme="minorHAnsi" w:cs="Arial"/>
          <w:sz w:val="20"/>
          <w:szCs w:val="20"/>
        </w:rPr>
        <w:t>226</w:t>
      </w:r>
    </w:p>
    <w:p w14:paraId="2B6E86C2" w14:textId="77777777" w:rsidR="000808AA" w:rsidRPr="00C2355E" w:rsidRDefault="000808AA" w:rsidP="00FF6F14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is sustainable development?</w:t>
      </w:r>
      <w:hyperlink r:id="rId28" w:history="1">
        <w:r w:rsidR="00541BF8" w:rsidRPr="00C2355E">
          <w:rPr>
            <w:rStyle w:val="Hyperlink"/>
            <w:rFonts w:asciiTheme="minorHAnsi" w:hAnsiTheme="minorHAnsi" w:cs="Arial"/>
            <w:sz w:val="20"/>
            <w:szCs w:val="20"/>
          </w:rPr>
          <w:t xml:space="preserve"> (Link)</w:t>
        </w:r>
      </w:hyperlink>
    </w:p>
    <w:p w14:paraId="4A349BD0" w14:textId="77777777" w:rsidR="000808AA" w:rsidRPr="00C2355E" w:rsidRDefault="000808AA" w:rsidP="00FF6F14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are Sustainable development goals? When and where were they launched? Enumerate all of them.</w:t>
      </w:r>
      <w:r w:rsidR="0068228B" w:rsidRPr="00C2355E">
        <w:rPr>
          <w:rFonts w:asciiTheme="minorHAnsi" w:hAnsiTheme="minorHAnsi" w:cs="Arial"/>
          <w:sz w:val="20"/>
          <w:szCs w:val="20"/>
        </w:rPr>
        <w:t xml:space="preserve"> – (P-218)</w:t>
      </w:r>
    </w:p>
    <w:p w14:paraId="5F4A6482" w14:textId="77777777" w:rsidR="001F02F9" w:rsidRPr="005C7D6F" w:rsidRDefault="000808AA" w:rsidP="00FF6F14">
      <w:pPr>
        <w:pStyle w:val="ListParagraph"/>
        <w:numPr>
          <w:ilvl w:val="0"/>
          <w:numId w:val="36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Assess India’s progress across the key SDG goals. Which 2 ministries/govt</w:t>
      </w:r>
      <w:r w:rsidR="00E84947" w:rsidRPr="00C2355E">
        <w:rPr>
          <w:rFonts w:asciiTheme="minorHAnsi" w:hAnsiTheme="minorHAnsi" w:cs="Arial"/>
          <w:sz w:val="20"/>
          <w:szCs w:val="20"/>
        </w:rPr>
        <w:t>.</w:t>
      </w:r>
      <w:r w:rsidRPr="00C2355E">
        <w:rPr>
          <w:rFonts w:asciiTheme="minorHAnsi" w:hAnsiTheme="minorHAnsi" w:cs="Arial"/>
          <w:sz w:val="20"/>
          <w:szCs w:val="20"/>
        </w:rPr>
        <w:t xml:space="preserve"> bodies are nodal for this</w:t>
      </w:r>
      <w:r w:rsidR="005C7D6F" w:rsidRPr="00C2355E">
        <w:rPr>
          <w:rFonts w:asciiTheme="minorHAnsi" w:hAnsiTheme="minorHAnsi" w:cs="Arial"/>
          <w:sz w:val="20"/>
          <w:szCs w:val="20"/>
        </w:rPr>
        <w:t xml:space="preserve"> (</w:t>
      </w:r>
      <w:r w:rsidR="005C7D6F">
        <w:rPr>
          <w:rFonts w:asciiTheme="minorHAnsi" w:hAnsiTheme="minorHAnsi" w:cs="Arial"/>
          <w:sz w:val="20"/>
          <w:szCs w:val="20"/>
        </w:rPr>
        <w:t>X)</w:t>
      </w:r>
    </w:p>
    <w:p w14:paraId="43FEC949" w14:textId="77777777" w:rsidR="00301F54" w:rsidRDefault="001867B2" w:rsidP="001867B2">
      <w:pPr>
        <w:tabs>
          <w:tab w:val="left" w:pos="7889"/>
        </w:tabs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ab/>
      </w:r>
    </w:p>
    <w:p w14:paraId="207CCB3D" w14:textId="77777777" w:rsidR="000808AA" w:rsidRDefault="001F02F9" w:rsidP="000808AA">
      <w:pPr>
        <w:rPr>
          <w:rFonts w:asciiTheme="minorHAnsi" w:hAnsiTheme="minorHAnsi" w:cs="Arial"/>
          <w:sz w:val="20"/>
          <w:szCs w:val="20"/>
        </w:rPr>
      </w:pPr>
      <w:r w:rsidRPr="008119C2">
        <w:rPr>
          <w:rFonts w:asciiTheme="minorHAnsi" w:hAnsiTheme="minorHAnsi" w:cs="Arial"/>
          <w:sz w:val="20"/>
          <w:szCs w:val="20"/>
          <w:u w:val="single"/>
        </w:rPr>
        <w:t xml:space="preserve">Poverty </w:t>
      </w:r>
      <w:r w:rsidR="00E84947" w:rsidRPr="008119C2">
        <w:rPr>
          <w:rFonts w:asciiTheme="minorHAnsi" w:hAnsiTheme="minorHAnsi" w:cs="Arial"/>
          <w:sz w:val="20"/>
          <w:szCs w:val="20"/>
          <w:u w:val="single"/>
        </w:rPr>
        <w:t>and Hunger</w:t>
      </w:r>
      <w:r w:rsidR="008119C2">
        <w:rPr>
          <w:rFonts w:asciiTheme="minorHAnsi" w:hAnsiTheme="minorHAnsi" w:cs="Arial"/>
          <w:sz w:val="20"/>
          <w:szCs w:val="20"/>
          <w:u w:val="single"/>
        </w:rPr>
        <w:t xml:space="preserve"> </w:t>
      </w:r>
    </w:p>
    <w:p w14:paraId="6E8DB534" w14:textId="77777777" w:rsidR="008E059F" w:rsidRPr="00C2355E" w:rsidRDefault="008E059F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is poverty? What are the key characteristics of poverty?</w:t>
      </w:r>
      <w:r w:rsidR="005568C4" w:rsidRPr="00C2355E">
        <w:rPr>
          <w:rFonts w:asciiTheme="minorHAnsi" w:hAnsiTheme="minorHAnsi" w:cs="Arial"/>
          <w:sz w:val="20"/>
          <w:szCs w:val="20"/>
        </w:rPr>
        <w:t xml:space="preserve"> (6 key)</w:t>
      </w:r>
      <w:r w:rsidR="00E84947" w:rsidRPr="00C2355E">
        <w:rPr>
          <w:rFonts w:asciiTheme="minorHAnsi" w:hAnsiTheme="minorHAnsi" w:cs="Arial"/>
          <w:sz w:val="20"/>
          <w:szCs w:val="20"/>
        </w:rPr>
        <w:t xml:space="preserve"> (X)</w:t>
      </w:r>
    </w:p>
    <w:p w14:paraId="4D6D881F" w14:textId="77777777" w:rsidR="00BA05CA" w:rsidRPr="00C2355E" w:rsidRDefault="008E059F" w:rsidP="008119C2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 xml:space="preserve">Define the various types of poor. </w:t>
      </w:r>
      <w:r w:rsidR="008119C2" w:rsidRPr="00C2355E">
        <w:rPr>
          <w:rFonts w:asciiTheme="minorHAnsi" w:hAnsiTheme="minorHAnsi" w:cs="Arial"/>
          <w:sz w:val="20"/>
          <w:szCs w:val="20"/>
        </w:rPr>
        <w:t xml:space="preserve"> </w:t>
      </w:r>
      <w:r w:rsidR="00AC3F70" w:rsidRPr="00C2355E">
        <w:rPr>
          <w:rFonts w:asciiTheme="minorHAnsi" w:hAnsiTheme="minorHAnsi" w:cs="Arial"/>
          <w:sz w:val="20"/>
          <w:szCs w:val="20"/>
        </w:rPr>
        <w:t>(Chronic (always poor, usually poor), transient poor (churning, occasional), not poor)</w:t>
      </w:r>
    </w:p>
    <w:p w14:paraId="7E0BED64" w14:textId="77777777" w:rsidR="0033622E" w:rsidRPr="00C2355E" w:rsidRDefault="0033622E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Define poverty gap and misery index</w:t>
      </w:r>
      <w:r w:rsidR="00AC3F70" w:rsidRPr="00C2355E">
        <w:rPr>
          <w:rFonts w:asciiTheme="minorHAnsi" w:hAnsiTheme="minorHAnsi" w:cs="Arial"/>
          <w:sz w:val="20"/>
          <w:szCs w:val="20"/>
        </w:rPr>
        <w:t xml:space="preserve"> (P-213, SR)</w:t>
      </w:r>
    </w:p>
    <w:p w14:paraId="2A9F1741" w14:textId="77777777" w:rsidR="0033622E" w:rsidRPr="00C2355E" w:rsidRDefault="008E059F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is poverty line and head count ratio?</w:t>
      </w:r>
      <w:r w:rsidR="0033622E" w:rsidRPr="00C2355E">
        <w:rPr>
          <w:rFonts w:asciiTheme="minorHAnsi" w:hAnsiTheme="minorHAnsi" w:cs="Arial"/>
          <w:sz w:val="20"/>
          <w:szCs w:val="20"/>
        </w:rPr>
        <w:t xml:space="preserve"> Wh</w:t>
      </w:r>
      <w:r w:rsidR="00AC3F70" w:rsidRPr="00C2355E">
        <w:rPr>
          <w:rFonts w:asciiTheme="minorHAnsi" w:hAnsiTheme="minorHAnsi" w:cs="Arial"/>
          <w:sz w:val="20"/>
          <w:szCs w:val="20"/>
        </w:rPr>
        <w:t>ich department</w:t>
      </w:r>
      <w:r w:rsidR="00A87015" w:rsidRPr="00C2355E">
        <w:rPr>
          <w:rFonts w:asciiTheme="minorHAnsi" w:hAnsiTheme="minorHAnsi" w:cs="Arial"/>
          <w:sz w:val="20"/>
          <w:szCs w:val="20"/>
        </w:rPr>
        <w:t>/ministry</w:t>
      </w:r>
      <w:r w:rsidR="0033622E" w:rsidRPr="00C2355E">
        <w:rPr>
          <w:rFonts w:asciiTheme="minorHAnsi" w:hAnsiTheme="minorHAnsi" w:cs="Arial"/>
          <w:sz w:val="20"/>
          <w:szCs w:val="20"/>
        </w:rPr>
        <w:t xml:space="preserve"> collects household data at what frequency?</w:t>
      </w:r>
      <w:r w:rsidR="00AC3F70" w:rsidRPr="00C2355E">
        <w:rPr>
          <w:rFonts w:asciiTheme="minorHAnsi" w:hAnsiTheme="minorHAnsi" w:cs="Arial"/>
          <w:sz w:val="20"/>
          <w:szCs w:val="20"/>
        </w:rPr>
        <w:t xml:space="preserve"> (SR)</w:t>
      </w:r>
    </w:p>
    <w:p w14:paraId="344BF141" w14:textId="77777777" w:rsidR="008E059F" w:rsidRPr="00C2355E" w:rsidRDefault="008E059F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are various poverty line methods that got developed over time (starting from Dada Bhai Naroji to NITI Aayog’s task force) (6 in total)</w:t>
      </w:r>
      <w:r w:rsidR="00D059DA" w:rsidRPr="00C2355E">
        <w:rPr>
          <w:rFonts w:asciiTheme="minorHAnsi" w:hAnsiTheme="minorHAnsi" w:cs="Arial"/>
          <w:sz w:val="20"/>
          <w:szCs w:val="20"/>
        </w:rPr>
        <w:t xml:space="preserve"> </w:t>
      </w:r>
      <w:r w:rsidR="00AC3F70" w:rsidRPr="00C2355E">
        <w:rPr>
          <w:rFonts w:asciiTheme="minorHAnsi" w:hAnsiTheme="minorHAnsi" w:cs="Arial"/>
          <w:sz w:val="20"/>
          <w:szCs w:val="20"/>
        </w:rPr>
        <w:t xml:space="preserve"> </w:t>
      </w:r>
    </w:p>
    <w:p w14:paraId="60731FE1" w14:textId="77777777" w:rsidR="0033622E" w:rsidRPr="00C2355E" w:rsidRDefault="0033622E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What are the key differences between the Tendulkar and C. Rangarajan Committee recommendations?</w:t>
      </w:r>
    </w:p>
    <w:p w14:paraId="3B9AEFB4" w14:textId="77777777" w:rsidR="0033622E" w:rsidRPr="00C2355E" w:rsidRDefault="008E059F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Which of the above method is being used currently in India</w:t>
      </w:r>
      <w:r w:rsidR="00076878" w:rsidRPr="00C2355E">
        <w:rPr>
          <w:rFonts w:asciiTheme="minorHAnsi" w:hAnsiTheme="minorHAnsi" w:cs="Arial"/>
          <w:sz w:val="20"/>
          <w:szCs w:val="20"/>
        </w:rPr>
        <w:t>?</w:t>
      </w:r>
    </w:p>
    <w:p w14:paraId="41EA949F" w14:textId="77777777" w:rsidR="00A87015" w:rsidRPr="00C2355E" w:rsidRDefault="00A87015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>Briefly discuss the significance of NC Saxena Committee, Pranab Sen Committee, Justice G Rohini Commission</w:t>
      </w:r>
      <w:r w:rsidR="00AC3F70" w:rsidRPr="00C2355E">
        <w:rPr>
          <w:rFonts w:asciiTheme="minorHAnsi" w:hAnsiTheme="minorHAnsi" w:cs="Arial"/>
          <w:sz w:val="20"/>
          <w:szCs w:val="20"/>
        </w:rPr>
        <w:t xml:space="preserve"> (X)</w:t>
      </w:r>
    </w:p>
    <w:p w14:paraId="5F54757F" w14:textId="77777777" w:rsidR="00A87015" w:rsidRPr="00C2355E" w:rsidRDefault="00067C25" w:rsidP="00FF6F14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 xml:space="preserve">What is SECC 2011? </w:t>
      </w:r>
      <w:r w:rsidR="00A87015" w:rsidRPr="00C2355E">
        <w:rPr>
          <w:rFonts w:asciiTheme="minorHAnsi" w:hAnsiTheme="minorHAnsi" w:cs="Arial"/>
          <w:sz w:val="20"/>
          <w:szCs w:val="20"/>
        </w:rPr>
        <w:t xml:space="preserve">Discuss </w:t>
      </w:r>
      <w:r w:rsidRPr="00C2355E">
        <w:rPr>
          <w:rFonts w:asciiTheme="minorHAnsi" w:hAnsiTheme="minorHAnsi" w:cs="Arial"/>
          <w:sz w:val="20"/>
          <w:szCs w:val="20"/>
        </w:rPr>
        <w:t>the various ministries involved?</w:t>
      </w:r>
      <w:r w:rsidR="00D87F76" w:rsidRPr="00C2355E">
        <w:rPr>
          <w:rFonts w:asciiTheme="minorHAnsi" w:hAnsiTheme="minorHAnsi" w:cs="Arial"/>
          <w:sz w:val="20"/>
          <w:szCs w:val="20"/>
        </w:rPr>
        <w:t xml:space="preserve"> What are 7 deprivation indicators?</w:t>
      </w:r>
    </w:p>
    <w:p w14:paraId="462C6BE4" w14:textId="77777777" w:rsidR="00E84947" w:rsidRPr="00C2355E" w:rsidRDefault="000808AA" w:rsidP="00E84947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 xml:space="preserve">What are the main causes of poverty? </w:t>
      </w:r>
      <w:r w:rsidR="00067C25" w:rsidRPr="00C2355E">
        <w:rPr>
          <w:rFonts w:asciiTheme="minorHAnsi" w:hAnsiTheme="minorHAnsi" w:cs="Arial"/>
          <w:sz w:val="20"/>
          <w:szCs w:val="20"/>
        </w:rPr>
        <w:t>(Read notes)</w:t>
      </w:r>
      <w:r w:rsidR="00E84947" w:rsidRPr="00C2355E">
        <w:rPr>
          <w:rFonts w:asciiTheme="minorHAnsi" w:hAnsiTheme="minorHAnsi" w:cs="Arial"/>
          <w:sz w:val="20"/>
          <w:szCs w:val="20"/>
        </w:rPr>
        <w:t xml:space="preserve"> (X)</w:t>
      </w:r>
    </w:p>
    <w:p w14:paraId="3133F31B" w14:textId="77777777" w:rsidR="00E84947" w:rsidRPr="00C2355E" w:rsidRDefault="000808AA" w:rsidP="00E84947">
      <w:pPr>
        <w:pStyle w:val="ListParagraph"/>
        <w:numPr>
          <w:ilvl w:val="0"/>
          <w:numId w:val="35"/>
        </w:numPr>
        <w:rPr>
          <w:rFonts w:asciiTheme="minorHAnsi" w:hAnsiTheme="minorHAnsi" w:cs="Arial"/>
          <w:sz w:val="20"/>
          <w:szCs w:val="20"/>
        </w:rPr>
      </w:pPr>
      <w:r w:rsidRPr="00C2355E">
        <w:rPr>
          <w:rFonts w:asciiTheme="minorHAnsi" w:hAnsiTheme="minorHAnsi" w:cs="Arial"/>
          <w:sz w:val="20"/>
          <w:szCs w:val="20"/>
        </w:rPr>
        <w:t xml:space="preserve">What are the key reasons for prevailing hunger in India? </w:t>
      </w:r>
      <w:r w:rsidR="00E84947" w:rsidRPr="00C2355E">
        <w:rPr>
          <w:rFonts w:asciiTheme="minorHAnsi" w:hAnsiTheme="minorHAnsi" w:cs="Arial"/>
          <w:sz w:val="20"/>
          <w:szCs w:val="20"/>
        </w:rPr>
        <w:t>(X)</w:t>
      </w:r>
    </w:p>
    <w:p w14:paraId="31020E27" w14:textId="77777777" w:rsidR="00D6403B" w:rsidRDefault="00D6403B" w:rsidP="00D6403B">
      <w:pPr>
        <w:rPr>
          <w:rFonts w:asciiTheme="minorHAnsi" w:hAnsiTheme="minorHAnsi" w:cs="Arial"/>
          <w:sz w:val="20"/>
          <w:szCs w:val="20"/>
        </w:rPr>
      </w:pPr>
    </w:p>
    <w:p w14:paraId="36E5C29D" w14:textId="77777777" w:rsidR="00D6403B" w:rsidRPr="00FC4D04" w:rsidRDefault="00D6403B" w:rsidP="00D6403B">
      <w:pPr>
        <w:rPr>
          <w:i/>
          <w:iCs/>
          <w:sz w:val="20"/>
          <w:szCs w:val="20"/>
        </w:rPr>
      </w:pPr>
      <w:r w:rsidRPr="00FA709A">
        <w:rPr>
          <w:sz w:val="20"/>
          <w:szCs w:val="20"/>
          <w:highlight w:val="yellow"/>
          <w:u w:val="single"/>
        </w:rPr>
        <w:t>SECC 2011 trends</w:t>
      </w:r>
      <w:r>
        <w:rPr>
          <w:sz w:val="20"/>
          <w:szCs w:val="20"/>
          <w:u w:val="single"/>
        </w:rPr>
        <w:t xml:space="preserve"> </w:t>
      </w:r>
      <w:hyperlink r:id="rId29" w:anchor="Key_Findings" w:history="1">
        <w:r w:rsidRPr="00FC4D04">
          <w:rPr>
            <w:rStyle w:val="Hyperlink"/>
            <w:sz w:val="20"/>
            <w:szCs w:val="20"/>
          </w:rPr>
          <w:t>(Link)</w:t>
        </w:r>
      </w:hyperlink>
      <w:r>
        <w:rPr>
          <w:sz w:val="20"/>
          <w:szCs w:val="20"/>
          <w:u w:val="single"/>
        </w:rPr>
        <w:t xml:space="preserve"> </w:t>
      </w:r>
      <w:hyperlink r:id="rId30" w:history="1">
        <w:r w:rsidRPr="00FC4D04">
          <w:rPr>
            <w:rStyle w:val="Hyperlink"/>
            <w:sz w:val="20"/>
            <w:szCs w:val="20"/>
          </w:rPr>
          <w:t>(Link)</w:t>
        </w:r>
      </w:hyperlink>
      <w:r>
        <w:rPr>
          <w:sz w:val="20"/>
          <w:szCs w:val="20"/>
          <w:u w:val="single"/>
        </w:rPr>
        <w:t xml:space="preserve"> </w:t>
      </w:r>
      <w:r w:rsidRPr="00FC4D04">
        <w:rPr>
          <w:i/>
          <w:iCs/>
          <w:sz w:val="20"/>
          <w:szCs w:val="20"/>
        </w:rPr>
        <w:t>(</w:t>
      </w:r>
      <w:r w:rsidR="00FA709A" w:rsidRPr="00FC4D04">
        <w:rPr>
          <w:i/>
          <w:iCs/>
          <w:sz w:val="20"/>
          <w:szCs w:val="20"/>
        </w:rPr>
        <w:t>Maharashtra</w:t>
      </w:r>
      <w:r w:rsidRPr="00FC4D04">
        <w:rPr>
          <w:i/>
          <w:iCs/>
          <w:sz w:val="20"/>
          <w:szCs w:val="20"/>
        </w:rPr>
        <w:t xml:space="preserve"> highest Manual scavengers, A&amp;N highest </w:t>
      </w:r>
      <w:r w:rsidR="00FA709A" w:rsidRPr="00FC4D04">
        <w:rPr>
          <w:i/>
          <w:iCs/>
          <w:sz w:val="20"/>
          <w:szCs w:val="20"/>
        </w:rPr>
        <w:t>transgender</w:t>
      </w:r>
      <w:r w:rsidRPr="00FC4D04">
        <w:rPr>
          <w:i/>
          <w:iCs/>
          <w:sz w:val="20"/>
          <w:szCs w:val="20"/>
        </w:rPr>
        <w:t xml:space="preserve"> proportion) </w:t>
      </w:r>
    </w:p>
    <w:p w14:paraId="2767CFB6" w14:textId="77777777" w:rsidR="00D6403B" w:rsidRPr="00210518" w:rsidRDefault="00D6403B" w:rsidP="00D6403B">
      <w:pPr>
        <w:pStyle w:val="ListParagraph"/>
        <w:numPr>
          <w:ilvl w:val="0"/>
          <w:numId w:val="60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Pr="00210518">
        <w:rPr>
          <w:sz w:val="20"/>
          <w:szCs w:val="20"/>
        </w:rPr>
        <w:t xml:space="preserve"> 10 per cent make it to higher secondary or above and just 3.41 per cent of households have a family member who is at least a graduat</w:t>
      </w:r>
      <w:r>
        <w:rPr>
          <w:sz w:val="20"/>
          <w:szCs w:val="20"/>
        </w:rPr>
        <w:t>e</w:t>
      </w:r>
    </w:p>
    <w:p w14:paraId="54984851" w14:textId="77777777" w:rsidR="00D6403B" w:rsidRPr="00210518" w:rsidRDefault="00D6403B" w:rsidP="00D6403B">
      <w:pPr>
        <w:pStyle w:val="ListParagraph"/>
        <w:numPr>
          <w:ilvl w:val="0"/>
          <w:numId w:val="60"/>
        </w:numPr>
        <w:rPr>
          <w:sz w:val="20"/>
          <w:szCs w:val="20"/>
        </w:rPr>
      </w:pPr>
      <w:r w:rsidRPr="00E05D94">
        <w:rPr>
          <w:b/>
          <w:bCs/>
          <w:color w:val="000000"/>
          <w:sz w:val="20"/>
          <w:szCs w:val="20"/>
          <w:shd w:val="clear" w:color="auto" w:fill="FFFFFF"/>
        </w:rPr>
        <w:t>35% of urban households are poor (below BPL</w:t>
      </w:r>
      <w:r w:rsidRPr="00210518">
        <w:rPr>
          <w:color w:val="000000"/>
          <w:sz w:val="20"/>
          <w:szCs w:val="20"/>
          <w:shd w:val="clear" w:color="auto" w:fill="FFFFFF"/>
        </w:rPr>
        <w:t>). Figures are  earlier estimates that ranged from 13.7% as per Tendulkar committee methodology, while 26.4% as per Rangarajan formula</w:t>
      </w:r>
    </w:p>
    <w:p w14:paraId="711B250A" w14:textId="77777777" w:rsidR="00D6403B" w:rsidRPr="00210518" w:rsidRDefault="00D6403B" w:rsidP="00D6403B">
      <w:pPr>
        <w:pStyle w:val="ListParagraph"/>
        <w:numPr>
          <w:ilvl w:val="0"/>
          <w:numId w:val="60"/>
        </w:numPr>
        <w:rPr>
          <w:sz w:val="20"/>
          <w:szCs w:val="20"/>
        </w:rPr>
      </w:pPr>
      <w:r w:rsidRPr="00210518">
        <w:rPr>
          <w:color w:val="000000"/>
          <w:sz w:val="20"/>
          <w:szCs w:val="20"/>
          <w:shd w:val="clear" w:color="auto" w:fill="FFFFFF"/>
        </w:rPr>
        <w:t xml:space="preserve">Out of the 24.4 crore households in India, 17.9 crore live in villages, which is 73.3% of all households in India. Out of these, </w:t>
      </w:r>
      <w:r w:rsidRPr="00E05D94">
        <w:rPr>
          <w:b/>
          <w:bCs/>
          <w:color w:val="000000"/>
          <w:sz w:val="20"/>
          <w:szCs w:val="20"/>
          <w:shd w:val="clear" w:color="auto" w:fill="FFFFFF"/>
        </w:rPr>
        <w:t>10.7 Crore households are deprived. (59.7%)</w:t>
      </w:r>
    </w:p>
    <w:p w14:paraId="3968D3C4" w14:textId="77777777" w:rsidR="00D6403B" w:rsidRPr="00E05D94" w:rsidRDefault="00D6403B" w:rsidP="00D6403B">
      <w:pPr>
        <w:pStyle w:val="ListParagraph"/>
        <w:numPr>
          <w:ilvl w:val="0"/>
          <w:numId w:val="60"/>
        </w:numPr>
        <w:rPr>
          <w:b/>
          <w:bCs/>
          <w:sz w:val="20"/>
          <w:szCs w:val="20"/>
        </w:rPr>
      </w:pPr>
      <w:r w:rsidRPr="00210518">
        <w:rPr>
          <w:sz w:val="20"/>
          <w:szCs w:val="20"/>
        </w:rPr>
        <w:t xml:space="preserve"> </w:t>
      </w:r>
      <w:r w:rsidRPr="00210518">
        <w:rPr>
          <w:color w:val="000000"/>
          <w:sz w:val="20"/>
          <w:szCs w:val="20"/>
          <w:shd w:val="clear" w:color="auto" w:fill="FFFFFF"/>
        </w:rPr>
        <w:t xml:space="preserve">The key finding of the SECC-2011 is that rural India is poor. </w:t>
      </w:r>
      <w:r w:rsidRPr="00E05D94">
        <w:rPr>
          <w:b/>
          <w:bCs/>
          <w:color w:val="000000"/>
          <w:sz w:val="20"/>
          <w:szCs w:val="20"/>
          <w:shd w:val="clear" w:color="auto" w:fill="FFFFFF"/>
        </w:rPr>
        <w:t>The main breadwinner of the 74.5% rural households in India earns less than Rs. 5000 per month</w:t>
      </w:r>
    </w:p>
    <w:p w14:paraId="0590C5AC" w14:textId="77777777" w:rsidR="00D6403B" w:rsidRPr="00E05D94" w:rsidRDefault="00D6403B" w:rsidP="00D6403B">
      <w:pPr>
        <w:pStyle w:val="ListParagraph"/>
        <w:numPr>
          <w:ilvl w:val="0"/>
          <w:numId w:val="60"/>
        </w:numPr>
        <w:rPr>
          <w:b/>
          <w:bCs/>
          <w:sz w:val="20"/>
          <w:szCs w:val="20"/>
        </w:rPr>
      </w:pPr>
      <w:r w:rsidRPr="00E05D94">
        <w:rPr>
          <w:b/>
          <w:bCs/>
          <w:sz w:val="20"/>
          <w:szCs w:val="20"/>
        </w:rPr>
        <w:t>Only 30% of rural households depend on cultivation</w:t>
      </w:r>
      <w:r w:rsidRPr="00210518">
        <w:rPr>
          <w:sz w:val="20"/>
          <w:szCs w:val="20"/>
        </w:rPr>
        <w:t xml:space="preserve"> as their main source of income. Whereas, </w:t>
      </w:r>
      <w:r w:rsidRPr="00E05D94">
        <w:rPr>
          <w:b/>
          <w:bCs/>
          <w:sz w:val="20"/>
          <w:szCs w:val="20"/>
        </w:rPr>
        <w:t>51% derive sustenance from manual casual labour (MCL).</w:t>
      </w:r>
    </w:p>
    <w:p w14:paraId="1DFC0531" w14:textId="77777777" w:rsidR="00D6403B" w:rsidRPr="00E05D94" w:rsidRDefault="00D6403B" w:rsidP="00D6403B">
      <w:pPr>
        <w:pStyle w:val="ListParagraph"/>
        <w:numPr>
          <w:ilvl w:val="0"/>
          <w:numId w:val="60"/>
        </w:numPr>
        <w:rPr>
          <w:b/>
          <w:bCs/>
          <w:sz w:val="20"/>
          <w:szCs w:val="20"/>
        </w:rPr>
      </w:pPr>
      <w:r w:rsidRPr="00E05D94">
        <w:rPr>
          <w:b/>
          <w:bCs/>
          <w:sz w:val="20"/>
          <w:szCs w:val="20"/>
        </w:rPr>
        <w:t>56.25% of rural households hold no agricultural land.</w:t>
      </w:r>
    </w:p>
    <w:p w14:paraId="685FFAFF" w14:textId="77777777" w:rsidR="00D6403B" w:rsidRPr="00FC4D04" w:rsidRDefault="00D6403B" w:rsidP="00D6403B">
      <w:pPr>
        <w:pStyle w:val="ListParagraph"/>
        <w:numPr>
          <w:ilvl w:val="0"/>
          <w:numId w:val="60"/>
        </w:numPr>
        <w:rPr>
          <w:sz w:val="20"/>
          <w:szCs w:val="20"/>
        </w:rPr>
      </w:pPr>
      <w:r w:rsidRPr="00FC4D04">
        <w:rPr>
          <w:color w:val="000000"/>
          <w:sz w:val="20"/>
          <w:szCs w:val="20"/>
          <w:shd w:val="clear" w:color="auto" w:fill="FFFFFF"/>
        </w:rPr>
        <w:t>Around 1.80 Lakh households are still engaged in manual scavenging for livelihood. Largest number of manual scavengers in India are in Maharashtra state</w:t>
      </w:r>
    </w:p>
    <w:p w14:paraId="452CEC71" w14:textId="77777777" w:rsidR="00D6403B" w:rsidRPr="00FC4D04" w:rsidRDefault="00D6403B" w:rsidP="00D6403B">
      <w:pPr>
        <w:pStyle w:val="ListParagraph"/>
        <w:numPr>
          <w:ilvl w:val="0"/>
          <w:numId w:val="60"/>
        </w:numPr>
        <w:rPr>
          <w:sz w:val="20"/>
          <w:szCs w:val="20"/>
        </w:rPr>
      </w:pPr>
      <w:r w:rsidRPr="00FC4D04">
        <w:rPr>
          <w:color w:val="000000"/>
          <w:sz w:val="20"/>
          <w:szCs w:val="20"/>
          <w:shd w:val="clear" w:color="auto" w:fill="FFFFFF"/>
        </w:rPr>
        <w:t xml:space="preserve">India’s 0.1% population is comprised of transgender. Highest proportion of </w:t>
      </w:r>
      <w:r w:rsidR="00FA709A" w:rsidRPr="00FC4D04">
        <w:rPr>
          <w:color w:val="000000"/>
          <w:sz w:val="20"/>
          <w:szCs w:val="20"/>
          <w:shd w:val="clear" w:color="auto" w:fill="FFFFFF"/>
        </w:rPr>
        <w:t>transgender</w:t>
      </w:r>
      <w:r w:rsidRPr="00FC4D04">
        <w:rPr>
          <w:color w:val="000000"/>
          <w:sz w:val="20"/>
          <w:szCs w:val="20"/>
          <w:shd w:val="clear" w:color="auto" w:fill="FFFFFF"/>
        </w:rPr>
        <w:t xml:space="preserve"> is in Andaman &amp; Nicobar Islands</w:t>
      </w:r>
    </w:p>
    <w:p w14:paraId="677782CA" w14:textId="77777777" w:rsidR="00067C25" w:rsidRPr="00067C25" w:rsidRDefault="00067C25" w:rsidP="00067C25">
      <w:pPr>
        <w:pStyle w:val="ListParagraph"/>
        <w:rPr>
          <w:rFonts w:asciiTheme="minorHAnsi" w:hAnsiTheme="minorHAnsi" w:cs="Arial"/>
          <w:sz w:val="20"/>
          <w:szCs w:val="20"/>
          <w:u w:val="single"/>
        </w:rPr>
      </w:pPr>
    </w:p>
    <w:p w14:paraId="16E82E74" w14:textId="77777777" w:rsidR="003D5C57" w:rsidRDefault="003D5C57" w:rsidP="00067C25">
      <w:pPr>
        <w:rPr>
          <w:rFonts w:asciiTheme="minorHAnsi" w:hAnsiTheme="minorHAnsi" w:cs="Arial"/>
          <w:sz w:val="20"/>
          <w:szCs w:val="20"/>
          <w:u w:val="single"/>
        </w:rPr>
      </w:pPr>
      <w:r w:rsidRPr="009D20E7">
        <w:rPr>
          <w:rFonts w:asciiTheme="minorHAnsi" w:hAnsiTheme="minorHAnsi" w:cs="Arial"/>
          <w:sz w:val="20"/>
          <w:szCs w:val="20"/>
          <w:u w:val="single"/>
        </w:rPr>
        <w:t>Indices</w:t>
      </w:r>
      <w:r w:rsidR="00AC6139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="00AC6139" w:rsidRPr="00BD5DC6">
        <w:rPr>
          <w:rFonts w:asciiTheme="minorHAnsi" w:hAnsiTheme="minorHAnsi" w:cs="Arial"/>
          <w:sz w:val="20"/>
          <w:szCs w:val="20"/>
        </w:rPr>
        <w:t>&lt;Years of UNDP indices&gt;</w:t>
      </w:r>
    </w:p>
    <w:p w14:paraId="644ADA60" w14:textId="77777777" w:rsidR="00936F07" w:rsidRDefault="00936F07" w:rsidP="00067C25">
      <w:pPr>
        <w:rPr>
          <w:rFonts w:asciiTheme="minorHAnsi" w:hAnsiTheme="minorHAnsi" w:cs="Arial"/>
          <w:sz w:val="20"/>
          <w:szCs w:val="20"/>
          <w:u w:val="single"/>
        </w:rPr>
      </w:pPr>
    </w:p>
    <w:p w14:paraId="26A88498" w14:textId="77777777" w:rsidR="00936F07" w:rsidRDefault="00936F07" w:rsidP="00067C25">
      <w:pPr>
        <w:rPr>
          <w:rFonts w:asciiTheme="minorHAnsi" w:hAnsiTheme="minorHAnsi" w:cs="Arial"/>
          <w:sz w:val="20"/>
          <w:szCs w:val="20"/>
          <w:u w:val="single"/>
        </w:rPr>
      </w:pP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855"/>
        <w:gridCol w:w="1014"/>
        <w:gridCol w:w="1244"/>
        <w:gridCol w:w="1873"/>
        <w:gridCol w:w="2790"/>
        <w:gridCol w:w="1702"/>
      </w:tblGrid>
      <w:tr w:rsidR="00240EEA" w:rsidRPr="00810B48" w14:paraId="4BF7EA7B" w14:textId="77777777" w:rsidTr="0000625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38E64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Name of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A5DA1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Launched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6D862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Publsihed 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7FAD8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India's score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9F291B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India's rank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F8B539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Key components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CF8F7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Metho</w:t>
            </w:r>
            <w:r w:rsidR="00810B48">
              <w:rPr>
                <w:rFonts w:ascii="Cambria" w:hAnsi="Cambria"/>
                <w:sz w:val="18"/>
                <w:szCs w:val="18"/>
              </w:rPr>
              <w:t>do</w:t>
            </w:r>
            <w:r w:rsidRPr="00810B48">
              <w:rPr>
                <w:rFonts w:ascii="Cambria" w:hAnsi="Cambria"/>
                <w:sz w:val="18"/>
                <w:szCs w:val="18"/>
              </w:rPr>
              <w:t>logy</w:t>
            </w:r>
          </w:p>
        </w:tc>
      </w:tr>
      <w:tr w:rsidR="00240EEA" w:rsidRPr="00810B48" w14:paraId="2C21241A" w14:textId="77777777" w:rsidTr="0000625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EB46DB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Human development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09EEB0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1990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16B971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UNDP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511BF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0.64</w:t>
            </w:r>
            <w:r w:rsidR="00240EEA" w:rsidRPr="00BD5DC6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 xml:space="preserve">(0.47 2017) </w:t>
            </w:r>
            <w:r w:rsidR="00240EEA" w:rsidRPr="00BD5DC6">
              <w:rPr>
                <w:rFonts w:ascii="Cambria" w:hAnsi="Cambria"/>
                <w:sz w:val="18"/>
                <w:szCs w:val="18"/>
              </w:rPr>
              <w:lastRenderedPageBreak/>
              <w:t>(consistently increased)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6A33A" w14:textId="77777777" w:rsidR="00541BF8" w:rsidRPr="00BD5DC6" w:rsidRDefault="00240EEA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lastRenderedPageBreak/>
              <w:t>130</w:t>
            </w:r>
            <w:r w:rsidR="00541BF8" w:rsidRPr="00BD5DC6">
              <w:rPr>
                <w:rFonts w:ascii="Cambria" w:hAnsi="Cambria"/>
                <w:sz w:val="18"/>
                <w:szCs w:val="18"/>
              </w:rPr>
              <w:t>/189</w:t>
            </w:r>
          </w:p>
          <w:p w14:paraId="3B80D5EA" w14:textId="77777777" w:rsidR="00D8516E" w:rsidRPr="00BD5DC6" w:rsidRDefault="00D8516E" w:rsidP="00810B48">
            <w:pPr>
              <w:rPr>
                <w:rFonts w:ascii="Cambria" w:hAnsi="Cambria"/>
                <w:sz w:val="18"/>
                <w:szCs w:val="18"/>
              </w:rPr>
            </w:pPr>
          </w:p>
          <w:p w14:paraId="589B56EF" w14:textId="77777777" w:rsidR="00240EEA" w:rsidRPr="00BD5DC6" w:rsidRDefault="00F2121D" w:rsidP="009D20E7">
            <w:pPr>
              <w:rPr>
                <w:rFonts w:ascii="Cambria" w:hAnsi="Cambria"/>
                <w:sz w:val="18"/>
                <w:szCs w:val="18"/>
              </w:rPr>
            </w:pPr>
            <w:hyperlink r:id="rId31" w:history="1">
              <w:r w:rsidR="009D20E7" w:rsidRPr="00BD5DC6">
                <w:rPr>
                  <w:rStyle w:val="Hyperlink"/>
                  <w:rFonts w:ascii="Cambria" w:hAnsi="Cambria"/>
                  <w:sz w:val="18"/>
                  <w:szCs w:val="18"/>
                </w:rPr>
                <w:t>(2018)</w:t>
              </w:r>
            </w:hyperlink>
          </w:p>
          <w:p w14:paraId="5A63025D" w14:textId="77777777" w:rsidR="009B79E2" w:rsidRPr="00BD5DC6" w:rsidRDefault="009B79E2" w:rsidP="009D20E7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lastRenderedPageBreak/>
              <w:t>Best- Norway</w:t>
            </w:r>
          </w:p>
          <w:p w14:paraId="235E8713" w14:textId="77777777" w:rsidR="009B79E2" w:rsidRPr="00BD5DC6" w:rsidRDefault="009B79E2" w:rsidP="009D20E7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Worst- Niger</w:t>
            </w:r>
          </w:p>
          <w:p w14:paraId="7C709CD8" w14:textId="77777777" w:rsidR="0000625C" w:rsidRPr="00BD5DC6" w:rsidRDefault="0000625C" w:rsidP="009D20E7">
            <w:pPr>
              <w:rPr>
                <w:rFonts w:ascii="Cambria" w:hAnsi="Cambria"/>
                <w:sz w:val="18"/>
                <w:szCs w:val="18"/>
              </w:rPr>
            </w:pPr>
          </w:p>
          <w:p w14:paraId="073E0C79" w14:textId="77777777" w:rsidR="0000625C" w:rsidRPr="00BD5DC6" w:rsidRDefault="0000625C" w:rsidP="009D20E7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Srilanka better (in all)</w:t>
            </w:r>
          </w:p>
          <w:p w14:paraId="72713720" w14:textId="77777777" w:rsidR="0000625C" w:rsidRPr="00BD5DC6" w:rsidRDefault="0000625C" w:rsidP="009D20E7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Nepal/Bangladesh better at life expectancy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CB72A" w14:textId="77777777" w:rsidR="009D20E7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  <w:u w:val="single"/>
              </w:rPr>
              <w:lastRenderedPageBreak/>
              <w:t>Health: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Life expectancy at birth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Education: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Expected years of </w:t>
            </w:r>
            <w:r w:rsidRPr="00BD5DC6">
              <w:rPr>
                <w:rFonts w:ascii="Cambria" w:hAnsi="Cambria"/>
                <w:sz w:val="18"/>
                <w:szCs w:val="18"/>
              </w:rPr>
              <w:lastRenderedPageBreak/>
              <w:t>schooling, Mean years of schooling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  <w:t xml:space="preserve">Standard of living: </w:t>
            </w:r>
          </w:p>
          <w:p w14:paraId="0BEBBFDF" w14:textId="77777777" w:rsidR="00A077AF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Gross national income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(GNI) per capita</w:t>
            </w:r>
          </w:p>
          <w:p w14:paraId="6E2C79FE" w14:textId="77777777" w:rsidR="00541BF8" w:rsidRPr="00A077AF" w:rsidRDefault="00541BF8" w:rsidP="00A077A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0F704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lastRenderedPageBreak/>
              <w:t xml:space="preserve">Geometric mean of the three indices. </w:t>
            </w:r>
            <w:r w:rsidRPr="00810B48">
              <w:rPr>
                <w:rFonts w:ascii="Cambria" w:hAnsi="Cambria"/>
                <w:sz w:val="18"/>
                <w:szCs w:val="18"/>
              </w:rPr>
              <w:br/>
              <w:t xml:space="preserve">Categorize countries </w:t>
            </w:r>
            <w:r w:rsidRPr="00810B48">
              <w:rPr>
                <w:rFonts w:ascii="Cambria" w:hAnsi="Cambria"/>
                <w:sz w:val="18"/>
                <w:szCs w:val="18"/>
              </w:rPr>
              <w:lastRenderedPageBreak/>
              <w:t>based on HDI</w:t>
            </w:r>
            <w:r w:rsidRPr="00810B48">
              <w:rPr>
                <w:rFonts w:ascii="Cambria" w:hAnsi="Cambria"/>
                <w:sz w:val="18"/>
                <w:szCs w:val="18"/>
              </w:rPr>
              <w:br/>
              <w:t xml:space="preserve">Very high: &gt;=0.8 </w:t>
            </w:r>
            <w:r w:rsidRPr="00810B48">
              <w:rPr>
                <w:rFonts w:ascii="Cambria" w:hAnsi="Cambria"/>
                <w:sz w:val="18"/>
                <w:szCs w:val="18"/>
              </w:rPr>
              <w:br/>
              <w:t>High&gt;=0.7</w:t>
            </w:r>
            <w:r w:rsidRPr="00810B48">
              <w:rPr>
                <w:rFonts w:ascii="Cambria" w:hAnsi="Cambria"/>
                <w:sz w:val="18"/>
                <w:szCs w:val="18"/>
              </w:rPr>
              <w:br/>
              <w:t xml:space="preserve">Medium&gt;=0.5 </w:t>
            </w:r>
            <w:r w:rsidRPr="00810B48">
              <w:rPr>
                <w:rFonts w:ascii="Cambria" w:hAnsi="Cambria"/>
                <w:sz w:val="18"/>
                <w:szCs w:val="18"/>
              </w:rPr>
              <w:br/>
              <w:t>Low &lt;0.5</w:t>
            </w:r>
          </w:p>
        </w:tc>
      </w:tr>
      <w:tr w:rsidR="00240EEA" w:rsidRPr="00810B48" w14:paraId="463DE8DE" w14:textId="77777777" w:rsidTr="0000625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72D682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lastRenderedPageBreak/>
              <w:t>Inequality-adjusted Human Development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C03A1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441F7E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UNDP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8DCBE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0.468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 xml:space="preserve"> (27% fall)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B9592A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(-1 rank difference)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9E68B6" w14:textId="77777777" w:rsidR="00541BF8" w:rsidRPr="00BD5DC6" w:rsidRDefault="00936F07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This shows development is not evenly distributed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400C1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240EEA" w:rsidRPr="00810B48" w14:paraId="30C727E3" w14:textId="77777777" w:rsidTr="0000625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B771F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Gender Inequality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5BE5F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521BE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UNDP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C710D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0.524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A09D2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127/189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A767C6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Reproductive Health: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MMR, </w:t>
            </w:r>
            <w:r w:rsidR="00D8516E" w:rsidRPr="00BD5DC6">
              <w:rPr>
                <w:rFonts w:ascii="Cambria" w:hAnsi="Cambria"/>
                <w:sz w:val="18"/>
                <w:szCs w:val="18"/>
              </w:rPr>
              <w:t>Adolescent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birth rate (15-19) yrs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</w:r>
            <w:r w:rsidR="00D8516E" w:rsidRPr="00BD5DC6">
              <w:rPr>
                <w:rFonts w:ascii="Cambria" w:hAnsi="Cambria"/>
                <w:sz w:val="18"/>
                <w:szCs w:val="18"/>
                <w:u w:val="single"/>
              </w:rPr>
              <w:t>Empowerment</w:t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Parliamentary seats, (12.3%) At least SS education (35%)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Economic activity: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Labor force participation (27%)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4F065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</w:p>
        </w:tc>
      </w:tr>
      <w:tr w:rsidR="00240EEA" w:rsidRPr="00810B48" w14:paraId="35A8DEA4" w14:textId="77777777" w:rsidTr="0000625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1F718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Gender Development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81466F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77EDB0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UNDP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638DB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0.84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FDAB7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Group 5 (lowest)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1657F3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8EB55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810B48">
              <w:rPr>
                <w:rFonts w:ascii="Cambria" w:hAnsi="Cambria"/>
                <w:sz w:val="18"/>
                <w:szCs w:val="18"/>
              </w:rPr>
              <w:t>HDI female/HDI male</w:t>
            </w:r>
          </w:p>
        </w:tc>
      </w:tr>
      <w:tr w:rsidR="00D8516E" w:rsidRPr="00810B48" w14:paraId="5E165E10" w14:textId="77777777" w:rsidTr="0000625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20D59" w14:textId="77777777" w:rsidR="00541BF8" w:rsidRPr="00BD5DC6" w:rsidRDefault="00541BF8" w:rsidP="003D5C57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Multi-dimensional Poverty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6EC04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949BF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UNDP &amp; Oxford Poverty &amp; HD initiative</w:t>
            </w:r>
          </w:p>
        </w:tc>
        <w:tc>
          <w:tcPr>
            <w:tcW w:w="318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ED444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India has decreased poverty from 55% to 28% between 2005 and 2015 but it still the house of most number of poor in the world</w:t>
            </w:r>
          </w:p>
          <w:p w14:paraId="3F42112A" w14:textId="77777777" w:rsidR="00E1777C" w:rsidRPr="00BD5DC6" w:rsidRDefault="00E1777C" w:rsidP="00810B48">
            <w:pPr>
              <w:rPr>
                <w:rFonts w:ascii="Cambria" w:hAnsi="Cambria"/>
                <w:sz w:val="18"/>
                <w:szCs w:val="18"/>
              </w:rPr>
            </w:pPr>
          </w:p>
          <w:p w14:paraId="649957A4" w14:textId="77777777" w:rsidR="00E1777C" w:rsidRPr="00BD5DC6" w:rsidRDefault="00E1777C" w:rsidP="00E1777C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About 46% worldwide are severely poor (weak in &gt;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>=</w:t>
            </w:r>
            <w:r w:rsidRPr="00BD5DC6">
              <w:rPr>
                <w:rFonts w:ascii="Cambria" w:hAnsi="Cambria"/>
                <w:sz w:val="18"/>
                <w:szCs w:val="18"/>
              </w:rPr>
              <w:t>5/10 indicators)</w:t>
            </w:r>
          </w:p>
          <w:p w14:paraId="69C4112E" w14:textId="77777777" w:rsidR="00936F07" w:rsidRPr="00BD5DC6" w:rsidRDefault="00936F07" w:rsidP="00E1777C">
            <w:pPr>
              <w:rPr>
                <w:rFonts w:ascii="Cambria" w:hAnsi="Cambria"/>
                <w:sz w:val="18"/>
                <w:szCs w:val="18"/>
              </w:rPr>
            </w:pPr>
          </w:p>
          <w:p w14:paraId="21D4136A" w14:textId="77777777" w:rsidR="00936F07" w:rsidRPr="00BD5DC6" w:rsidRDefault="00936F07" w:rsidP="00E1777C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Bihar, Jharkhand, Uttar Pradesh and Madhya Pradesh accounts for than half of India's poor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98D17" w14:textId="77777777" w:rsidR="00541BF8" w:rsidRPr="00BD5DC6" w:rsidRDefault="00541BF8" w:rsidP="00936F07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Health: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Child Mortality, Nutrition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 xml:space="preserve"> (i/c stunting, wasting, BMI-age)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Education: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Years of schooling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 xml:space="preserve"> (at least 6 years)</w:t>
            </w:r>
            <w:r w:rsidRPr="00BD5DC6">
              <w:rPr>
                <w:rFonts w:ascii="Cambria" w:hAnsi="Cambria"/>
                <w:sz w:val="18"/>
                <w:szCs w:val="18"/>
              </w:rPr>
              <w:t>, Children enrolled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 xml:space="preserve">Living Standards: </w:t>
            </w:r>
            <w:r w:rsidRPr="00BD5DC6">
              <w:rPr>
                <w:rFonts w:ascii="Cambria" w:hAnsi="Cambria"/>
                <w:sz w:val="18"/>
                <w:szCs w:val="18"/>
              </w:rPr>
              <w:t>Cooking fuel, Toilet, Water, Electricity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 xml:space="preserve">, housing (shouldn’t be kuchha), </w:t>
            </w:r>
            <w:r w:rsidRPr="00BD5DC6">
              <w:rPr>
                <w:rFonts w:ascii="Cambria" w:hAnsi="Cambria"/>
                <w:sz w:val="18"/>
                <w:szCs w:val="18"/>
              </w:rPr>
              <w:t>Assets</w:t>
            </w:r>
            <w:r w:rsidR="00936F07" w:rsidRPr="00BD5DC6">
              <w:rPr>
                <w:rFonts w:ascii="Cambria" w:hAnsi="Cambria"/>
                <w:sz w:val="18"/>
                <w:szCs w:val="18"/>
              </w:rPr>
              <w:t xml:space="preserve"> (i/c computers, animal carts)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A6A56B" w14:textId="77777777" w:rsidR="00936F07" w:rsidRDefault="00936F07" w:rsidP="00936F07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Incidence of Poverty- deprivation in 3/10 indicators</w:t>
            </w:r>
          </w:p>
          <w:p w14:paraId="2B24A93A" w14:textId="77777777" w:rsidR="00936F07" w:rsidRDefault="00936F07" w:rsidP="00936F07">
            <w:pPr>
              <w:rPr>
                <w:rFonts w:ascii="Cambria" w:hAnsi="Cambria"/>
                <w:sz w:val="18"/>
                <w:szCs w:val="18"/>
              </w:rPr>
            </w:pPr>
          </w:p>
          <w:p w14:paraId="387CE81E" w14:textId="77777777" w:rsidR="00936F07" w:rsidRDefault="00936F07" w:rsidP="00936F07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Average intensity of poverty- poverty across deprivations</w:t>
            </w:r>
          </w:p>
          <w:p w14:paraId="2AE19CC5" w14:textId="77777777" w:rsidR="00936F07" w:rsidRDefault="00936F07" w:rsidP="00936F07">
            <w:pPr>
              <w:rPr>
                <w:rFonts w:ascii="Cambria" w:hAnsi="Cambria"/>
                <w:sz w:val="18"/>
                <w:szCs w:val="18"/>
              </w:rPr>
            </w:pPr>
          </w:p>
          <w:p w14:paraId="2C47EB30" w14:textId="77777777" w:rsidR="00541BF8" w:rsidRPr="00810B48" w:rsidRDefault="00936F07" w:rsidP="00936F07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MPI value- incidence* average</w:t>
            </w:r>
            <w:r w:rsidR="00541BF8" w:rsidRPr="00810B48">
              <w:rPr>
                <w:rFonts w:ascii="Cambria" w:hAnsi="Cambria"/>
                <w:sz w:val="18"/>
                <w:szCs w:val="18"/>
              </w:rPr>
              <w:br/>
            </w:r>
          </w:p>
        </w:tc>
      </w:tr>
      <w:tr w:rsidR="00240EEA" w:rsidRPr="00810B48" w14:paraId="4AC92E77" w14:textId="77777777" w:rsidTr="0000625C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36C8C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Inclusive Development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07FD71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2B5F1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World Economic Forum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A8284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3.09</w:t>
            </w:r>
          </w:p>
        </w:tc>
        <w:tc>
          <w:tcPr>
            <w:tcW w:w="1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E2FE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</w:rPr>
              <w:t>62/77 (emerging economies)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09D701" w14:textId="77777777" w:rsidR="00541BF8" w:rsidRPr="00BD5DC6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GROWTH &amp; DEVELOPMENT</w:t>
            </w:r>
            <w:r w:rsidRPr="00BD5DC6">
              <w:rPr>
                <w:rFonts w:ascii="Cambria" w:hAnsi="Cambria"/>
                <w:sz w:val="18"/>
                <w:szCs w:val="18"/>
              </w:rPr>
              <w:t>: GDP/ capita,</w:t>
            </w:r>
            <w:r w:rsidR="003D5C57" w:rsidRPr="00BD5DC6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D5DC6">
              <w:rPr>
                <w:rFonts w:ascii="Cambria" w:hAnsi="Cambria"/>
                <w:sz w:val="18"/>
                <w:szCs w:val="18"/>
              </w:rPr>
              <w:t>Labor productivity, Healthy life expectancy, employment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Inclusion: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Net income Gini, Poverty rate, wealth Gini, Median income</w:t>
            </w:r>
            <w:r w:rsidRPr="00BD5DC6">
              <w:rPr>
                <w:rFonts w:ascii="Cambria" w:hAnsi="Cambria"/>
                <w:sz w:val="18"/>
                <w:szCs w:val="18"/>
              </w:rPr>
              <w:br/>
              <w:t xml:space="preserve">Intergenerational dependency and </w:t>
            </w:r>
            <w:r w:rsidRPr="00BD5DC6">
              <w:rPr>
                <w:rFonts w:ascii="Cambria" w:hAnsi="Cambria"/>
                <w:sz w:val="18"/>
                <w:szCs w:val="18"/>
                <w:u w:val="single"/>
              </w:rPr>
              <w:t>sustainability:</w:t>
            </w:r>
            <w:r w:rsidRPr="00BD5DC6">
              <w:rPr>
                <w:rFonts w:ascii="Cambria" w:hAnsi="Cambria"/>
                <w:sz w:val="18"/>
                <w:szCs w:val="18"/>
              </w:rPr>
              <w:t xml:space="preserve"> Adjusted Net Savings, Carbon Intensity, Public Debt, Dependency ratio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A2C10" w14:textId="77777777" w:rsidR="00541BF8" w:rsidRPr="00810B48" w:rsidRDefault="00541BF8" w:rsidP="00810B48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23085E1A" w14:textId="77777777" w:rsidR="00541BF8" w:rsidRDefault="00541BF8" w:rsidP="00067C25">
      <w:pPr>
        <w:rPr>
          <w:rFonts w:asciiTheme="minorHAnsi" w:hAnsiTheme="minorHAnsi" w:cs="Arial"/>
          <w:sz w:val="20"/>
          <w:szCs w:val="20"/>
          <w:u w:val="single"/>
        </w:rPr>
      </w:pPr>
    </w:p>
    <w:p w14:paraId="130EE13E" w14:textId="77777777" w:rsidR="001D5D19" w:rsidRDefault="001D5D19" w:rsidP="001F02F9">
      <w:pPr>
        <w:rPr>
          <w:rFonts w:asciiTheme="minorHAnsi" w:hAnsiTheme="minorHAnsi" w:cs="Arial"/>
          <w:sz w:val="20"/>
          <w:szCs w:val="20"/>
          <w:u w:val="single"/>
        </w:rPr>
      </w:pPr>
    </w:p>
    <w:p w14:paraId="3CE3BA2D" w14:textId="77777777" w:rsidR="007F16FC" w:rsidRPr="00FC6D56" w:rsidRDefault="007F16FC" w:rsidP="007F16FC">
      <w:pPr>
        <w:pStyle w:val="Default"/>
        <w:rPr>
          <w:rFonts w:asciiTheme="minorHAnsi" w:hAnsiTheme="minorHAnsi"/>
          <w:b/>
          <w:bCs/>
          <w:i/>
          <w:iCs/>
          <w:sz w:val="20"/>
          <w:szCs w:val="20"/>
        </w:rPr>
      </w:pPr>
      <w:r w:rsidRPr="00FC6D56">
        <w:rPr>
          <w:rFonts w:asciiTheme="minorHAnsi" w:hAnsiTheme="minorHAnsi"/>
          <w:i/>
          <w:iCs/>
          <w:sz w:val="20"/>
          <w:szCs w:val="20"/>
        </w:rPr>
        <w:t>• Infrastructure: Energy, Ports, Roads, Airports, Railways etc</w:t>
      </w:r>
      <w:r w:rsidRPr="00FC6D56">
        <w:rPr>
          <w:rFonts w:asciiTheme="minorHAnsi" w:hAnsiTheme="minorHAnsi"/>
          <w:b/>
          <w:bCs/>
          <w:i/>
          <w:iCs/>
          <w:sz w:val="20"/>
          <w:szCs w:val="20"/>
        </w:rPr>
        <w:t xml:space="preserve">. </w:t>
      </w:r>
      <w:r w:rsidR="00D515A9" w:rsidRPr="00FC6D56">
        <w:rPr>
          <w:rFonts w:asciiTheme="minorHAnsi" w:hAnsiTheme="minorHAnsi"/>
          <w:b/>
          <w:bCs/>
          <w:i/>
          <w:iCs/>
          <w:sz w:val="20"/>
          <w:szCs w:val="20"/>
        </w:rPr>
        <w:t>(Add details from Eco survey and budget)</w:t>
      </w:r>
    </w:p>
    <w:p w14:paraId="076A2219" w14:textId="77777777" w:rsidR="007F16FC" w:rsidRPr="00FC6D56" w:rsidRDefault="007F16FC" w:rsidP="007F16FC">
      <w:pPr>
        <w:pStyle w:val="Default"/>
        <w:rPr>
          <w:rFonts w:asciiTheme="minorHAnsi" w:hAnsiTheme="minorHAnsi"/>
          <w:i/>
          <w:iCs/>
          <w:sz w:val="20"/>
          <w:szCs w:val="20"/>
        </w:rPr>
      </w:pPr>
      <w:r w:rsidRPr="00FC6D56">
        <w:rPr>
          <w:rFonts w:asciiTheme="minorHAnsi" w:hAnsiTheme="minorHAnsi"/>
          <w:i/>
          <w:iCs/>
          <w:sz w:val="20"/>
          <w:szCs w:val="20"/>
        </w:rPr>
        <w:t xml:space="preserve">• Investment models. </w:t>
      </w:r>
      <w:r w:rsidR="00F92E4B" w:rsidRPr="00FC6D56">
        <w:rPr>
          <w:rFonts w:asciiTheme="minorHAnsi" w:hAnsiTheme="minorHAnsi"/>
          <w:i/>
          <w:iCs/>
          <w:sz w:val="20"/>
          <w:szCs w:val="20"/>
        </w:rPr>
        <w:t xml:space="preserve"> (Read schemes from excel)</w:t>
      </w:r>
    </w:p>
    <w:p w14:paraId="0DAAD314" w14:textId="77777777" w:rsidR="00597E26" w:rsidRDefault="00597E26" w:rsidP="00597E26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</w:p>
    <w:p w14:paraId="6D70705E" w14:textId="77777777" w:rsidR="00597E26" w:rsidRDefault="00597E26" w:rsidP="00597E26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BD5DC6">
        <w:rPr>
          <w:rFonts w:asciiTheme="minorHAnsi" w:hAnsiTheme="minorHAnsi" w:cs="Arial"/>
          <w:sz w:val="20"/>
          <w:szCs w:val="20"/>
          <w:u w:val="single"/>
        </w:rPr>
        <w:t>Road transport</w:t>
      </w:r>
      <w:r w:rsidR="00067C25">
        <w:rPr>
          <w:rFonts w:asciiTheme="minorHAnsi" w:hAnsiTheme="minorHAnsi" w:cs="Arial"/>
          <w:sz w:val="20"/>
          <w:szCs w:val="20"/>
          <w:u w:val="single"/>
        </w:rPr>
        <w:t xml:space="preserve"> </w:t>
      </w:r>
    </w:p>
    <w:p w14:paraId="0D93B8A4" w14:textId="77777777" w:rsidR="00F92E4B" w:rsidRPr="00D16251" w:rsidRDefault="00597E26" w:rsidP="00615E21">
      <w:pPr>
        <w:pStyle w:val="ListParagraph"/>
        <w:numPr>
          <w:ilvl w:val="0"/>
          <w:numId w:val="38"/>
        </w:numPr>
        <w:jc w:val="both"/>
        <w:rPr>
          <w:rFonts w:asciiTheme="minorHAnsi" w:hAnsiTheme="minorHAnsi" w:cs="Arial"/>
          <w:sz w:val="20"/>
          <w:szCs w:val="20"/>
        </w:rPr>
      </w:pPr>
      <w:r w:rsidRPr="00067C25">
        <w:rPr>
          <w:rFonts w:asciiTheme="minorHAnsi" w:hAnsiTheme="minorHAnsi" w:cs="Arial"/>
          <w:sz w:val="20"/>
          <w:szCs w:val="20"/>
        </w:rPr>
        <w:t xml:space="preserve">Which authority and level of government is responsible for </w:t>
      </w:r>
      <w:r w:rsidR="00067C25">
        <w:rPr>
          <w:rFonts w:asciiTheme="minorHAnsi" w:hAnsiTheme="minorHAnsi" w:cs="Arial"/>
          <w:sz w:val="20"/>
          <w:szCs w:val="20"/>
        </w:rPr>
        <w:t xml:space="preserve">border roads, National highways, Express Ways, State Highways, </w:t>
      </w:r>
      <w:r w:rsidR="00067C25" w:rsidRPr="00D16251">
        <w:rPr>
          <w:rFonts w:asciiTheme="minorHAnsi" w:hAnsiTheme="minorHAnsi" w:cs="Arial"/>
          <w:sz w:val="20"/>
          <w:szCs w:val="20"/>
        </w:rPr>
        <w:t>District Roads, Village roads</w:t>
      </w:r>
      <w:r w:rsidR="00615E21" w:rsidRPr="00D16251">
        <w:rPr>
          <w:rFonts w:asciiTheme="minorHAnsi" w:hAnsiTheme="minorHAnsi" w:cs="Arial"/>
          <w:sz w:val="20"/>
          <w:szCs w:val="20"/>
        </w:rPr>
        <w:t xml:space="preserve"> </w:t>
      </w:r>
    </w:p>
    <w:p w14:paraId="771F3408" w14:textId="77777777" w:rsidR="0014227C" w:rsidRDefault="0014227C" w:rsidP="00FF6F14">
      <w:pPr>
        <w:pStyle w:val="ListParagraph"/>
        <w:numPr>
          <w:ilvl w:val="0"/>
          <w:numId w:val="38"/>
        </w:numPr>
        <w:jc w:val="both"/>
        <w:rPr>
          <w:rFonts w:asciiTheme="minorHAnsi" w:hAnsiTheme="minorHAnsi" w:cs="Arial"/>
          <w:sz w:val="20"/>
          <w:szCs w:val="20"/>
        </w:rPr>
      </w:pPr>
      <w:r w:rsidRPr="00D16251">
        <w:rPr>
          <w:rFonts w:asciiTheme="minorHAnsi" w:hAnsiTheme="minorHAnsi" w:cs="Arial"/>
          <w:sz w:val="20"/>
          <w:szCs w:val="20"/>
        </w:rPr>
        <w:t xml:space="preserve">Which states are connected by Bhatramala and Sagarmala? They are under which ministry? </w:t>
      </w:r>
      <w:r w:rsidR="00FF7ABD" w:rsidRPr="00D16251">
        <w:rPr>
          <w:rFonts w:asciiTheme="minorHAnsi" w:hAnsiTheme="minorHAnsi" w:cs="Arial"/>
          <w:sz w:val="20"/>
          <w:szCs w:val="20"/>
        </w:rPr>
        <w:t>Discuss key components</w:t>
      </w:r>
    </w:p>
    <w:p w14:paraId="031C098D" w14:textId="77777777" w:rsidR="00C46AD6" w:rsidRDefault="00C46AD6" w:rsidP="00C46AD6">
      <w:pPr>
        <w:pStyle w:val="ListParagraph"/>
        <w:numPr>
          <w:ilvl w:val="0"/>
          <w:numId w:val="38"/>
        </w:numPr>
        <w:spacing w:line="259" w:lineRule="auto"/>
        <w:rPr>
          <w:rFonts w:ascii="Cambria" w:hAnsi="Cambria"/>
          <w:b/>
          <w:bCs/>
          <w:sz w:val="20"/>
          <w:szCs w:val="20"/>
        </w:rPr>
      </w:pPr>
      <w:r w:rsidRPr="00BD5DC6">
        <w:rPr>
          <w:rFonts w:ascii="Cambria" w:hAnsi="Cambria"/>
          <w:b/>
          <w:bCs/>
          <w:sz w:val="20"/>
          <w:szCs w:val="20"/>
          <w:highlight w:val="yellow"/>
          <w:lang w:val="sv-SE"/>
        </w:rPr>
        <w:t>Pradhan Mantri Gram Sadak Yojana</w:t>
      </w:r>
      <w:r w:rsidR="00D16251">
        <w:rPr>
          <w:rFonts w:ascii="Cambria" w:hAnsi="Cambria"/>
          <w:b/>
          <w:bCs/>
          <w:sz w:val="20"/>
          <w:szCs w:val="20"/>
          <w:lang w:val="sv-SE"/>
        </w:rPr>
        <w:t xml:space="preserve">- </w:t>
      </w:r>
      <w:r>
        <w:rPr>
          <w:rFonts w:ascii="Cambria" w:hAnsi="Cambria"/>
          <w:b/>
          <w:bCs/>
          <w:sz w:val="20"/>
          <w:szCs w:val="20"/>
          <w:lang w:val="sv-SE"/>
        </w:rPr>
        <w:t xml:space="preserve">Rural Development Ministry </w:t>
      </w:r>
      <w:r w:rsidR="00D16251">
        <w:rPr>
          <w:rFonts w:ascii="Cambria" w:hAnsi="Cambria"/>
          <w:b/>
          <w:bCs/>
          <w:sz w:val="20"/>
          <w:szCs w:val="20"/>
          <w:lang w:val="sv-SE"/>
        </w:rPr>
        <w:t xml:space="preserve">; </w:t>
      </w:r>
      <w:r w:rsidRPr="00A32061">
        <w:rPr>
          <w:rFonts w:ascii="Cambria" w:hAnsi="Cambria"/>
          <w:b/>
          <w:bCs/>
          <w:sz w:val="20"/>
          <w:szCs w:val="20"/>
        </w:rPr>
        <w:t xml:space="preserve">rural roads has been tripled. </w:t>
      </w:r>
    </w:p>
    <w:p w14:paraId="65A71666" w14:textId="77777777" w:rsidR="00615E21" w:rsidRPr="00615E21" w:rsidRDefault="00C46AD6" w:rsidP="00C46AD6">
      <w:pPr>
        <w:pStyle w:val="ListParagraph"/>
        <w:numPr>
          <w:ilvl w:val="0"/>
          <w:numId w:val="63"/>
        </w:numPr>
        <w:spacing w:line="259" w:lineRule="auto"/>
        <w:rPr>
          <w:rFonts w:ascii="Cambria" w:hAnsi="Cambria"/>
          <w:sz w:val="20"/>
          <w:szCs w:val="20"/>
        </w:rPr>
      </w:pP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 xml:space="preserve">A fully funded </w:t>
      </w:r>
      <w:r w:rsidRPr="00D16251">
        <w:rPr>
          <w:rFonts w:ascii="Arial" w:hAnsi="Arial" w:cs="Arial"/>
          <w:b/>
          <w:bCs/>
          <w:color w:val="010101"/>
          <w:sz w:val="20"/>
          <w:szCs w:val="20"/>
          <w:shd w:val="clear" w:color="auto" w:fill="FFFFFF"/>
        </w:rPr>
        <w:t>centrally sponsored scheme</w:t>
      </w:r>
    </w:p>
    <w:p w14:paraId="56133F64" w14:textId="77777777" w:rsidR="00615E21" w:rsidRPr="00615E21" w:rsidRDefault="00C46AD6" w:rsidP="00C46AD6">
      <w:pPr>
        <w:pStyle w:val="ListParagraph"/>
        <w:numPr>
          <w:ilvl w:val="0"/>
          <w:numId w:val="63"/>
        </w:numPr>
        <w:spacing w:line="259" w:lineRule="auto"/>
        <w:rPr>
          <w:rFonts w:ascii="Cambria" w:hAnsi="Cambria"/>
          <w:sz w:val="20"/>
          <w:szCs w:val="20"/>
        </w:rPr>
      </w:pPr>
      <w:r w:rsidRPr="00D16251">
        <w:rPr>
          <w:rFonts w:ascii="Arial" w:hAnsi="Arial" w:cs="Arial"/>
          <w:b/>
          <w:bCs/>
          <w:color w:val="010101"/>
          <w:sz w:val="20"/>
          <w:szCs w:val="20"/>
          <w:shd w:val="clear" w:color="auto" w:fill="FFFFFF"/>
        </w:rPr>
        <w:t>75 paise per liter</w:t>
      </w: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 xml:space="preserve"> has been earmarked for this scheme out of </w:t>
      </w:r>
      <w:r w:rsidRPr="00D16251">
        <w:rPr>
          <w:rFonts w:ascii="Arial" w:hAnsi="Arial" w:cs="Arial"/>
          <w:b/>
          <w:bCs/>
          <w:color w:val="010101"/>
          <w:sz w:val="20"/>
          <w:szCs w:val="20"/>
          <w:shd w:val="clear" w:color="auto" w:fill="FFFFFF"/>
        </w:rPr>
        <w:t>cess levied on high speed diesel</w:t>
      </w:r>
    </w:p>
    <w:p w14:paraId="3B73C53B" w14:textId="77777777" w:rsidR="00615E21" w:rsidRPr="00615E21" w:rsidRDefault="00C46AD6" w:rsidP="00C46AD6">
      <w:pPr>
        <w:pStyle w:val="ListParagraph"/>
        <w:numPr>
          <w:ilvl w:val="0"/>
          <w:numId w:val="63"/>
        </w:numPr>
        <w:spacing w:line="259" w:lineRule="auto"/>
        <w:rPr>
          <w:rFonts w:ascii="Cambria" w:hAnsi="Cambria"/>
          <w:sz w:val="20"/>
          <w:szCs w:val="20"/>
        </w:rPr>
      </w:pP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>Up gradation work is not central to the scheme</w:t>
      </w:r>
    </w:p>
    <w:p w14:paraId="63624378" w14:textId="77777777" w:rsidR="00615E21" w:rsidRPr="00615E21" w:rsidRDefault="00C46AD6" w:rsidP="00C46AD6">
      <w:pPr>
        <w:pStyle w:val="ListParagraph"/>
        <w:numPr>
          <w:ilvl w:val="0"/>
          <w:numId w:val="63"/>
        </w:numPr>
        <w:spacing w:line="259" w:lineRule="auto"/>
        <w:rPr>
          <w:rFonts w:ascii="Cambria" w:hAnsi="Cambria"/>
          <w:sz w:val="20"/>
          <w:szCs w:val="20"/>
        </w:rPr>
      </w:pP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 xml:space="preserve">The unit for this program </w:t>
      </w:r>
      <w:r w:rsidRPr="00D16251">
        <w:rPr>
          <w:rFonts w:ascii="Arial" w:hAnsi="Arial" w:cs="Arial"/>
          <w:b/>
          <w:bCs/>
          <w:color w:val="010101"/>
          <w:sz w:val="20"/>
          <w:szCs w:val="20"/>
          <w:shd w:val="clear" w:color="auto" w:fill="FFFFFF"/>
        </w:rPr>
        <w:t>is habitation</w:t>
      </w:r>
      <w:r w:rsidR="00615E21" w:rsidRPr="00D16251">
        <w:rPr>
          <w:rFonts w:ascii="Arial" w:hAnsi="Arial" w:cs="Arial"/>
          <w:b/>
          <w:bCs/>
          <w:color w:val="010101"/>
          <w:sz w:val="20"/>
          <w:szCs w:val="20"/>
          <w:shd w:val="clear" w:color="auto" w:fill="FFFFFF"/>
        </w:rPr>
        <w:t xml:space="preserve"> (&gt;500 in plains, &gt;250 in hills</w:t>
      </w:r>
      <w:r w:rsidR="00615E21">
        <w:rPr>
          <w:rFonts w:ascii="Arial" w:hAnsi="Arial" w:cs="Arial"/>
          <w:color w:val="010101"/>
          <w:sz w:val="20"/>
          <w:szCs w:val="20"/>
          <w:shd w:val="clear" w:color="auto" w:fill="FFFFFF"/>
        </w:rPr>
        <w:t>)</w:t>
      </w: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 xml:space="preserve"> and not revenue village. </w:t>
      </w:r>
    </w:p>
    <w:p w14:paraId="4BC34708" w14:textId="77777777" w:rsidR="00C46AD6" w:rsidRPr="00C46AD6" w:rsidRDefault="00C46AD6" w:rsidP="00C46AD6">
      <w:pPr>
        <w:pStyle w:val="ListParagraph"/>
        <w:numPr>
          <w:ilvl w:val="0"/>
          <w:numId w:val="63"/>
        </w:numPr>
        <w:spacing w:line="259" w:lineRule="auto"/>
        <w:rPr>
          <w:rFonts w:ascii="Cambria" w:hAnsi="Cambria"/>
          <w:sz w:val="20"/>
          <w:szCs w:val="20"/>
        </w:rPr>
      </w:pP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>PMGSY is aggressively encouraging use of “</w:t>
      </w:r>
      <w:r w:rsidRPr="00D16251">
        <w:rPr>
          <w:rFonts w:ascii="Arial" w:hAnsi="Arial" w:cs="Arial"/>
          <w:b/>
          <w:bCs/>
          <w:color w:val="010101"/>
          <w:sz w:val="20"/>
          <w:szCs w:val="20"/>
          <w:shd w:val="clear" w:color="auto" w:fill="FFFFFF"/>
        </w:rPr>
        <w:t>Green Technologies</w:t>
      </w:r>
      <w:r w:rsidRPr="00C46AD6">
        <w:rPr>
          <w:rFonts w:ascii="Arial" w:hAnsi="Arial" w:cs="Arial"/>
          <w:color w:val="010101"/>
          <w:sz w:val="20"/>
          <w:szCs w:val="20"/>
          <w:shd w:val="clear" w:color="auto" w:fill="FFFFFF"/>
        </w:rPr>
        <w:t>” </w:t>
      </w:r>
    </w:p>
    <w:p w14:paraId="1D88E216" w14:textId="77777777" w:rsidR="0079479E" w:rsidRDefault="0079479E" w:rsidP="0079479E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27563A37" w14:textId="77777777" w:rsidR="0079479E" w:rsidRDefault="0079479E" w:rsidP="0014227C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615E21">
        <w:rPr>
          <w:rFonts w:asciiTheme="minorHAnsi" w:hAnsiTheme="minorHAnsi" w:cs="Arial"/>
          <w:sz w:val="20"/>
          <w:szCs w:val="20"/>
          <w:u w:val="single"/>
        </w:rPr>
        <w:t>Waterways/Ports</w:t>
      </w:r>
    </w:p>
    <w:p w14:paraId="320409C0" w14:textId="77777777" w:rsidR="00685CBE" w:rsidRPr="008A168D" w:rsidRDefault="00685CBE" w:rsidP="00FF6F14">
      <w:pPr>
        <w:pStyle w:val="ListParagraph"/>
        <w:numPr>
          <w:ilvl w:val="0"/>
          <w:numId w:val="41"/>
        </w:numPr>
        <w:jc w:val="both"/>
        <w:rPr>
          <w:rFonts w:asciiTheme="minorHAnsi" w:hAnsiTheme="minorHAnsi" w:cs="Arial"/>
          <w:sz w:val="20"/>
          <w:szCs w:val="20"/>
        </w:rPr>
      </w:pPr>
      <w:r w:rsidRPr="008A168D">
        <w:rPr>
          <w:rFonts w:asciiTheme="minorHAnsi" w:hAnsiTheme="minorHAnsi" w:cs="Arial"/>
          <w:sz w:val="20"/>
          <w:szCs w:val="20"/>
        </w:rPr>
        <w:t>Name all the</w:t>
      </w:r>
      <w:r w:rsidR="0079479E" w:rsidRPr="008A168D">
        <w:rPr>
          <w:rFonts w:asciiTheme="minorHAnsi" w:hAnsiTheme="minorHAnsi" w:cs="Arial"/>
          <w:sz w:val="20"/>
          <w:szCs w:val="20"/>
        </w:rPr>
        <w:t xml:space="preserve"> major ports are there in India? </w:t>
      </w:r>
      <w:r w:rsidRPr="008A168D">
        <w:rPr>
          <w:rFonts w:asciiTheme="minorHAnsi" w:hAnsiTheme="minorHAnsi" w:cs="Arial"/>
          <w:sz w:val="20"/>
          <w:szCs w:val="20"/>
        </w:rPr>
        <w:t xml:space="preserve">Also mention the states? </w:t>
      </w:r>
    </w:p>
    <w:p w14:paraId="5FF6E650" w14:textId="77777777" w:rsidR="0079479E" w:rsidRPr="00BD5DC6" w:rsidRDefault="00685CBE" w:rsidP="00FF6F14">
      <w:pPr>
        <w:pStyle w:val="ListParagraph"/>
        <w:numPr>
          <w:ilvl w:val="0"/>
          <w:numId w:val="4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3 reasons for which new ports are proposed under Sagarmala? What are the new additions proposed under Sagarmala Project?</w:t>
      </w:r>
    </w:p>
    <w:p w14:paraId="1DEE638E" w14:textId="77777777" w:rsidR="00F429D5" w:rsidRPr="00BD5DC6" w:rsidRDefault="00F429D5" w:rsidP="00FF6F14">
      <w:pPr>
        <w:pStyle w:val="ListParagraph"/>
        <w:numPr>
          <w:ilvl w:val="0"/>
          <w:numId w:val="41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trike/>
          <w:sz w:val="20"/>
          <w:szCs w:val="20"/>
        </w:rPr>
        <w:lastRenderedPageBreak/>
        <w:t>What are the key provisions on National Waterways Act 2016?</w:t>
      </w:r>
      <w:r w:rsidRPr="00BD5DC6">
        <w:rPr>
          <w:rFonts w:asciiTheme="minorHAnsi" w:hAnsiTheme="minorHAnsi" w:cs="Arial"/>
          <w:sz w:val="20"/>
          <w:szCs w:val="20"/>
        </w:rPr>
        <w:t xml:space="preserve"> How many National Water ways are notified and are operational</w:t>
      </w:r>
    </w:p>
    <w:p w14:paraId="5D6E05EB" w14:textId="77777777" w:rsidR="00F429D5" w:rsidRDefault="00F429D5" w:rsidP="00F429D5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3B9E7BA5" w14:textId="77777777" w:rsidR="005F6C49" w:rsidRPr="001F02F9" w:rsidRDefault="005F6C49" w:rsidP="005F6C49">
      <w:pPr>
        <w:jc w:val="both"/>
        <w:rPr>
          <w:rFonts w:asciiTheme="minorHAnsi" w:hAnsiTheme="minorHAnsi" w:cs="Arial"/>
          <w:b/>
          <w:bCs/>
          <w:sz w:val="20"/>
          <w:szCs w:val="20"/>
          <w:u w:val="single"/>
        </w:rPr>
      </w:pPr>
      <w:r w:rsidRPr="00C9544E">
        <w:rPr>
          <w:rFonts w:asciiTheme="minorHAnsi" w:hAnsiTheme="minorHAnsi" w:cs="Arial"/>
          <w:b/>
          <w:bCs/>
          <w:sz w:val="20"/>
          <w:szCs w:val="20"/>
          <w:u w:val="single"/>
        </w:rPr>
        <w:t>International Economic Organizations (Sriram)</w:t>
      </w:r>
    </w:p>
    <w:p w14:paraId="49FA4E9E" w14:textId="77777777" w:rsidR="005F6C49" w:rsidRPr="001F02F9" w:rsidRDefault="005F6C49" w:rsidP="005F6C49">
      <w:pPr>
        <w:jc w:val="both"/>
        <w:rPr>
          <w:rFonts w:asciiTheme="minorHAnsi" w:hAnsiTheme="minorHAnsi" w:cs="Arial"/>
          <w:sz w:val="20"/>
          <w:szCs w:val="20"/>
          <w:u w:val="single"/>
        </w:rPr>
      </w:pPr>
    </w:p>
    <w:p w14:paraId="22A6EFE6" w14:textId="77777777" w:rsidR="005F6C49" w:rsidRPr="001F02F9" w:rsidRDefault="005F6C49" w:rsidP="005F6C49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CD6690">
        <w:rPr>
          <w:rFonts w:asciiTheme="minorHAnsi" w:hAnsiTheme="minorHAnsi" w:cs="Arial"/>
          <w:sz w:val="20"/>
          <w:szCs w:val="20"/>
          <w:highlight w:val="green"/>
          <w:u w:val="single"/>
        </w:rPr>
        <w:t>Bretton Wood Agreement</w:t>
      </w:r>
    </w:p>
    <w:p w14:paraId="794DFEA0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was the title and objective of conference held in Bretton wood? When and where was it organized</w:t>
      </w:r>
      <w:r w:rsidR="00656FA2" w:rsidRPr="00BD5DC6">
        <w:rPr>
          <w:rFonts w:asciiTheme="minorHAnsi" w:hAnsiTheme="minorHAnsi" w:cs="Arial"/>
          <w:sz w:val="20"/>
          <w:szCs w:val="20"/>
        </w:rPr>
        <w:t xml:space="preserve"> </w:t>
      </w:r>
    </w:p>
    <w:p w14:paraId="402E498B" w14:textId="77777777" w:rsidR="005F6C49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was the Bretton Wood system of currency exchange?</w:t>
      </w:r>
      <w:r w:rsidRPr="00656FA2">
        <w:rPr>
          <w:rFonts w:asciiTheme="minorHAnsi" w:hAnsiTheme="minorHAnsi" w:cs="Arial"/>
          <w:sz w:val="20"/>
          <w:szCs w:val="20"/>
        </w:rPr>
        <w:t xml:space="preserve"> How has it evolved ever since in India? </w:t>
      </w:r>
    </w:p>
    <w:p w14:paraId="4AC8386E" w14:textId="77777777" w:rsidR="000B21D1" w:rsidRPr="00656FA2" w:rsidRDefault="000B21D1" w:rsidP="000B21D1">
      <w:pPr>
        <w:pStyle w:val="ListParagraph"/>
        <w:ind w:left="1080"/>
        <w:jc w:val="both"/>
        <w:rPr>
          <w:rFonts w:asciiTheme="minorHAnsi" w:hAnsiTheme="minorHAnsi" w:cs="Arial"/>
          <w:sz w:val="20"/>
          <w:szCs w:val="20"/>
        </w:rPr>
      </w:pPr>
      <w:r w:rsidRPr="000B21D1">
        <w:rPr>
          <w:rFonts w:asciiTheme="minorHAnsi" w:hAnsiTheme="minorHAnsi" w:cs="Arial"/>
          <w:i/>
          <w:iCs/>
          <w:sz w:val="20"/>
          <w:szCs w:val="20"/>
        </w:rPr>
        <w:t>Basically before Brettonwood every value was pegged to gold but since US controlled ¾ of global gold supply, it was decided to link currency’s printing backed with US currency? But this led to stagflation in America. In 1973, President Nixon de-linked dollar to gold eventually and hence Brettonwood system collapsed</w:t>
      </w:r>
      <w:r>
        <w:rPr>
          <w:rFonts w:asciiTheme="minorHAnsi" w:hAnsiTheme="minorHAnsi" w:cs="Arial"/>
          <w:sz w:val="20"/>
          <w:szCs w:val="20"/>
        </w:rPr>
        <w:t>.</w:t>
      </w:r>
    </w:p>
    <w:p w14:paraId="7E29B31E" w14:textId="77777777" w:rsidR="005F6C49" w:rsidRPr="00656FA2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656FA2">
        <w:rPr>
          <w:rFonts w:asciiTheme="minorHAnsi" w:hAnsiTheme="minorHAnsi" w:cs="Arial"/>
          <w:sz w:val="20"/>
          <w:szCs w:val="20"/>
        </w:rPr>
        <w:t>What is Triffin dilemma? Which American President discontinued the Bretton wood system?</w:t>
      </w:r>
      <w:r w:rsidR="00656FA2">
        <w:rPr>
          <w:rFonts w:asciiTheme="minorHAnsi" w:hAnsiTheme="minorHAnsi" w:cs="Arial"/>
          <w:sz w:val="20"/>
          <w:szCs w:val="20"/>
        </w:rPr>
        <w:t xml:space="preserve"> (X)</w:t>
      </w:r>
    </w:p>
    <w:p w14:paraId="20C979F7" w14:textId="77777777" w:rsidR="005F6C49" w:rsidRPr="00656FA2" w:rsidRDefault="00656FA2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What are 2</w:t>
      </w:r>
      <w:r w:rsidR="005F6C49" w:rsidRPr="00656FA2">
        <w:rPr>
          <w:rFonts w:asciiTheme="minorHAnsi" w:hAnsiTheme="minorHAnsi" w:cs="Arial"/>
          <w:sz w:val="20"/>
          <w:szCs w:val="20"/>
        </w:rPr>
        <w:t xml:space="preserve"> bodies that were instituted as result of the agreement? </w:t>
      </w:r>
      <w:r w:rsidR="0075348F" w:rsidRPr="00656FA2">
        <w:rPr>
          <w:rFonts w:asciiTheme="minorHAnsi" w:hAnsiTheme="minorHAnsi" w:cs="Arial"/>
          <w:sz w:val="20"/>
          <w:szCs w:val="20"/>
        </w:rPr>
        <w:t xml:space="preserve"> </w:t>
      </w:r>
    </w:p>
    <w:p w14:paraId="6C58BA24" w14:textId="77777777" w:rsidR="005F6C49" w:rsidRPr="001F02F9" w:rsidRDefault="005F6C49" w:rsidP="005F6C49">
      <w:pPr>
        <w:jc w:val="both"/>
        <w:rPr>
          <w:rFonts w:asciiTheme="minorHAnsi" w:hAnsiTheme="minorHAnsi" w:cs="Arial"/>
          <w:sz w:val="20"/>
          <w:szCs w:val="20"/>
        </w:rPr>
      </w:pPr>
    </w:p>
    <w:p w14:paraId="22E9E6E0" w14:textId="77777777" w:rsidR="005F6C49" w:rsidRPr="001F02F9" w:rsidRDefault="005F6C49" w:rsidP="005F6C49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AE1002">
        <w:rPr>
          <w:rFonts w:asciiTheme="minorHAnsi" w:hAnsiTheme="minorHAnsi" w:cs="Arial"/>
          <w:sz w:val="20"/>
          <w:szCs w:val="20"/>
          <w:highlight w:val="green"/>
          <w:u w:val="single"/>
        </w:rPr>
        <w:t>International Monetary Fund</w:t>
      </w:r>
      <w:r w:rsidR="00656FA2">
        <w:rPr>
          <w:rFonts w:asciiTheme="minorHAnsi" w:hAnsiTheme="minorHAnsi" w:cs="Arial"/>
          <w:sz w:val="20"/>
          <w:szCs w:val="20"/>
          <w:u w:val="single"/>
        </w:rPr>
        <w:t xml:space="preserve"> </w:t>
      </w:r>
      <w:r w:rsidRPr="001F02F9">
        <w:rPr>
          <w:rFonts w:asciiTheme="minorHAnsi" w:hAnsiTheme="minorHAnsi" w:cs="Arial"/>
          <w:sz w:val="20"/>
          <w:szCs w:val="20"/>
          <w:u w:val="single"/>
        </w:rPr>
        <w:t xml:space="preserve"> </w:t>
      </w:r>
    </w:p>
    <w:p w14:paraId="024AD328" w14:textId="77777777" w:rsidR="005F6C49" w:rsidRPr="000367E1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0367E1">
        <w:rPr>
          <w:rFonts w:asciiTheme="minorHAnsi" w:hAnsiTheme="minorHAnsi" w:cs="Arial"/>
          <w:sz w:val="20"/>
          <w:szCs w:val="20"/>
        </w:rPr>
        <w:t>What are 4 key objectives of IMF?</w:t>
      </w:r>
    </w:p>
    <w:p w14:paraId="0B93465A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3 key functions of IMF?</w:t>
      </w:r>
    </w:p>
    <w:p w14:paraId="2BFEB39B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its current membership? Which country is the most recent entrant to IMF? </w:t>
      </w:r>
    </w:p>
    <w:p w14:paraId="653D01A9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is governance structure of IMF? Who is the MD of IMF? Which Indian OCI recently got appointed to IMF?</w:t>
      </w:r>
    </w:p>
    <w:p w14:paraId="7075A278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3 IMF committee reforms in 2015?</w:t>
      </w:r>
      <w:r w:rsidR="003A4DA2" w:rsidRPr="00BD5DC6">
        <w:rPr>
          <w:rFonts w:asciiTheme="minorHAnsi" w:hAnsiTheme="minorHAnsi" w:cs="Arial"/>
          <w:sz w:val="20"/>
          <w:szCs w:val="20"/>
        </w:rPr>
        <w:t xml:space="preserve"> (China currency entry, India voting power increase, doubled IMF permanent capital resources)</w:t>
      </w:r>
    </w:p>
    <w:p w14:paraId="6BE6D7AB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the 5 currencies that constitute SDR calculations? What is the decreasing order of their weight?</w:t>
      </w:r>
    </w:p>
    <w:p w14:paraId="11ECA18D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Can SDR be used as currency or claim on IMF? What is then the utility of keeping SDR in Forex reserve?</w:t>
      </w:r>
    </w:p>
    <w:p w14:paraId="3DFE5D63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Which 2 currencies were replaced in 1999 by Euro for SDR bucket?</w:t>
      </w:r>
    </w:p>
    <w:p w14:paraId="62517D86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2 key conditions on currency to be included in SDR?</w:t>
      </w:r>
    </w:p>
    <w:p w14:paraId="6B49605C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IMF Quota? What does country quota in IMF signify (3 points)? What is </w:t>
      </w:r>
      <w:r w:rsidR="00BF4327" w:rsidRPr="00BD5DC6">
        <w:rPr>
          <w:rFonts w:asciiTheme="minorHAnsi" w:hAnsiTheme="minorHAnsi" w:cs="Arial"/>
          <w:sz w:val="20"/>
          <w:szCs w:val="20"/>
        </w:rPr>
        <w:t xml:space="preserve">India’s current quota? When was </w:t>
      </w:r>
      <w:r w:rsidRPr="00BD5DC6">
        <w:rPr>
          <w:rFonts w:asciiTheme="minorHAnsi" w:hAnsiTheme="minorHAnsi" w:cs="Arial"/>
          <w:sz w:val="20"/>
          <w:szCs w:val="20"/>
        </w:rPr>
        <w:t xml:space="preserve">it last </w:t>
      </w:r>
      <w:r w:rsidR="00BF4327" w:rsidRPr="00BD5DC6">
        <w:rPr>
          <w:rFonts w:asciiTheme="minorHAnsi" w:hAnsiTheme="minorHAnsi" w:cs="Arial"/>
          <w:sz w:val="20"/>
          <w:szCs w:val="20"/>
        </w:rPr>
        <w:t>updated</w:t>
      </w:r>
      <w:r w:rsidRPr="00BD5DC6">
        <w:rPr>
          <w:rFonts w:asciiTheme="minorHAnsi" w:hAnsiTheme="minorHAnsi" w:cs="Arial"/>
          <w:sz w:val="20"/>
          <w:szCs w:val="20"/>
        </w:rPr>
        <w:t xml:space="preserve">? It is reviewed after how many years? </w:t>
      </w:r>
      <w:r w:rsidR="00BF4327" w:rsidRPr="00BD5DC6">
        <w:rPr>
          <w:rFonts w:asciiTheme="minorHAnsi" w:hAnsiTheme="minorHAnsi" w:cs="Arial"/>
          <w:sz w:val="20"/>
          <w:szCs w:val="20"/>
        </w:rPr>
        <w:t>What is India’s rank in terms of total IMF quota?</w:t>
      </w:r>
    </w:p>
    <w:p w14:paraId="79028BBA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are key borrowing (2) </w:t>
      </w:r>
      <w:r w:rsidR="00886280" w:rsidRPr="00BD5DC6">
        <w:rPr>
          <w:rFonts w:asciiTheme="minorHAnsi" w:hAnsiTheme="minorHAnsi" w:cs="Arial"/>
          <w:sz w:val="20"/>
          <w:szCs w:val="20"/>
        </w:rPr>
        <w:t>and lending (4</w:t>
      </w:r>
      <w:r w:rsidRPr="00BD5DC6">
        <w:rPr>
          <w:rFonts w:asciiTheme="minorHAnsi" w:hAnsiTheme="minorHAnsi" w:cs="Arial"/>
          <w:sz w:val="20"/>
          <w:szCs w:val="20"/>
        </w:rPr>
        <w:t>) instruments used by IMF?</w:t>
      </w:r>
      <w:r w:rsidR="00F93793" w:rsidRPr="00BD5DC6">
        <w:rPr>
          <w:rFonts w:asciiTheme="minorHAnsi" w:hAnsiTheme="minorHAnsi" w:cs="Arial"/>
          <w:sz w:val="20"/>
          <w:szCs w:val="20"/>
        </w:rPr>
        <w:t xml:space="preserve"> Which of the lending instruments are only oriented towards LIC?</w:t>
      </w:r>
    </w:p>
    <w:p w14:paraId="71B74465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are Washington Consensus/IMF conditionality? </w:t>
      </w:r>
    </w:p>
    <w:p w14:paraId="1EC7D134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How has India’s relationship with IMF evolved over time?</w:t>
      </w:r>
      <w:r w:rsidR="003A4DA2" w:rsidRPr="00BD5DC6">
        <w:rPr>
          <w:rFonts w:asciiTheme="minorHAnsi" w:hAnsiTheme="minorHAnsi" w:cs="Arial"/>
          <w:sz w:val="20"/>
          <w:szCs w:val="20"/>
        </w:rPr>
        <w:t xml:space="preserve"> (X)</w:t>
      </w:r>
    </w:p>
    <w:p w14:paraId="72B16AC4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Why is</w:t>
      </w:r>
      <w:r w:rsidR="00AC3B24" w:rsidRPr="00BD5DC6">
        <w:rPr>
          <w:rFonts w:asciiTheme="minorHAnsi" w:hAnsiTheme="minorHAnsi" w:cs="Arial"/>
          <w:sz w:val="20"/>
          <w:szCs w:val="20"/>
        </w:rPr>
        <w:t xml:space="preserve"> </w:t>
      </w:r>
      <w:r w:rsidRPr="00BD5DC6">
        <w:rPr>
          <w:rFonts w:asciiTheme="minorHAnsi" w:hAnsiTheme="minorHAnsi" w:cs="Arial"/>
          <w:sz w:val="20"/>
          <w:szCs w:val="20"/>
        </w:rPr>
        <w:t>SDR generally proposed as alternative to USD for forex?</w:t>
      </w:r>
      <w:r w:rsidR="003A4DA2" w:rsidRPr="00BD5DC6">
        <w:rPr>
          <w:rFonts w:asciiTheme="minorHAnsi" w:hAnsiTheme="minorHAnsi" w:cs="Arial"/>
          <w:sz w:val="20"/>
          <w:szCs w:val="20"/>
        </w:rPr>
        <w:t xml:space="preserve"> (X)</w:t>
      </w:r>
    </w:p>
    <w:p w14:paraId="1B59C7DC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the significance of Chiang Mai Initiative? </w:t>
      </w:r>
      <w:r w:rsidR="006A6415" w:rsidRPr="00BD5DC6">
        <w:rPr>
          <w:rFonts w:asciiTheme="minorHAnsi" w:hAnsiTheme="minorHAnsi" w:cs="Arial"/>
          <w:sz w:val="20"/>
          <w:szCs w:val="20"/>
        </w:rPr>
        <w:t>Which are the member c</w:t>
      </w:r>
      <w:r w:rsidR="00AC6139" w:rsidRPr="00BD5DC6">
        <w:rPr>
          <w:rFonts w:asciiTheme="minorHAnsi" w:hAnsiTheme="minorHAnsi" w:cs="Arial"/>
          <w:sz w:val="20"/>
          <w:szCs w:val="20"/>
        </w:rPr>
        <w:t>ountries</w:t>
      </w:r>
      <w:r w:rsidR="006A6415" w:rsidRPr="00BD5DC6">
        <w:rPr>
          <w:rFonts w:asciiTheme="minorHAnsi" w:hAnsiTheme="minorHAnsi" w:cs="Arial"/>
          <w:sz w:val="20"/>
          <w:szCs w:val="20"/>
        </w:rPr>
        <w:t>?</w:t>
      </w:r>
      <w:r w:rsidR="00F93793" w:rsidRPr="00BD5DC6">
        <w:rPr>
          <w:rFonts w:asciiTheme="minorHAnsi" w:hAnsiTheme="minorHAnsi" w:cs="Arial"/>
          <w:sz w:val="20"/>
          <w:szCs w:val="20"/>
        </w:rPr>
        <w:t xml:space="preserve"> </w:t>
      </w:r>
    </w:p>
    <w:p w14:paraId="5E54F0B4" w14:textId="77777777" w:rsidR="005F6C49" w:rsidRPr="00BD5DC6" w:rsidRDefault="005F6C49" w:rsidP="00FF6F14">
      <w:pPr>
        <w:pStyle w:val="ListParagraph"/>
        <w:numPr>
          <w:ilvl w:val="0"/>
          <w:numId w:val="43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is the significance of BRICS CRA? What is the total corpus of the fund? Can this be used as alternative to IMF? </w:t>
      </w:r>
    </w:p>
    <w:p w14:paraId="7BA3028D" w14:textId="77777777" w:rsidR="005F6C49" w:rsidRPr="001F02F9" w:rsidRDefault="005F6C49" w:rsidP="005F6C49">
      <w:pPr>
        <w:pStyle w:val="ListParagraph"/>
        <w:ind w:left="1080"/>
        <w:jc w:val="both"/>
        <w:rPr>
          <w:rFonts w:asciiTheme="minorHAnsi" w:hAnsiTheme="minorHAnsi" w:cs="Arial"/>
          <w:sz w:val="20"/>
          <w:szCs w:val="20"/>
        </w:rPr>
      </w:pPr>
    </w:p>
    <w:p w14:paraId="37A5E145" w14:textId="77777777" w:rsidR="005F6C49" w:rsidRPr="001F02F9" w:rsidRDefault="005F6C49" w:rsidP="005F6C49">
      <w:pPr>
        <w:jc w:val="both"/>
        <w:rPr>
          <w:rFonts w:asciiTheme="minorHAnsi" w:hAnsiTheme="minorHAnsi" w:cs="Arial"/>
          <w:sz w:val="20"/>
          <w:szCs w:val="20"/>
          <w:u w:val="single"/>
        </w:rPr>
      </w:pPr>
      <w:r w:rsidRPr="00786B19">
        <w:rPr>
          <w:rFonts w:asciiTheme="minorHAnsi" w:hAnsiTheme="minorHAnsi" w:cs="Arial"/>
          <w:sz w:val="20"/>
          <w:szCs w:val="20"/>
          <w:highlight w:val="green"/>
          <w:u w:val="single"/>
        </w:rPr>
        <w:t>World Bank Group</w:t>
      </w:r>
    </w:p>
    <w:p w14:paraId="71BFEC41" w14:textId="77777777" w:rsidR="00656FA2" w:rsidRDefault="005F6C49" w:rsidP="00656FA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FD5E8B">
        <w:rPr>
          <w:rFonts w:asciiTheme="minorHAnsi" w:hAnsiTheme="minorHAnsi" w:cs="Arial"/>
          <w:sz w:val="20"/>
          <w:szCs w:val="20"/>
        </w:rPr>
        <w:t xml:space="preserve">What was </w:t>
      </w:r>
      <w:r w:rsidR="00FD5E8B">
        <w:rPr>
          <w:rFonts w:asciiTheme="minorHAnsi" w:hAnsiTheme="minorHAnsi" w:cs="Arial"/>
          <w:sz w:val="20"/>
          <w:szCs w:val="20"/>
        </w:rPr>
        <w:t>it</w:t>
      </w:r>
      <w:r w:rsidRPr="00FD5E8B">
        <w:rPr>
          <w:rFonts w:asciiTheme="minorHAnsi" w:hAnsiTheme="minorHAnsi" w:cs="Arial"/>
          <w:sz w:val="20"/>
          <w:szCs w:val="20"/>
        </w:rPr>
        <w:t xml:space="preserve"> called during its foundation in 1944?</w:t>
      </w:r>
    </w:p>
    <w:p w14:paraId="6AD771CC" w14:textId="77777777" w:rsidR="005F6C49" w:rsidRPr="00656FA2" w:rsidRDefault="005F6C49" w:rsidP="00656FA2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656FA2">
        <w:rPr>
          <w:rFonts w:asciiTheme="minorHAnsi" w:hAnsiTheme="minorHAnsi" w:cs="Arial"/>
          <w:sz w:val="20"/>
          <w:szCs w:val="20"/>
        </w:rPr>
        <w:t xml:space="preserve">Which 2 banks constitute World Banks? </w:t>
      </w:r>
      <w:r w:rsidR="00656FA2" w:rsidRPr="00656FA2">
        <w:rPr>
          <w:rFonts w:asciiTheme="minorHAnsi" w:hAnsiTheme="minorHAnsi" w:cs="Arial"/>
          <w:sz w:val="20"/>
          <w:szCs w:val="20"/>
          <w:highlight w:val="yellow"/>
        </w:rPr>
        <w:t xml:space="preserve"> </w:t>
      </w:r>
    </w:p>
    <w:p w14:paraId="6635866F" w14:textId="77777777" w:rsidR="005F6C49" w:rsidRPr="001F02F9" w:rsidRDefault="005F6C49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3C3887">
        <w:rPr>
          <w:rFonts w:asciiTheme="minorHAnsi" w:hAnsiTheme="minorHAnsi" w:cs="Arial"/>
          <w:sz w:val="20"/>
          <w:szCs w:val="20"/>
        </w:rPr>
        <w:t>Which 5 organization that constitute the World Bank group</w:t>
      </w:r>
      <w:r w:rsidR="00BD5DC6" w:rsidRPr="003C3887">
        <w:rPr>
          <w:rFonts w:asciiTheme="minorHAnsi" w:hAnsiTheme="minorHAnsi" w:cs="Arial"/>
          <w:sz w:val="20"/>
          <w:szCs w:val="20"/>
        </w:rPr>
        <w:t xml:space="preserve"> and their functions</w:t>
      </w:r>
      <w:r w:rsidRPr="003C3887">
        <w:rPr>
          <w:rFonts w:asciiTheme="minorHAnsi" w:hAnsiTheme="minorHAnsi" w:cs="Arial"/>
          <w:sz w:val="20"/>
          <w:szCs w:val="20"/>
        </w:rPr>
        <w:t>?</w:t>
      </w:r>
      <w:r w:rsidRPr="001F02F9">
        <w:rPr>
          <w:rFonts w:asciiTheme="minorHAnsi" w:hAnsiTheme="minorHAnsi" w:cs="Arial"/>
          <w:sz w:val="20"/>
          <w:szCs w:val="20"/>
        </w:rPr>
        <w:t xml:space="preserve"> </w:t>
      </w:r>
    </w:p>
    <w:p w14:paraId="2E733CBF" w14:textId="77777777" w:rsidR="005F6C49" w:rsidRDefault="00FC6D56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 xml:space="preserve">Arrange below 6 organizations in </w:t>
      </w:r>
      <w:r w:rsidRPr="00BD5DC6">
        <w:rPr>
          <w:rFonts w:asciiTheme="minorHAnsi" w:hAnsiTheme="minorHAnsi" w:cs="Arial"/>
          <w:sz w:val="20"/>
          <w:szCs w:val="20"/>
        </w:rPr>
        <w:t>order of their formation</w:t>
      </w:r>
      <w:r>
        <w:rPr>
          <w:rFonts w:asciiTheme="minorHAnsi" w:hAnsiTheme="minorHAnsi" w:cs="Arial"/>
          <w:sz w:val="20"/>
          <w:szCs w:val="20"/>
        </w:rPr>
        <w:t>. Discuss India’s membership status and their functions briefly.</w:t>
      </w:r>
    </w:p>
    <w:p w14:paraId="15EE3EDC" w14:textId="77777777" w:rsidR="00FC6D56" w:rsidRDefault="00FC6D56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Mention the major reports published by WB, IMF</w:t>
      </w:r>
    </w:p>
    <w:p w14:paraId="6FEE3EBB" w14:textId="77777777" w:rsidR="00B056E1" w:rsidRPr="001F02F9" w:rsidRDefault="00B056E1" w:rsidP="00B056E1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tbl>
      <w:tblPr>
        <w:tblW w:w="10232" w:type="dxa"/>
        <w:tblInd w:w="5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1079"/>
        <w:gridCol w:w="891"/>
        <w:gridCol w:w="999"/>
        <w:gridCol w:w="1072"/>
        <w:gridCol w:w="2348"/>
        <w:gridCol w:w="2672"/>
      </w:tblGrid>
      <w:tr w:rsidR="00B056E1" w:rsidRPr="00B056E1" w14:paraId="4393AD96" w14:textId="77777777" w:rsidTr="00656FA2">
        <w:trPr>
          <w:trHeight w:val="298"/>
        </w:trPr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E990B5" w14:textId="77777777" w:rsidR="00B056E1" w:rsidRPr="00B056E1" w:rsidRDefault="00B056E1" w:rsidP="00B056E1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Organization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14480" w14:textId="77777777" w:rsidR="00B056E1" w:rsidRPr="00B056E1" w:rsidRDefault="00B056E1" w:rsidP="00B056E1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 xml:space="preserve">Founded in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8DA6AF" w14:textId="77777777" w:rsidR="00B056E1" w:rsidRPr="00B056E1" w:rsidRDefault="00B056E1" w:rsidP="00656FA2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H</w:t>
            </w:r>
            <w:r w:rsidR="00656FA2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Q</w:t>
            </w:r>
          </w:p>
        </w:tc>
        <w:tc>
          <w:tcPr>
            <w:tcW w:w="9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06CA7" w14:textId="77777777" w:rsidR="00B056E1" w:rsidRPr="00B056E1" w:rsidRDefault="00B056E1" w:rsidP="00656FA2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Total membe</w:t>
            </w:r>
            <w:r w:rsidR="00656FA2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rs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951DC8" w14:textId="77777777" w:rsidR="00B056E1" w:rsidRPr="00B056E1" w:rsidRDefault="00B056E1" w:rsidP="00B056E1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India's status</w:t>
            </w:r>
          </w:p>
        </w:tc>
        <w:tc>
          <w:tcPr>
            <w:tcW w:w="234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456B4" w14:textId="77777777" w:rsidR="00B056E1" w:rsidRPr="00B056E1" w:rsidRDefault="00B056E1" w:rsidP="00B056E1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Key objectives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66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9EF116" w14:textId="77777777" w:rsidR="00B056E1" w:rsidRPr="00B056E1" w:rsidRDefault="00B056E1" w:rsidP="00B056E1">
            <w:pPr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b/>
                <w:bCs/>
                <w:color w:val="FFFFFF"/>
                <w:sz w:val="18"/>
                <w:szCs w:val="18"/>
                <w:lang w:eastAsia="en-US" w:bidi="hi-IN"/>
              </w:rPr>
              <w:t>Any recent meeting/report</w:t>
            </w:r>
          </w:p>
        </w:tc>
      </w:tr>
      <w:tr w:rsidR="00B056E1" w:rsidRPr="00B056E1" w14:paraId="5A781E88" w14:textId="77777777" w:rsidTr="00656FA2">
        <w:trPr>
          <w:trHeight w:val="298"/>
        </w:trPr>
        <w:tc>
          <w:tcPr>
            <w:tcW w:w="11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77301B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IMF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D42C4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1944</w:t>
            </w:r>
          </w:p>
        </w:tc>
        <w:tc>
          <w:tcPr>
            <w:tcW w:w="8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773392" w14:textId="77777777" w:rsidR="00B056E1" w:rsidRPr="00B056E1" w:rsidRDefault="00B056E1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W</w:t>
            </w:r>
            <w:r w:rsidR="00656FA2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ashington</w:t>
            </w: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021DC4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189</w:t>
            </w:r>
          </w:p>
        </w:tc>
        <w:tc>
          <w:tcPr>
            <w:tcW w:w="107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CA4BF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Founding member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89043C" w14:textId="77777777" w:rsidR="00B056E1" w:rsidRPr="00B056E1" w:rsidRDefault="00B056E1" w:rsidP="00424DC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1. Interna</w:t>
            </w:r>
            <w:r w:rsidR="00424DC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tional</w:t>
            </w: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 xml:space="preserve"> </w:t>
            </w:r>
            <w:r w:rsidR="00424DC1"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monetary</w:t>
            </w: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 xml:space="preserve"> cooperation and assi</w:t>
            </w:r>
            <w:r w:rsidR="00424DC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sting</w:t>
            </w: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 xml:space="preserve"> BoP crisis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44B42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656FA2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US" w:bidi="hi-IN"/>
              </w:rPr>
              <w:t>World Economic Outlook</w:t>
            </w: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br/>
            </w:r>
            <w:r w:rsidRPr="00B056E1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US" w:bidi="hi-IN"/>
              </w:rPr>
              <w:t xml:space="preserve">Global Financial Stability report </w:t>
            </w:r>
            <w:r w:rsidR="003C3887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US" w:bidi="hi-IN"/>
              </w:rPr>
              <w:t xml:space="preserve"> </w:t>
            </w: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br/>
            </w:r>
            <w:r w:rsidRPr="00656FA2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US" w:bidi="hi-IN"/>
              </w:rPr>
              <w:t>Fiscal monitor</w:t>
            </w:r>
            <w:r w:rsidRPr="00656FA2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US" w:bidi="hi-IN"/>
              </w:rPr>
              <w:br/>
            </w:r>
            <w:r w:rsidRPr="00BD5DC6">
              <w:rPr>
                <w:rFonts w:ascii="Cambria" w:hAnsi="Cambria"/>
                <w:b/>
                <w:bCs/>
                <w:color w:val="000000"/>
                <w:sz w:val="18"/>
                <w:szCs w:val="18"/>
                <w:lang w:eastAsia="en-US" w:bidi="hi-IN"/>
              </w:rPr>
              <w:t>External sector report</w:t>
            </w:r>
          </w:p>
        </w:tc>
      </w:tr>
      <w:tr w:rsidR="00656FA2" w:rsidRPr="00B056E1" w14:paraId="3E57B7FE" w14:textId="77777777" w:rsidTr="00E1777C">
        <w:trPr>
          <w:trHeight w:val="298"/>
        </w:trPr>
        <w:tc>
          <w:tcPr>
            <w:tcW w:w="11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8357A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IBRD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85CA5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1944</w:t>
            </w:r>
          </w:p>
        </w:tc>
        <w:tc>
          <w:tcPr>
            <w:tcW w:w="8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6D8D1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A8B095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189</w:t>
            </w:r>
          </w:p>
        </w:tc>
        <w:tc>
          <w:tcPr>
            <w:tcW w:w="107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B0025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91783E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Credit to middle income and credit worthy poor countries for poverty reduction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FBE8C1C" w14:textId="77777777" w:rsidR="00656FA2" w:rsidRDefault="00656FA2" w:rsidP="00656FA2">
            <w:pPr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</w:pPr>
            <w:r w:rsidRPr="00656FA2"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  <w:t>(BeeFED(3)uP)</w:t>
            </w:r>
            <w:r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  <w:t>- All WB reports</w:t>
            </w:r>
          </w:p>
          <w:p w14:paraId="5C11E0BE" w14:textId="77777777" w:rsidR="00656FA2" w:rsidRDefault="00656FA2" w:rsidP="00656FA2">
            <w:pPr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</w:pPr>
            <w:r w:rsidRPr="00656FA2"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  <w:t xml:space="preserve">Doing Business Report,  </w:t>
            </w:r>
          </w:p>
          <w:p w14:paraId="34E7B94F" w14:textId="77777777" w:rsidR="00FC6D56" w:rsidRDefault="00656FA2" w:rsidP="00656FA2">
            <w:pPr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</w:pPr>
            <w:r w:rsidRPr="00656FA2"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  <w:t>Global Financial Development Report,</w:t>
            </w:r>
          </w:p>
          <w:p w14:paraId="38BCCED6" w14:textId="77777777" w:rsidR="00656FA2" w:rsidRPr="00656FA2" w:rsidRDefault="00656FA2" w:rsidP="00656FA2">
            <w:pPr>
              <w:rPr>
                <w:rFonts w:ascii="Cambria" w:hAnsi="Cambria"/>
              </w:rPr>
            </w:pPr>
            <w:r w:rsidRPr="00BD5DC6"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  <w:t>Global Economic Prospects, International Debt Statistics, World Development Report World Development Indicators, Poverty and Shared Prosperity</w:t>
            </w:r>
            <w:r w:rsidRPr="00656FA2">
              <w:rPr>
                <w:rFonts w:ascii="Cambria" w:hAnsi="Cambria" w:cs="Georgia"/>
                <w:color w:val="000000"/>
                <w:sz w:val="18"/>
                <w:szCs w:val="18"/>
                <w:lang w:bidi="hi-IN"/>
              </w:rPr>
              <w:t xml:space="preserve"> </w:t>
            </w:r>
          </w:p>
        </w:tc>
      </w:tr>
      <w:tr w:rsidR="00656FA2" w:rsidRPr="00B056E1" w14:paraId="2E47082C" w14:textId="77777777" w:rsidTr="00E1777C">
        <w:trPr>
          <w:trHeight w:val="298"/>
        </w:trPr>
        <w:tc>
          <w:tcPr>
            <w:tcW w:w="11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3A535B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IFC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9C99DB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1956</w:t>
            </w:r>
          </w:p>
        </w:tc>
        <w:tc>
          <w:tcPr>
            <w:tcW w:w="8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7518F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909D1C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184</w:t>
            </w:r>
          </w:p>
        </w:tc>
        <w:tc>
          <w:tcPr>
            <w:tcW w:w="107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823EC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6F790" w14:textId="77777777" w:rsidR="00656FA2" w:rsidRPr="00B056E1" w:rsidRDefault="00656FA2" w:rsidP="00656FA2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Invest in private companies of developing nations by issuing bonds etc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D443F8E" w14:textId="77777777" w:rsidR="00656FA2" w:rsidRDefault="00656FA2" w:rsidP="00656FA2">
            <w:r w:rsidRPr="00D224AE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056E1" w:rsidRPr="00B056E1" w14:paraId="3BE0A9C6" w14:textId="77777777" w:rsidTr="00656FA2">
        <w:trPr>
          <w:trHeight w:val="298"/>
        </w:trPr>
        <w:tc>
          <w:tcPr>
            <w:tcW w:w="11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1154CD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lastRenderedPageBreak/>
              <w:t>IDA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EF2DFE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1960</w:t>
            </w:r>
          </w:p>
        </w:tc>
        <w:tc>
          <w:tcPr>
            <w:tcW w:w="8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423F2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A3B702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173</w:t>
            </w:r>
          </w:p>
        </w:tc>
        <w:tc>
          <w:tcPr>
            <w:tcW w:w="107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09521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5DED1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Serving the developmental needs of poorest countries by loans at cheap rate/no interest, grants and also support with debt management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51CADE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</w:tr>
      <w:tr w:rsidR="00B056E1" w:rsidRPr="00B056E1" w14:paraId="572BFF7C" w14:textId="77777777" w:rsidTr="00656FA2">
        <w:trPr>
          <w:trHeight w:val="298"/>
        </w:trPr>
        <w:tc>
          <w:tcPr>
            <w:tcW w:w="11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DE5F9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ICSID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C6184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1966</w:t>
            </w:r>
          </w:p>
        </w:tc>
        <w:tc>
          <w:tcPr>
            <w:tcW w:w="8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C5D98D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37AC79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N/A (confusion)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E064EB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Not a member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8C3F5F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Forum for conciliation/</w:t>
            </w:r>
            <w:r w:rsidR="00814159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 xml:space="preserve"> </w:t>
            </w: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arbitration b/w a country and foreign national investor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7FB99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</w:tr>
      <w:tr w:rsidR="00B056E1" w:rsidRPr="00B056E1" w14:paraId="1C163BA1" w14:textId="77777777" w:rsidTr="00656FA2">
        <w:trPr>
          <w:trHeight w:val="298"/>
        </w:trPr>
        <w:tc>
          <w:tcPr>
            <w:tcW w:w="117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F52F42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MIGA</w:t>
            </w:r>
          </w:p>
        </w:tc>
        <w:tc>
          <w:tcPr>
            <w:tcW w:w="10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22D071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1988</w:t>
            </w:r>
          </w:p>
        </w:tc>
        <w:tc>
          <w:tcPr>
            <w:tcW w:w="8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A3543F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  <w:tc>
          <w:tcPr>
            <w:tcW w:w="9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E3BC85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181</w:t>
            </w:r>
          </w:p>
        </w:tc>
        <w:tc>
          <w:tcPr>
            <w:tcW w:w="10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406AA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Member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40AB7C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  <w:r w:rsidRPr="00B056E1"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  <w:t>Provide insurance to investors for investing in developing countries</w:t>
            </w:r>
          </w:p>
        </w:tc>
        <w:tc>
          <w:tcPr>
            <w:tcW w:w="2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FF741D" w14:textId="77777777" w:rsidR="00B056E1" w:rsidRPr="00B056E1" w:rsidRDefault="00B056E1" w:rsidP="00B056E1">
            <w:pPr>
              <w:rPr>
                <w:rFonts w:ascii="Cambria" w:hAnsi="Cambria"/>
                <w:color w:val="000000"/>
                <w:sz w:val="18"/>
                <w:szCs w:val="18"/>
                <w:lang w:eastAsia="en-US" w:bidi="hi-IN"/>
              </w:rPr>
            </w:pPr>
          </w:p>
        </w:tc>
      </w:tr>
    </w:tbl>
    <w:p w14:paraId="1BFA40B8" w14:textId="77777777" w:rsidR="00B056E1" w:rsidRDefault="00B056E1" w:rsidP="00B056E1">
      <w:pPr>
        <w:pStyle w:val="ListParagraph"/>
        <w:jc w:val="both"/>
        <w:rPr>
          <w:rFonts w:asciiTheme="minorHAnsi" w:hAnsiTheme="minorHAnsi" w:cs="Arial"/>
          <w:sz w:val="20"/>
          <w:szCs w:val="20"/>
        </w:rPr>
      </w:pPr>
    </w:p>
    <w:p w14:paraId="6A919348" w14:textId="77777777" w:rsidR="005F6C49" w:rsidRPr="00786B19" w:rsidRDefault="005F6C49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786B19">
        <w:rPr>
          <w:rFonts w:asciiTheme="minorHAnsi" w:hAnsiTheme="minorHAnsi" w:cs="Arial"/>
          <w:sz w:val="20"/>
          <w:szCs w:val="20"/>
        </w:rPr>
        <w:t>What are key differences between IMF and World Bank?</w:t>
      </w:r>
      <w:r w:rsidR="00814159" w:rsidRPr="00786B19">
        <w:rPr>
          <w:rFonts w:asciiTheme="minorHAnsi" w:hAnsiTheme="minorHAnsi" w:cs="Arial"/>
          <w:sz w:val="20"/>
          <w:szCs w:val="20"/>
        </w:rPr>
        <w:t xml:space="preserve"> (Objective, support, fin sources)</w:t>
      </w:r>
    </w:p>
    <w:p w14:paraId="6DCC1316" w14:textId="77777777" w:rsidR="005F6C49" w:rsidRPr="00BD5DC6" w:rsidRDefault="005F6C49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 xml:space="preserve">What are 3 key differences between IRDB and IDA? </w:t>
      </w:r>
    </w:p>
    <w:p w14:paraId="49051C57" w14:textId="77777777" w:rsidR="005F6C49" w:rsidRPr="00BD5DC6" w:rsidRDefault="005F6C49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Which country has the highest exposure of IFC’s financing?</w:t>
      </w:r>
      <w:r w:rsidR="00886280" w:rsidRPr="00BD5DC6">
        <w:rPr>
          <w:rFonts w:asciiTheme="minorHAnsi" w:hAnsiTheme="minorHAnsi" w:cs="Arial"/>
          <w:sz w:val="20"/>
          <w:szCs w:val="20"/>
        </w:rPr>
        <w:t xml:space="preserve"> </w:t>
      </w:r>
    </w:p>
    <w:p w14:paraId="641D1E6E" w14:textId="77777777" w:rsidR="005F6C49" w:rsidRPr="00BD5DC6" w:rsidRDefault="005F6C49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type of investments are allowed to MIGA?</w:t>
      </w:r>
      <w:r w:rsidR="00886280" w:rsidRPr="00BD5DC6">
        <w:rPr>
          <w:rFonts w:asciiTheme="minorHAnsi" w:hAnsiTheme="minorHAnsi" w:cs="Arial"/>
          <w:sz w:val="20"/>
          <w:szCs w:val="20"/>
        </w:rPr>
        <w:t xml:space="preserve"> </w:t>
      </w:r>
      <w:r w:rsidR="00786B19">
        <w:rPr>
          <w:rFonts w:asciiTheme="minorHAnsi" w:hAnsiTheme="minorHAnsi" w:cs="Arial"/>
          <w:sz w:val="20"/>
          <w:szCs w:val="20"/>
        </w:rPr>
        <w:t xml:space="preserve"> </w:t>
      </w:r>
    </w:p>
    <w:p w14:paraId="4C254038" w14:textId="77777777" w:rsidR="005F6C49" w:rsidRPr="00BD5DC6" w:rsidRDefault="005F6C49" w:rsidP="00FF6F14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sz w:val="20"/>
          <w:szCs w:val="20"/>
        </w:rPr>
      </w:pPr>
      <w:r w:rsidRPr="00BD5DC6">
        <w:rPr>
          <w:rFonts w:asciiTheme="minorHAnsi" w:hAnsiTheme="minorHAnsi" w:cs="Arial"/>
          <w:sz w:val="20"/>
          <w:szCs w:val="20"/>
        </w:rPr>
        <w:t>What are 5 mandates of Bretton Woods 2.0</w:t>
      </w:r>
      <w:r w:rsidR="00424DC1" w:rsidRPr="00BD5DC6">
        <w:rPr>
          <w:rFonts w:asciiTheme="minorHAnsi" w:hAnsiTheme="minorHAnsi" w:cs="Arial"/>
          <w:sz w:val="20"/>
          <w:szCs w:val="20"/>
        </w:rPr>
        <w:t xml:space="preserve"> (X)</w:t>
      </w:r>
    </w:p>
    <w:p w14:paraId="4C1D9184" w14:textId="77777777" w:rsidR="005F6C49" w:rsidRPr="00786B19" w:rsidRDefault="00786B19" w:rsidP="006544F1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786B19">
        <w:rPr>
          <w:rFonts w:asciiTheme="minorHAnsi" w:hAnsiTheme="minorHAnsi" w:cs="Arial"/>
          <w:sz w:val="20"/>
          <w:szCs w:val="20"/>
        </w:rPr>
        <w:t xml:space="preserve"> </w:t>
      </w:r>
      <w:r w:rsidR="005F6C49" w:rsidRPr="00786B19">
        <w:rPr>
          <w:rFonts w:asciiTheme="minorHAnsi" w:hAnsiTheme="minorHAnsi" w:cs="Arial"/>
          <w:sz w:val="20"/>
          <w:szCs w:val="20"/>
        </w:rPr>
        <w:t>Why is G-20 so significant even if it has only 19 countries + EU? Which members of IMF and World Bank are ex-off</w:t>
      </w:r>
      <w:r w:rsidR="00721DC7" w:rsidRPr="00786B19">
        <w:rPr>
          <w:rFonts w:asciiTheme="minorHAnsi" w:hAnsiTheme="minorHAnsi" w:cs="Arial"/>
          <w:sz w:val="20"/>
          <w:szCs w:val="20"/>
        </w:rPr>
        <w:t>i</w:t>
      </w:r>
      <w:r w:rsidR="005F6C49" w:rsidRPr="00786B19">
        <w:rPr>
          <w:rFonts w:asciiTheme="minorHAnsi" w:hAnsiTheme="minorHAnsi" w:cs="Arial"/>
          <w:sz w:val="20"/>
          <w:szCs w:val="20"/>
        </w:rPr>
        <w:t xml:space="preserve">cio members of G-20 summits? </w:t>
      </w:r>
    </w:p>
    <w:p w14:paraId="25644162" w14:textId="77777777" w:rsidR="005F6C49" w:rsidRPr="001F02F9" w:rsidRDefault="005F6C49" w:rsidP="005F6C49">
      <w:p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</w:p>
    <w:p w14:paraId="122D0A92" w14:textId="77777777" w:rsidR="005F6C49" w:rsidRPr="001F02F9" w:rsidRDefault="005F6C49" w:rsidP="005F6C49">
      <w:pPr>
        <w:jc w:val="both"/>
        <w:rPr>
          <w:rFonts w:asciiTheme="minorHAnsi" w:hAnsiTheme="minorHAnsi" w:cs="Arial"/>
          <w:color w:val="000000" w:themeColor="text1"/>
          <w:sz w:val="20"/>
          <w:szCs w:val="20"/>
          <w:u w:val="single"/>
        </w:rPr>
      </w:pPr>
      <w:r w:rsidRPr="00C2355E">
        <w:rPr>
          <w:rFonts w:asciiTheme="minorHAnsi" w:hAnsiTheme="minorHAnsi" w:cs="Arial"/>
          <w:color w:val="000000" w:themeColor="text1"/>
          <w:sz w:val="20"/>
          <w:szCs w:val="20"/>
          <w:highlight w:val="green"/>
          <w:u w:val="single"/>
        </w:rPr>
        <w:t>World Trade Organization</w:t>
      </w:r>
    </w:p>
    <w:p w14:paraId="64FB3ED4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is GATT? What are its key objectives? When and where was it founded? By how many founding members</w:t>
      </w:r>
    </w:p>
    <w:p w14:paraId="15A64946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GATT “trade rounds”? How many rounds were held? Which was the longest round? </w:t>
      </w:r>
    </w:p>
    <w:p w14:paraId="2755B861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is WTO? Why was it formed? Which treaty was signed</w:t>
      </w:r>
      <w:r w:rsidRPr="00A36ECB">
        <w:rPr>
          <w:rFonts w:asciiTheme="minorHAnsi" w:hAnsiTheme="minorHAnsi" w:cs="Arial"/>
          <w:strike/>
          <w:color w:val="000000" w:themeColor="text1"/>
          <w:sz w:val="20"/>
          <w:szCs w:val="20"/>
        </w:rPr>
        <w:t>- when, wh</w:t>
      </w:r>
      <w:r w:rsidR="00827F0F" w:rsidRPr="00A36ECB">
        <w:rPr>
          <w:rFonts w:asciiTheme="minorHAnsi" w:hAnsiTheme="minorHAnsi" w:cs="Arial"/>
          <w:strike/>
          <w:color w:val="000000" w:themeColor="text1"/>
          <w:sz w:val="20"/>
          <w:szCs w:val="20"/>
        </w:rPr>
        <w:t>ere and by how many countries</w:t>
      </w:r>
      <w:r w:rsidR="00827F0F" w:rsidRPr="00BD5DC6">
        <w:rPr>
          <w:rFonts w:asciiTheme="minorHAnsi" w:hAnsiTheme="minorHAnsi" w:cs="Arial"/>
          <w:color w:val="000000" w:themeColor="text1"/>
          <w:sz w:val="20"/>
          <w:szCs w:val="20"/>
        </w:rPr>
        <w:t>? W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hen </w:t>
      </w:r>
      <w:r w:rsidR="00953243" w:rsidRPr="00BD5DC6">
        <w:rPr>
          <w:rFonts w:asciiTheme="minorHAnsi" w:hAnsiTheme="minorHAnsi" w:cs="Arial"/>
          <w:color w:val="000000" w:themeColor="text1"/>
          <w:sz w:val="20"/>
          <w:szCs w:val="20"/>
        </w:rPr>
        <w:t>it was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officially established? </w:t>
      </w:r>
    </w:p>
    <w:p w14:paraId="1E8F32B0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Where is WTO headquartered and what is its total membership? Which country is the latest entrant? </w:t>
      </w:r>
    </w:p>
    <w:p w14:paraId="76984E6B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3 key differences between GATT and WTO? </w:t>
      </w:r>
    </w:p>
    <w:p w14:paraId="4C055FD3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Is WTO a part of UN/World Bank group? How is the decision making process different than IMF? </w:t>
      </w:r>
    </w:p>
    <w:p w14:paraId="0539EC5C" w14:textId="77777777" w:rsidR="005F6C49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is the governance structure of WTO?  (# of layers, key sub-bodies, functions of all bodies up to 2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  <w:vertAlign w:val="superscript"/>
        </w:rPr>
        <w:t>nd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layer)</w:t>
      </w:r>
    </w:p>
    <w:p w14:paraId="1A2D3C92" w14:textId="77777777" w:rsidR="003C31F3" w:rsidRPr="00BD5DC6" w:rsidRDefault="003C31F3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t xml:space="preserve">Discuss the structure, </w:t>
      </w:r>
      <w:r w:rsidR="0098172B">
        <w:rPr>
          <w:rFonts w:asciiTheme="minorHAnsi" w:hAnsiTheme="minorHAnsi" w:cs="Arial"/>
          <w:color w:val="000000" w:themeColor="text1"/>
          <w:sz w:val="20"/>
          <w:szCs w:val="20"/>
        </w:rPr>
        <w:t>process and punishment in Dispute Settlement Body of WTO?</w:t>
      </w:r>
    </w:p>
    <w:p w14:paraId="54797AE3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How many ministerial conferences of WTO have happened so far? Why is Doha conference the most historic? </w:t>
      </w:r>
      <w:r w:rsidR="000C56A6" w:rsidRPr="00BD5DC6">
        <w:rPr>
          <w:rFonts w:asciiTheme="minorHAnsi" w:hAnsiTheme="minorHAnsi" w:cs="Arial"/>
          <w:color w:val="000000" w:themeColor="text1"/>
          <w:sz w:val="20"/>
          <w:szCs w:val="20"/>
        </w:rPr>
        <w:t>P-324</w:t>
      </w:r>
      <w:r w:rsidR="004464C2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98172B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536C4C1A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Singapore issues? (4 issues)? Are all of them part of Doha Development Agenda? </w:t>
      </w:r>
      <w:r w:rsidR="001B0031">
        <w:rPr>
          <w:rFonts w:asciiTheme="minorHAnsi" w:hAnsiTheme="minorHAnsi" w:cs="Arial"/>
          <w:color w:val="000000" w:themeColor="text1"/>
          <w:sz w:val="20"/>
          <w:szCs w:val="20"/>
        </w:rPr>
        <w:t xml:space="preserve">If not, why? </w:t>
      </w:r>
      <w:r w:rsidR="000C56A6" w:rsidRPr="00BD5DC6">
        <w:rPr>
          <w:rFonts w:asciiTheme="minorHAnsi" w:hAnsiTheme="minorHAnsi" w:cs="Arial"/>
          <w:color w:val="000000" w:themeColor="text1"/>
          <w:sz w:val="20"/>
          <w:szCs w:val="20"/>
        </w:rPr>
        <w:t>P-328</w:t>
      </w:r>
      <w:r w:rsidR="00953243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1B0031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7CB06206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the key implications of Bali 2013 MC and Narobi 2015 MC for India?</w:t>
      </w:r>
      <w:r w:rsidR="000C56A6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P-324</w:t>
      </w:r>
      <w:r w:rsidR="00953243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&lt;SSM&gt;</w:t>
      </w:r>
    </w:p>
    <w:p w14:paraId="15AD858E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is Trade Facilitation Agreement? When was it ratified by member countries? Why does it get special mention?</w:t>
      </w:r>
    </w:p>
    <w:p w14:paraId="3CE9585A" w14:textId="77777777" w:rsidR="00AD21B5" w:rsidRPr="001B0031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1B0031">
        <w:rPr>
          <w:rFonts w:asciiTheme="minorHAnsi" w:hAnsiTheme="minorHAnsi" w:cs="Arial"/>
          <w:color w:val="000000" w:themeColor="text1"/>
          <w:sz w:val="20"/>
          <w:szCs w:val="20"/>
        </w:rPr>
        <w:t>Summarize key discussion points, India’s stance, key issues and way forward for India based on Beunos Aires 11</w:t>
      </w:r>
      <w:r w:rsidRPr="001B0031">
        <w:rPr>
          <w:rFonts w:asciiTheme="minorHAnsi" w:hAnsiTheme="minorHAnsi" w:cs="Arial"/>
          <w:color w:val="000000" w:themeColor="text1"/>
          <w:sz w:val="20"/>
          <w:szCs w:val="20"/>
          <w:vertAlign w:val="superscript"/>
        </w:rPr>
        <w:t>th</w:t>
      </w:r>
      <w:r w:rsidRPr="001B0031">
        <w:rPr>
          <w:rFonts w:asciiTheme="minorHAnsi" w:hAnsiTheme="minorHAnsi" w:cs="Arial"/>
          <w:color w:val="000000" w:themeColor="text1"/>
          <w:sz w:val="20"/>
          <w:szCs w:val="20"/>
        </w:rPr>
        <w:t xml:space="preserve"> WTO MC held in Dec 201</w:t>
      </w:r>
      <w:r w:rsidR="001B0031" w:rsidRPr="001B0031">
        <w:rPr>
          <w:rFonts w:asciiTheme="minorHAnsi" w:hAnsiTheme="minorHAnsi" w:cs="Arial"/>
          <w:color w:val="000000" w:themeColor="text1"/>
          <w:sz w:val="20"/>
          <w:szCs w:val="20"/>
        </w:rPr>
        <w:t>7</w:t>
      </w:r>
      <w:r w:rsidRPr="001B0031">
        <w:rPr>
          <w:rFonts w:asciiTheme="minorHAnsi" w:hAnsiTheme="minorHAnsi" w:cs="Arial"/>
          <w:color w:val="000000" w:themeColor="text1"/>
          <w:sz w:val="20"/>
          <w:szCs w:val="20"/>
        </w:rPr>
        <w:t>?</w:t>
      </w:r>
      <w:r w:rsidR="00AD21B5" w:rsidRPr="001B0031">
        <w:rPr>
          <w:rFonts w:asciiTheme="minorHAnsi" w:hAnsiTheme="minorHAnsi" w:cs="Arial"/>
          <w:color w:val="000000" w:themeColor="text1"/>
          <w:sz w:val="20"/>
          <w:szCs w:val="20"/>
        </w:rPr>
        <w:t xml:space="preserve"> (</w:t>
      </w:r>
      <w:hyperlink r:id="rId32" w:history="1">
        <w:r w:rsidR="00AD21B5" w:rsidRPr="001B0031">
          <w:rPr>
            <w:rStyle w:val="Hyperlink"/>
            <w:rFonts w:asciiTheme="minorHAnsi" w:hAnsiTheme="minorHAnsi" w:cs="Arial"/>
            <w:sz w:val="20"/>
            <w:szCs w:val="20"/>
          </w:rPr>
          <w:t>Link</w:t>
        </w:r>
      </w:hyperlink>
      <w:r w:rsidR="00AD21B5" w:rsidRPr="001B0031">
        <w:rPr>
          <w:rFonts w:asciiTheme="minorHAnsi" w:hAnsiTheme="minorHAnsi" w:cs="Arial"/>
          <w:color w:val="000000" w:themeColor="text1"/>
          <w:sz w:val="20"/>
          <w:szCs w:val="20"/>
        </w:rPr>
        <w:t>)</w:t>
      </w:r>
    </w:p>
    <w:p w14:paraId="5EEF3E46" w14:textId="77777777" w:rsidR="00953243" w:rsidRDefault="00AD21B5" w:rsidP="00766D12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953243">
        <w:rPr>
          <w:rFonts w:asciiTheme="minorHAnsi" w:hAnsiTheme="minorHAnsi" w:cs="Arial"/>
          <w:color w:val="000000" w:themeColor="text1"/>
          <w:sz w:val="20"/>
          <w:szCs w:val="20"/>
        </w:rPr>
        <w:t>Pushing back on addition of MSME, e-com</w:t>
      </w:r>
      <w:r w:rsidR="00953243">
        <w:rPr>
          <w:rFonts w:asciiTheme="minorHAnsi" w:hAnsiTheme="minorHAnsi" w:cs="Arial"/>
          <w:color w:val="000000" w:themeColor="text1"/>
          <w:sz w:val="20"/>
          <w:szCs w:val="20"/>
        </w:rPr>
        <w:t>merce, investment facilitation</w:t>
      </w:r>
    </w:p>
    <w:p w14:paraId="1B34EB82" w14:textId="77777777" w:rsidR="004A2725" w:rsidRPr="00953243" w:rsidRDefault="00953243" w:rsidP="00766D12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953243">
        <w:rPr>
          <w:rFonts w:asciiTheme="minorHAnsi" w:hAnsiTheme="minorHAnsi" w:cs="Arial"/>
          <w:color w:val="000000" w:themeColor="text1"/>
          <w:sz w:val="20"/>
          <w:szCs w:val="20"/>
        </w:rPr>
        <w:t>G-33 group made demands on complete exemption to reduce subsidies</w:t>
      </w:r>
    </w:p>
    <w:p w14:paraId="583B992A" w14:textId="77777777" w:rsidR="00AD21B5" w:rsidRDefault="00AD21B5" w:rsidP="00AD21B5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t>US blocked permanent solution on public stockholding for developing countries- collapse of agriculture negotiations</w:t>
      </w:r>
    </w:p>
    <w:p w14:paraId="016FD048" w14:textId="77777777" w:rsidR="00AD21B5" w:rsidRDefault="00AD21B5" w:rsidP="00AD21B5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t>India did not support ‘Joint declaration on Trade and Economic Empowerment of Women’ WTO’s not right forum</w:t>
      </w:r>
    </w:p>
    <w:p w14:paraId="3995FC79" w14:textId="77777777" w:rsidR="00AD21B5" w:rsidRPr="00E84EC3" w:rsidRDefault="00AD21B5" w:rsidP="00AD21B5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>
        <w:rPr>
          <w:rFonts w:asciiTheme="minorHAnsi" w:hAnsiTheme="minorHAnsi" w:cs="Arial"/>
          <w:color w:val="000000" w:themeColor="text1"/>
          <w:sz w:val="20"/>
          <w:szCs w:val="20"/>
        </w:rPr>
        <w:t>Fisheries agreement to be finalized in next summit</w:t>
      </w:r>
    </w:p>
    <w:p w14:paraId="4A038F24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Where is </w:t>
      </w:r>
      <w:r w:rsidR="00EB0499">
        <w:rPr>
          <w:rFonts w:asciiTheme="minorHAnsi" w:hAnsiTheme="minorHAnsi" w:cs="Arial"/>
          <w:color w:val="000000" w:themeColor="text1"/>
          <w:sz w:val="20"/>
          <w:szCs w:val="20"/>
        </w:rPr>
        <w:t>12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  <w:vertAlign w:val="superscript"/>
        </w:rPr>
        <w:t>th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MC planned? What are the potential discussion points? </w:t>
      </w:r>
      <w:r w:rsidR="004464C2" w:rsidRPr="00BD5DC6">
        <w:rPr>
          <w:rFonts w:asciiTheme="minorHAnsi" w:hAnsiTheme="minorHAnsi" w:cs="Arial"/>
          <w:color w:val="000000" w:themeColor="text1"/>
          <w:sz w:val="20"/>
          <w:szCs w:val="20"/>
        </w:rPr>
        <w:t>(</w:t>
      </w:r>
      <w:hyperlink r:id="rId33" w:history="1">
        <w:r w:rsidR="00EB0499" w:rsidRPr="00EB0499">
          <w:rPr>
            <w:rStyle w:val="Hyperlink"/>
            <w:rFonts w:asciiTheme="minorHAnsi" w:hAnsiTheme="minorHAnsi" w:cs="Arial"/>
            <w:sz w:val="20"/>
            <w:szCs w:val="20"/>
          </w:rPr>
          <w:t>Link</w:t>
        </w:r>
        <w:r w:rsidR="00AD21B5" w:rsidRPr="00EB0499">
          <w:rPr>
            <w:rStyle w:val="Hyperlink"/>
            <w:rFonts w:asciiTheme="minorHAnsi" w:hAnsiTheme="minorHAnsi" w:cs="Arial"/>
            <w:sz w:val="20"/>
            <w:szCs w:val="20"/>
          </w:rPr>
          <w:t>)</w:t>
        </w:r>
      </w:hyperlink>
    </w:p>
    <w:p w14:paraId="05972D93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3 basic principles of WTO? Define each of them and explain with examples related to India? </w:t>
      </w:r>
    </w:p>
    <w:p w14:paraId="13BC1D8C" w14:textId="77777777" w:rsidR="000B3957" w:rsidRPr="00BD5DC6" w:rsidRDefault="005F6C49" w:rsidP="00E1777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is MFN status between India and Pakistan? </w:t>
      </w:r>
    </w:p>
    <w:p w14:paraId="32C63FBA" w14:textId="77777777" w:rsidR="005F6C49" w:rsidRPr="00BD5DC6" w:rsidRDefault="005F6C49" w:rsidP="00E1777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3 pillars of Agreement on Agriculture?</w:t>
      </w:r>
      <w:r w:rsidR="00BB0E0A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7A87A16D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green, blue and amber box subsides? What type of subsidies are provided by India?</w:t>
      </w:r>
      <w:r w:rsidR="000D0E17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P-311</w:t>
      </w:r>
    </w:p>
    <w:p w14:paraId="4048D127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Group of 20 and G33 and G90 countries? How are G20+ and G33</w:t>
      </w:r>
      <w:r w:rsidR="00DC5FA4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(key demands?)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similar and different?</w:t>
      </w:r>
      <w:r w:rsidR="000D0E17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P-311-12</w:t>
      </w:r>
      <w:r w:rsidR="00DC5FA4" w:rsidRPr="00BD5DC6">
        <w:rPr>
          <w:rFonts w:asciiTheme="minorHAnsi" w:hAnsiTheme="minorHAnsi" w:cs="Arial"/>
          <w:color w:val="000000" w:themeColor="text1"/>
          <w:sz w:val="20"/>
          <w:szCs w:val="20"/>
        </w:rPr>
        <w:t>,33</w:t>
      </w:r>
    </w:p>
    <w:p w14:paraId="448C9711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Special Products and Special Safeguard Mech</w:t>
      </w:r>
      <w:r w:rsidR="008D432A" w:rsidRPr="00BD5DC6">
        <w:rPr>
          <w:rFonts w:asciiTheme="minorHAnsi" w:hAnsiTheme="minorHAnsi" w:cs="Arial"/>
          <w:color w:val="000000" w:themeColor="text1"/>
          <w:sz w:val="20"/>
          <w:szCs w:val="20"/>
        </w:rPr>
        <w:t>a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nisms? </w:t>
      </w:r>
      <w:r w:rsidR="008D432A" w:rsidRPr="00BD5DC6">
        <w:rPr>
          <w:rFonts w:asciiTheme="minorHAnsi" w:hAnsiTheme="minorHAnsi" w:cs="Arial"/>
          <w:color w:val="000000" w:themeColor="text1"/>
          <w:sz w:val="20"/>
          <w:szCs w:val="20"/>
        </w:rPr>
        <w:t>P-313</w:t>
      </w:r>
    </w:p>
    <w:p w14:paraId="608C2F1B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TRIPS? What are various types IP covered? </w:t>
      </w:r>
    </w:p>
    <w:p w14:paraId="7CF80708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2 types of patent? Define their restrictions? Why did India shift from one type of protection to another?</w:t>
      </w:r>
      <w:r w:rsidR="00A071DB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(P-315)</w:t>
      </w:r>
    </w:p>
    <w:p w14:paraId="5232B125" w14:textId="77777777" w:rsidR="00890AF9" w:rsidRPr="00BD5DC6" w:rsidRDefault="00890AF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2 type of patent have to be product based?</w:t>
      </w:r>
    </w:p>
    <w:p w14:paraId="7DC2C05D" w14:textId="77777777" w:rsidR="00675C1C" w:rsidRPr="00BD5DC6" w:rsidRDefault="00675C1C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Which body and ministry regulates the drug prices in India? Under which order? </w:t>
      </w:r>
    </w:p>
    <w:p w14:paraId="335AAD84" w14:textId="77777777" w:rsidR="00A071DB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  <w:highlight w:val="yellow"/>
        </w:rPr>
      </w:pPr>
      <w:r w:rsidRPr="00B66C21">
        <w:rPr>
          <w:rFonts w:asciiTheme="minorHAnsi" w:hAnsiTheme="minorHAnsi" w:cs="Arial"/>
          <w:color w:val="000000" w:themeColor="text1"/>
          <w:sz w:val="20"/>
          <w:szCs w:val="20"/>
        </w:rPr>
        <w:t>What are 4 key highlig</w:t>
      </w:r>
      <w:r w:rsidR="00A071DB" w:rsidRPr="00B66C21">
        <w:rPr>
          <w:rFonts w:asciiTheme="minorHAnsi" w:hAnsiTheme="minorHAnsi" w:cs="Arial"/>
          <w:color w:val="000000" w:themeColor="text1"/>
          <w:sz w:val="20"/>
          <w:szCs w:val="20"/>
        </w:rPr>
        <w:t>hts of Patent (Amendment)</w:t>
      </w:r>
      <w:r w:rsidR="00890AF9" w:rsidRPr="00B66C21">
        <w:rPr>
          <w:rFonts w:asciiTheme="minorHAnsi" w:hAnsiTheme="minorHAnsi" w:cs="Arial"/>
          <w:color w:val="000000" w:themeColor="text1"/>
          <w:sz w:val="20"/>
          <w:szCs w:val="20"/>
        </w:rPr>
        <w:t xml:space="preserve"> Act 200</w:t>
      </w:r>
      <w:r w:rsidRPr="00B66C21">
        <w:rPr>
          <w:rFonts w:asciiTheme="minorHAnsi" w:hAnsiTheme="minorHAnsi" w:cs="Arial"/>
          <w:color w:val="000000" w:themeColor="text1"/>
          <w:sz w:val="20"/>
          <w:szCs w:val="20"/>
        </w:rPr>
        <w:t xml:space="preserve">5? </w:t>
      </w:r>
      <w:r w:rsidR="00A071DB" w:rsidRPr="00B66C21">
        <w:rPr>
          <w:rFonts w:asciiTheme="minorHAnsi" w:hAnsiTheme="minorHAnsi" w:cs="Arial"/>
          <w:color w:val="000000" w:themeColor="text1"/>
          <w:sz w:val="20"/>
          <w:szCs w:val="20"/>
        </w:rPr>
        <w:t>Which act did it revoke?</w:t>
      </w:r>
    </w:p>
    <w:p w14:paraId="38BF7300" w14:textId="77777777" w:rsidR="005F6C49" w:rsidRPr="00BD5DC6" w:rsidRDefault="005F6C49" w:rsidP="00E1777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Define parallel imports and com</w:t>
      </w:r>
      <w:r w:rsidR="00A071DB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pulsory license in this context? 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was the only case when India used compulsory licensing? Name the appellate body where innovator filed case?</w:t>
      </w:r>
    </w:p>
    <w:p w14:paraId="23AB9CDF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has been India’s stand on incremental innovations? Justify by examples. </w:t>
      </w:r>
    </w:p>
    <w:p w14:paraId="09ADD0A3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is voluntary licensing? Give examples</w:t>
      </w:r>
    </w:p>
    <w:p w14:paraId="6C29A47A" w14:textId="77777777" w:rsidR="005F6C49" w:rsidRPr="00734F02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strike/>
          <w:color w:val="000000" w:themeColor="text1"/>
          <w:sz w:val="20"/>
          <w:szCs w:val="20"/>
        </w:rPr>
      </w:pPr>
      <w:r w:rsidRPr="00734F02">
        <w:rPr>
          <w:rFonts w:asciiTheme="minorHAnsi" w:hAnsiTheme="minorHAnsi" w:cs="Arial"/>
          <w:strike/>
          <w:color w:val="000000" w:themeColor="text1"/>
          <w:sz w:val="20"/>
          <w:szCs w:val="20"/>
        </w:rPr>
        <w:t xml:space="preserve">What is ACTA? Is India party to it? </w:t>
      </w:r>
    </w:p>
    <w:p w14:paraId="1497BD0E" w14:textId="77777777" w:rsidR="0094387D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Geographic Indications? Which WTO provision and law/act give it validity? </w:t>
      </w:r>
    </w:p>
    <w:p w14:paraId="1C3C88BF" w14:textId="77777777" w:rsidR="006C50CE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lastRenderedPageBreak/>
        <w:t>Which ministry</w:t>
      </w:r>
      <w:r w:rsidR="006C50CE" w:rsidRPr="00BD5DC6">
        <w:rPr>
          <w:rFonts w:asciiTheme="minorHAnsi" w:hAnsiTheme="minorHAnsi" w:cs="Arial"/>
          <w:color w:val="000000" w:themeColor="text1"/>
          <w:sz w:val="20"/>
          <w:szCs w:val="20"/>
        </w:rPr>
        <w:t>, dept.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administers it</w:t>
      </w:r>
      <w:r w:rsidR="0094387D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under which act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? </w:t>
      </w:r>
      <w:r w:rsidR="0094387D" w:rsidRPr="00BD5DC6">
        <w:rPr>
          <w:rFonts w:asciiTheme="minorHAnsi" w:hAnsiTheme="minorHAnsi" w:cs="Arial"/>
          <w:color w:val="000000" w:themeColor="text1"/>
          <w:sz w:val="20"/>
          <w:szCs w:val="20"/>
        </w:rPr>
        <w:t>Who all can be given GI tags (individuals/orgs for how many years)</w:t>
      </w:r>
    </w:p>
    <w:p w14:paraId="5956C5E0" w14:textId="77777777" w:rsidR="006C50CE" w:rsidRPr="00BD5DC6" w:rsidRDefault="006C50CE" w:rsidP="006C50CE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9663A1">
        <w:rPr>
          <w:rFonts w:asciiTheme="minorHAnsi" w:hAnsiTheme="minorHAnsi" w:cs="Arial"/>
          <w:color w:val="000000" w:themeColor="text1"/>
          <w:sz w:val="20"/>
          <w:szCs w:val="20"/>
          <w:highlight w:val="red"/>
        </w:rPr>
        <w:t>Mention recent GI provisions in India?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hyperlink r:id="rId34" w:history="1">
        <w:r w:rsidRPr="00BD5DC6">
          <w:rPr>
            <w:rStyle w:val="Hyperlink"/>
            <w:rFonts w:asciiTheme="minorHAnsi" w:hAnsiTheme="minorHAnsi" w:cs="Arial"/>
            <w:sz w:val="20"/>
            <w:szCs w:val="20"/>
          </w:rPr>
          <w:t>(Link)</w:t>
        </w:r>
      </w:hyperlink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9663A1">
        <w:rPr>
          <w:rFonts w:asciiTheme="minorHAnsi" w:hAnsiTheme="minorHAnsi" w:cs="Arial"/>
          <w:color w:val="000000" w:themeColor="text1"/>
          <w:sz w:val="20"/>
          <w:szCs w:val="20"/>
        </w:rPr>
        <w:t xml:space="preserve">   </w:t>
      </w:r>
    </w:p>
    <w:p w14:paraId="70F20EF2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Which states in India have been given GI for Basmati? Which body administers it</w:t>
      </w:r>
      <w:r w:rsidR="0094387D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and which ministry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? </w:t>
      </w:r>
    </w:p>
    <w:p w14:paraId="11343B53" w14:textId="77777777" w:rsidR="000947AC" w:rsidRPr="009663A1" w:rsidRDefault="005F6C49" w:rsidP="000947A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9663A1">
        <w:rPr>
          <w:rFonts w:asciiTheme="minorHAnsi" w:hAnsiTheme="minorHAnsi" w:cs="Arial"/>
          <w:color w:val="000000" w:themeColor="text1"/>
          <w:sz w:val="20"/>
          <w:szCs w:val="20"/>
        </w:rPr>
        <w:t>What are key objectives of IPR Policy 2016?</w:t>
      </w:r>
      <w:r w:rsidR="0094387D" w:rsidRPr="009663A1">
        <w:rPr>
          <w:rFonts w:asciiTheme="minorHAnsi" w:hAnsiTheme="minorHAnsi" w:cs="Arial"/>
          <w:color w:val="000000" w:themeColor="text1"/>
          <w:sz w:val="20"/>
          <w:szCs w:val="20"/>
        </w:rPr>
        <w:t xml:space="preserve"> Which ministry is responsible</w:t>
      </w:r>
    </w:p>
    <w:p w14:paraId="1BD497BA" w14:textId="77777777" w:rsidR="005F6C49" w:rsidRPr="00697D29" w:rsidRDefault="005F6C49" w:rsidP="000947AC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  <w:highlight w:val="red"/>
        </w:rPr>
      </w:pPr>
      <w:r w:rsidRPr="00697D29">
        <w:rPr>
          <w:rFonts w:asciiTheme="minorHAnsi" w:hAnsiTheme="minorHAnsi" w:cs="Arial"/>
          <w:color w:val="000000" w:themeColor="text1"/>
          <w:sz w:val="20"/>
          <w:szCs w:val="20"/>
          <w:highlight w:val="red"/>
        </w:rPr>
        <w:t>What are 3 key provisions of PPVFR Act 2001?</w:t>
      </w:r>
      <w:r w:rsidR="0094387D" w:rsidRPr="00697D29">
        <w:rPr>
          <w:rFonts w:asciiTheme="minorHAnsi" w:hAnsiTheme="minorHAnsi" w:cs="Arial"/>
          <w:color w:val="000000" w:themeColor="text1"/>
          <w:sz w:val="20"/>
          <w:szCs w:val="20"/>
          <w:highlight w:val="red"/>
        </w:rPr>
        <w:t xml:space="preserve"> (TBD)</w:t>
      </w:r>
    </w:p>
    <w:p w14:paraId="45CD735E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What is the key objective of GATS? What are 4 modes of GATS? Give example of each? 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</w:rPr>
        <w:t>P-322</w:t>
      </w:r>
    </w:p>
    <w:p w14:paraId="75CFAAD9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Define safeguard duty, countervailing duty and dumping duty? How is safeguard duty different from rest two? Which ministry and its department supervises </w:t>
      </w:r>
      <w:r w:rsidR="00BC7B2F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and imposes 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it? 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</w:rPr>
        <w:t>P-323</w:t>
      </w:r>
    </w:p>
    <w:p w14:paraId="3ADA2E89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C10B90">
        <w:rPr>
          <w:rFonts w:asciiTheme="minorHAnsi" w:hAnsiTheme="minorHAnsi" w:cs="Arial"/>
          <w:strike/>
          <w:color w:val="000000" w:themeColor="text1"/>
          <w:sz w:val="20"/>
          <w:szCs w:val="20"/>
        </w:rPr>
        <w:t>What are key reasons for dumping products in another country?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Wh</w:t>
      </w:r>
      <w:r w:rsidR="00C10B90">
        <w:rPr>
          <w:rFonts w:asciiTheme="minorHAnsi" w:hAnsiTheme="minorHAnsi" w:cs="Arial"/>
          <w:color w:val="000000" w:themeColor="text1"/>
          <w:sz w:val="20"/>
          <w:szCs w:val="20"/>
        </w:rPr>
        <w:t>ich</w:t>
      </w: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act governs India’s response to dumping?</w:t>
      </w:r>
      <w:r w:rsidR="004A2725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5F38003B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TBT and SPS?</w:t>
      </w:r>
      <w:r w:rsidR="00BC7B2F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P-327</w:t>
      </w:r>
    </w:p>
    <w:p w14:paraId="026DB5B3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is Bilateral Investment Treaty? What is India’s current stance? What 2 international agencies have been suggested by India for dispute resolution?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P-328</w:t>
      </w:r>
      <w:r w:rsidR="000947AC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&lt;UNCITRAL- India is member&gt;</w:t>
      </w:r>
    </w:p>
    <w:p w14:paraId="45E03479" w14:textId="77777777" w:rsidR="00EA42DD" w:rsidRDefault="005F6C49" w:rsidP="006544F1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EA42DD">
        <w:rPr>
          <w:rFonts w:asciiTheme="minorHAnsi" w:hAnsiTheme="minorHAnsi" w:cs="Arial"/>
          <w:color w:val="000000" w:themeColor="text1"/>
          <w:sz w:val="20"/>
          <w:szCs w:val="20"/>
        </w:rPr>
        <w:t xml:space="preserve">What are </w:t>
      </w:r>
      <w:r w:rsidR="00DC5FA4" w:rsidRPr="00EA42DD">
        <w:rPr>
          <w:rFonts w:asciiTheme="minorHAnsi" w:hAnsiTheme="minorHAnsi" w:cs="Arial"/>
          <w:color w:val="000000" w:themeColor="text1"/>
          <w:sz w:val="20"/>
          <w:szCs w:val="20"/>
        </w:rPr>
        <w:t>6</w:t>
      </w:r>
      <w:r w:rsidRPr="00EA42DD">
        <w:rPr>
          <w:rFonts w:asciiTheme="minorHAnsi" w:hAnsiTheme="minorHAnsi" w:cs="Arial"/>
          <w:color w:val="000000" w:themeColor="text1"/>
          <w:sz w:val="20"/>
          <w:szCs w:val="20"/>
        </w:rPr>
        <w:t xml:space="preserve"> types of Regional Trading Arrangements in increasing order of free trade permitted under them?</w:t>
      </w:r>
      <w:r w:rsidR="000947AC" w:rsidRPr="00EA42DD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4549D263" w14:textId="77777777" w:rsidR="005F6C49" w:rsidRPr="00EA42DD" w:rsidRDefault="005F6C49" w:rsidP="006544F1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EA42DD">
        <w:rPr>
          <w:rFonts w:asciiTheme="minorHAnsi" w:hAnsiTheme="minorHAnsi" w:cs="Arial"/>
          <w:color w:val="000000" w:themeColor="text1"/>
          <w:sz w:val="20"/>
          <w:szCs w:val="20"/>
        </w:rPr>
        <w:t>What is the rationale generally given for RTA even though they are against WTO principle of MFN?</w:t>
      </w:r>
      <w:r w:rsidR="00077BF1" w:rsidRPr="00EA42DD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3C18F4EF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Expand the following RTAs and participating countries:-</w:t>
      </w:r>
    </w:p>
    <w:p w14:paraId="24794DEA" w14:textId="77777777" w:rsidR="003B02EF" w:rsidRPr="00BD5DC6" w:rsidRDefault="005F6C49" w:rsidP="00E1777C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NAFTA</w:t>
      </w:r>
      <w:r w:rsidR="00B16074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</w:p>
    <w:p w14:paraId="5CAEE2B9" w14:textId="77777777" w:rsidR="005F6C49" w:rsidRPr="00BD5DC6" w:rsidRDefault="005F6C49" w:rsidP="00E1777C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SAFTA</w:t>
      </w:r>
    </w:p>
    <w:p w14:paraId="3C3CAF72" w14:textId="77777777" w:rsidR="00DC5FA4" w:rsidRPr="00BD5DC6" w:rsidRDefault="00DC5FA4" w:rsidP="00DC5FA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AFTA</w:t>
      </w:r>
    </w:p>
    <w:p w14:paraId="7F2372E4" w14:textId="77777777" w:rsidR="00DC5FA4" w:rsidRPr="00BD5DC6" w:rsidRDefault="00DC5FA4" w:rsidP="00DC5FA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RCEP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  <w:u w:val="single"/>
        </w:rPr>
        <w:t>J</w:t>
      </w:r>
      <w:r w:rsidR="00035C80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ab India China lad rhe ho toh </w:t>
      </w:r>
      <w:r w:rsidR="003B02EF" w:rsidRPr="00BD5DC6">
        <w:rPr>
          <w:rFonts w:asciiTheme="minorHAnsi" w:hAnsiTheme="minorHAnsi" w:cs="Arial"/>
          <w:color w:val="000000" w:themeColor="text1"/>
          <w:sz w:val="20"/>
          <w:szCs w:val="20"/>
          <w:u w:val="single"/>
        </w:rPr>
        <w:t>NAK</w:t>
      </w:r>
      <w:r w:rsidR="00035C80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mt ghusao!</w:t>
      </w:r>
      <w:r w:rsidR="003B02EF" w:rsidRPr="00BD5DC6">
        <w:rPr>
          <w:rFonts w:asciiTheme="minorHAnsi" w:hAnsiTheme="minorHAnsi" w:cs="Arial"/>
          <w:color w:val="000000" w:themeColor="text1"/>
          <w:sz w:val="20"/>
          <w:szCs w:val="20"/>
        </w:rPr>
        <w:t>)</w:t>
      </w:r>
    </w:p>
    <w:p w14:paraId="0DFB83CD" w14:textId="77777777" w:rsidR="005F6C49" w:rsidRPr="00BD5DC6" w:rsidRDefault="005F6C49" w:rsidP="00FF6F1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TPP</w:t>
      </w:r>
      <w:r w:rsidR="003B02EF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(just remember China and Russia are not part of it</w:t>
      </w:r>
      <w:r w:rsidR="00035C80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and Australia/Japan are</w:t>
      </w:r>
      <w:r w:rsidR="003B02EF" w:rsidRPr="00BD5DC6">
        <w:rPr>
          <w:rFonts w:asciiTheme="minorHAnsi" w:hAnsiTheme="minorHAnsi" w:cs="Arial"/>
          <w:color w:val="000000" w:themeColor="text1"/>
          <w:sz w:val="20"/>
          <w:szCs w:val="20"/>
        </w:rPr>
        <w:t>)</w:t>
      </w:r>
    </w:p>
    <w:p w14:paraId="04FC0367" w14:textId="77777777" w:rsidR="005F6C49" w:rsidRPr="00BD5DC6" w:rsidRDefault="005F6C49" w:rsidP="00DC5FA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TTIP</w:t>
      </w:r>
    </w:p>
    <w:p w14:paraId="531B352C" w14:textId="77777777" w:rsidR="005F6C49" w:rsidRPr="00BD5DC6" w:rsidRDefault="005F6C49" w:rsidP="009952C1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EA42DD">
        <w:rPr>
          <w:rFonts w:asciiTheme="minorHAnsi" w:hAnsiTheme="minorHAnsi" w:cs="Arial"/>
          <w:color w:val="000000" w:themeColor="text1"/>
          <w:sz w:val="20"/>
          <w:szCs w:val="20"/>
        </w:rPr>
        <w:t>Why is WTO known as both bane and boon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55D3C003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What are Protectionist policies? Give 3 types/circumstances when countries follow such policies</w:t>
      </w:r>
      <w:r w:rsidR="00077BF1"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 (X)</w:t>
      </w:r>
    </w:p>
    <w:p w14:paraId="377A0390" w14:textId="77777777" w:rsidR="005F6C49" w:rsidRPr="00BD5DC6" w:rsidRDefault="005F6C49" w:rsidP="00FF6F14">
      <w:pPr>
        <w:pStyle w:val="ListParagraph"/>
        <w:numPr>
          <w:ilvl w:val="0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Define following terms:</w:t>
      </w:r>
    </w:p>
    <w:p w14:paraId="5EE7884C" w14:textId="77777777" w:rsidR="005F6C49" w:rsidRPr="00BD5DC6" w:rsidRDefault="005F6C49" w:rsidP="00FF6F1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Tariff escalation </w:t>
      </w:r>
    </w:p>
    <w:p w14:paraId="7364B568" w14:textId="77777777" w:rsidR="005F6C49" w:rsidRPr="00BD5DC6" w:rsidRDefault="005F6C49" w:rsidP="00FF6F1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 xml:space="preserve">Tariff peaks </w:t>
      </w:r>
    </w:p>
    <w:p w14:paraId="799042E6" w14:textId="77777777" w:rsidR="005F6C49" w:rsidRPr="00BD5DC6" w:rsidRDefault="005F6C49" w:rsidP="00FF6F14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Tariff rate quotas</w:t>
      </w:r>
    </w:p>
    <w:p w14:paraId="2E6375F4" w14:textId="77777777" w:rsidR="0023324F" w:rsidRPr="00BD5DC6" w:rsidRDefault="003B02EF" w:rsidP="00E1777C">
      <w:pPr>
        <w:pStyle w:val="ListParagraph"/>
        <w:numPr>
          <w:ilvl w:val="1"/>
          <w:numId w:val="45"/>
        </w:numPr>
        <w:jc w:val="both"/>
        <w:rPr>
          <w:rFonts w:asciiTheme="minorHAnsi" w:hAnsiTheme="minorHAnsi" w:cs="Arial"/>
          <w:color w:val="000000" w:themeColor="text1"/>
          <w:sz w:val="20"/>
          <w:szCs w:val="20"/>
        </w:rPr>
      </w:pPr>
      <w:r w:rsidRPr="00BD5DC6">
        <w:rPr>
          <w:rFonts w:asciiTheme="minorHAnsi" w:hAnsiTheme="minorHAnsi" w:cs="Arial"/>
          <w:color w:val="000000" w:themeColor="text1"/>
          <w:sz w:val="20"/>
          <w:szCs w:val="20"/>
        </w:rPr>
        <w:t>Rules of origin</w:t>
      </w:r>
    </w:p>
    <w:sectPr w:rsidR="0023324F" w:rsidRPr="00BD5DC6" w:rsidSect="00ED105A">
      <w:pgSz w:w="12240" w:h="15840"/>
      <w:pgMar w:top="720" w:right="720" w:bottom="720" w:left="720" w:header="1049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Cambria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ot-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3F6D"/>
    <w:multiLevelType w:val="hybridMultilevel"/>
    <w:tmpl w:val="8796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FF46D2"/>
    <w:multiLevelType w:val="hybridMultilevel"/>
    <w:tmpl w:val="540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A11463"/>
    <w:multiLevelType w:val="hybridMultilevel"/>
    <w:tmpl w:val="9468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EC4BC5"/>
    <w:multiLevelType w:val="hybridMultilevel"/>
    <w:tmpl w:val="18F498C4"/>
    <w:lvl w:ilvl="0" w:tplc="0948699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3C3FC4"/>
    <w:multiLevelType w:val="hybridMultilevel"/>
    <w:tmpl w:val="283CD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F86C2D"/>
    <w:multiLevelType w:val="hybridMultilevel"/>
    <w:tmpl w:val="8656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8" w15:restartNumberingAfterBreak="0">
    <w:nsid w:val="0E3F3FDC"/>
    <w:multiLevelType w:val="hybridMultilevel"/>
    <w:tmpl w:val="0572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3F001E"/>
    <w:multiLevelType w:val="hybridMultilevel"/>
    <w:tmpl w:val="4D4E2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7F11DB"/>
    <w:multiLevelType w:val="hybridMultilevel"/>
    <w:tmpl w:val="790E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441877"/>
    <w:multiLevelType w:val="hybridMultilevel"/>
    <w:tmpl w:val="ECF8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2D018C"/>
    <w:multiLevelType w:val="hybridMultilevel"/>
    <w:tmpl w:val="1668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3C09BC"/>
    <w:multiLevelType w:val="hybridMultilevel"/>
    <w:tmpl w:val="ED76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8C5E7F"/>
    <w:multiLevelType w:val="hybridMultilevel"/>
    <w:tmpl w:val="B32CB0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1D4F06F6"/>
    <w:multiLevelType w:val="hybridMultilevel"/>
    <w:tmpl w:val="5F8E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172569"/>
    <w:multiLevelType w:val="hybridMultilevel"/>
    <w:tmpl w:val="C2AAA046"/>
    <w:lvl w:ilvl="0" w:tplc="40661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4E0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EF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08B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2AD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D8B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4A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842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D8A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6497BA8"/>
    <w:multiLevelType w:val="hybridMultilevel"/>
    <w:tmpl w:val="6C5E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7484078"/>
    <w:multiLevelType w:val="hybridMultilevel"/>
    <w:tmpl w:val="ED76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96633"/>
    <w:multiLevelType w:val="hybridMultilevel"/>
    <w:tmpl w:val="1C7E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E386D"/>
    <w:multiLevelType w:val="hybridMultilevel"/>
    <w:tmpl w:val="E70C396A"/>
    <w:lvl w:ilvl="0" w:tplc="E124A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C9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22D5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F6F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EC4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2A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B0B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5AF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B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2B4A67B4"/>
    <w:multiLevelType w:val="hybridMultilevel"/>
    <w:tmpl w:val="89A0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A74679"/>
    <w:multiLevelType w:val="hybridMultilevel"/>
    <w:tmpl w:val="A7F8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9A6F8B"/>
    <w:multiLevelType w:val="hybridMultilevel"/>
    <w:tmpl w:val="5A4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122D23"/>
    <w:multiLevelType w:val="hybridMultilevel"/>
    <w:tmpl w:val="04BE4606"/>
    <w:lvl w:ilvl="0" w:tplc="3B6643D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85092B"/>
    <w:multiLevelType w:val="hybridMultilevel"/>
    <w:tmpl w:val="427E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A694C"/>
    <w:multiLevelType w:val="hybridMultilevel"/>
    <w:tmpl w:val="3AF2A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C63CB4"/>
    <w:multiLevelType w:val="hybridMultilevel"/>
    <w:tmpl w:val="1CCAFB44"/>
    <w:lvl w:ilvl="0" w:tplc="F540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03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3C6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28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2EA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C2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2C6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68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62A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3D1"/>
    <w:multiLevelType w:val="hybridMultilevel"/>
    <w:tmpl w:val="8FC6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6A0B00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446245"/>
    <w:multiLevelType w:val="hybridMultilevel"/>
    <w:tmpl w:val="4D50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6F7B18"/>
    <w:multiLevelType w:val="hybridMultilevel"/>
    <w:tmpl w:val="39108856"/>
    <w:lvl w:ilvl="0" w:tplc="EC5E8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4F3382"/>
    <w:multiLevelType w:val="hybridMultilevel"/>
    <w:tmpl w:val="6162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4431C"/>
    <w:multiLevelType w:val="hybridMultilevel"/>
    <w:tmpl w:val="5254D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7C70BE"/>
    <w:multiLevelType w:val="hybridMultilevel"/>
    <w:tmpl w:val="011A9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893666"/>
    <w:multiLevelType w:val="hybridMultilevel"/>
    <w:tmpl w:val="273EE8D4"/>
    <w:lvl w:ilvl="0" w:tplc="8FAE7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1AB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62B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22B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D00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C0D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6CE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CEF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602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7" w15:restartNumberingAfterBreak="0">
    <w:nsid w:val="5AA83086"/>
    <w:multiLevelType w:val="hybridMultilevel"/>
    <w:tmpl w:val="972A9188"/>
    <w:lvl w:ilvl="0" w:tplc="A5CC1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201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3EF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3A3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D82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86D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AA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029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6C7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8" w15:restartNumberingAfterBreak="0">
    <w:nsid w:val="5CFF6E45"/>
    <w:multiLevelType w:val="hybridMultilevel"/>
    <w:tmpl w:val="E462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F008A0"/>
    <w:multiLevelType w:val="hybridMultilevel"/>
    <w:tmpl w:val="0CB49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B37458"/>
    <w:multiLevelType w:val="hybridMultilevel"/>
    <w:tmpl w:val="6D3046EC"/>
    <w:lvl w:ilvl="0" w:tplc="57920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BC6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A0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8A4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C7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D62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0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20A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22A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2" w15:restartNumberingAfterBreak="0">
    <w:nsid w:val="65757EC8"/>
    <w:multiLevelType w:val="hybridMultilevel"/>
    <w:tmpl w:val="ED22D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021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6AC1A87"/>
    <w:multiLevelType w:val="hybridMultilevel"/>
    <w:tmpl w:val="F2CA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32011F"/>
    <w:multiLevelType w:val="hybridMultilevel"/>
    <w:tmpl w:val="84A08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5C6CE1"/>
    <w:multiLevelType w:val="hybridMultilevel"/>
    <w:tmpl w:val="606C9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6C4867E9"/>
    <w:multiLevelType w:val="hybridMultilevel"/>
    <w:tmpl w:val="78E0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D765B9"/>
    <w:multiLevelType w:val="hybridMultilevel"/>
    <w:tmpl w:val="6A8A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 w15:restartNumberingAfterBreak="0">
    <w:nsid w:val="7817604A"/>
    <w:multiLevelType w:val="hybridMultilevel"/>
    <w:tmpl w:val="05747D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A81C27"/>
    <w:multiLevelType w:val="hybridMultilevel"/>
    <w:tmpl w:val="631CBC92"/>
    <w:lvl w:ilvl="0" w:tplc="FC8AE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92B28EF"/>
    <w:multiLevelType w:val="hybridMultilevel"/>
    <w:tmpl w:val="45507FF4"/>
    <w:lvl w:ilvl="0" w:tplc="5CA6E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880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ED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01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BA4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043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AA9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F238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0A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3" w15:restartNumberingAfterBreak="0">
    <w:nsid w:val="793A7A16"/>
    <w:multiLevelType w:val="hybridMultilevel"/>
    <w:tmpl w:val="638C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59"/>
  </w:num>
  <w:num w:numId="12">
    <w:abstractNumId w:val="56"/>
  </w:num>
  <w:num w:numId="13">
    <w:abstractNumId w:val="51"/>
  </w:num>
  <w:num w:numId="14">
    <w:abstractNumId w:val="17"/>
  </w:num>
  <w:num w:numId="15">
    <w:abstractNumId w:val="33"/>
  </w:num>
  <w:num w:numId="16">
    <w:abstractNumId w:val="39"/>
  </w:num>
  <w:num w:numId="17">
    <w:abstractNumId w:val="15"/>
  </w:num>
  <w:num w:numId="18">
    <w:abstractNumId w:val="28"/>
  </w:num>
  <w:num w:numId="19">
    <w:abstractNumId w:val="55"/>
  </w:num>
  <w:num w:numId="20">
    <w:abstractNumId w:val="49"/>
  </w:num>
  <w:num w:numId="21">
    <w:abstractNumId w:val="40"/>
  </w:num>
  <w:num w:numId="22">
    <w:abstractNumId w:val="60"/>
  </w:num>
  <w:num w:numId="23">
    <w:abstractNumId w:val="13"/>
  </w:num>
  <w:num w:numId="24">
    <w:abstractNumId w:val="22"/>
  </w:num>
  <w:num w:numId="25">
    <w:abstractNumId w:val="42"/>
  </w:num>
  <w:num w:numId="26">
    <w:abstractNumId w:val="32"/>
  </w:num>
  <w:num w:numId="27">
    <w:abstractNumId w:val="43"/>
  </w:num>
  <w:num w:numId="28">
    <w:abstractNumId w:val="54"/>
  </w:num>
  <w:num w:numId="29">
    <w:abstractNumId w:val="48"/>
  </w:num>
  <w:num w:numId="30">
    <w:abstractNumId w:val="29"/>
  </w:num>
  <w:num w:numId="31">
    <w:abstractNumId w:val="36"/>
  </w:num>
  <w:num w:numId="32">
    <w:abstractNumId w:val="23"/>
  </w:num>
  <w:num w:numId="33">
    <w:abstractNumId w:val="53"/>
  </w:num>
  <w:num w:numId="34">
    <w:abstractNumId w:val="21"/>
  </w:num>
  <w:num w:numId="35">
    <w:abstractNumId w:val="37"/>
  </w:num>
  <w:num w:numId="36">
    <w:abstractNumId w:val="31"/>
  </w:num>
  <w:num w:numId="37">
    <w:abstractNumId w:val="12"/>
  </w:num>
  <w:num w:numId="38">
    <w:abstractNumId w:val="10"/>
  </w:num>
  <w:num w:numId="39">
    <w:abstractNumId w:val="19"/>
  </w:num>
  <w:num w:numId="40">
    <w:abstractNumId w:val="34"/>
  </w:num>
  <w:num w:numId="41">
    <w:abstractNumId w:val="44"/>
  </w:num>
  <w:num w:numId="42">
    <w:abstractNumId w:val="35"/>
  </w:num>
  <w:num w:numId="43">
    <w:abstractNumId w:val="61"/>
  </w:num>
  <w:num w:numId="44">
    <w:abstractNumId w:val="11"/>
  </w:num>
  <w:num w:numId="45">
    <w:abstractNumId w:val="18"/>
  </w:num>
  <w:num w:numId="46">
    <w:abstractNumId w:val="26"/>
  </w:num>
  <w:num w:numId="47">
    <w:abstractNumId w:val="46"/>
  </w:num>
  <w:num w:numId="48">
    <w:abstractNumId w:val="47"/>
  </w:num>
  <w:num w:numId="49">
    <w:abstractNumId w:val="30"/>
  </w:num>
  <w:num w:numId="50">
    <w:abstractNumId w:val="63"/>
  </w:num>
  <w:num w:numId="51">
    <w:abstractNumId w:val="50"/>
  </w:num>
  <w:num w:numId="52">
    <w:abstractNumId w:val="20"/>
  </w:num>
  <w:num w:numId="53">
    <w:abstractNumId w:val="62"/>
  </w:num>
  <w:num w:numId="54">
    <w:abstractNumId w:val="38"/>
  </w:num>
  <w:num w:numId="55">
    <w:abstractNumId w:val="24"/>
  </w:num>
  <w:num w:numId="56">
    <w:abstractNumId w:val="16"/>
  </w:num>
  <w:num w:numId="57">
    <w:abstractNumId w:val="57"/>
  </w:num>
  <w:num w:numId="58">
    <w:abstractNumId w:val="52"/>
  </w:num>
  <w:num w:numId="59">
    <w:abstractNumId w:val="27"/>
  </w:num>
  <w:num w:numId="60">
    <w:abstractNumId w:val="25"/>
  </w:num>
  <w:num w:numId="61">
    <w:abstractNumId w:val="41"/>
  </w:num>
  <w:num w:numId="62">
    <w:abstractNumId w:val="45"/>
  </w:num>
  <w:num w:numId="63">
    <w:abstractNumId w:val="14"/>
  </w:num>
  <w:num w:numId="64">
    <w:abstractNumId w:val="5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05A"/>
    <w:rsid w:val="000040C9"/>
    <w:rsid w:val="0000625C"/>
    <w:rsid w:val="00010DD9"/>
    <w:rsid w:val="00014BCF"/>
    <w:rsid w:val="000168DE"/>
    <w:rsid w:val="00025EF6"/>
    <w:rsid w:val="00031770"/>
    <w:rsid w:val="000338EE"/>
    <w:rsid w:val="00035C80"/>
    <w:rsid w:val="000367E1"/>
    <w:rsid w:val="00036C6A"/>
    <w:rsid w:val="000517F6"/>
    <w:rsid w:val="00052A69"/>
    <w:rsid w:val="00055732"/>
    <w:rsid w:val="000609B1"/>
    <w:rsid w:val="000662F5"/>
    <w:rsid w:val="00067C25"/>
    <w:rsid w:val="00076878"/>
    <w:rsid w:val="00077BF1"/>
    <w:rsid w:val="000808AA"/>
    <w:rsid w:val="000829A1"/>
    <w:rsid w:val="00083A47"/>
    <w:rsid w:val="0008781D"/>
    <w:rsid w:val="000915A6"/>
    <w:rsid w:val="000940C5"/>
    <w:rsid w:val="000947AC"/>
    <w:rsid w:val="0009658C"/>
    <w:rsid w:val="000A0B67"/>
    <w:rsid w:val="000A156C"/>
    <w:rsid w:val="000B21D1"/>
    <w:rsid w:val="000B3957"/>
    <w:rsid w:val="000B4224"/>
    <w:rsid w:val="000C56A6"/>
    <w:rsid w:val="000D0A26"/>
    <w:rsid w:val="000D0E17"/>
    <w:rsid w:val="000E173B"/>
    <w:rsid w:val="000E5AE9"/>
    <w:rsid w:val="00104545"/>
    <w:rsid w:val="001051FE"/>
    <w:rsid w:val="00106B03"/>
    <w:rsid w:val="001105C1"/>
    <w:rsid w:val="00110618"/>
    <w:rsid w:val="00113212"/>
    <w:rsid w:val="00115315"/>
    <w:rsid w:val="001213AD"/>
    <w:rsid w:val="00122F73"/>
    <w:rsid w:val="001230B2"/>
    <w:rsid w:val="001231C6"/>
    <w:rsid w:val="00135F75"/>
    <w:rsid w:val="001408E0"/>
    <w:rsid w:val="0014227C"/>
    <w:rsid w:val="00142AB5"/>
    <w:rsid w:val="00142C75"/>
    <w:rsid w:val="00145CD6"/>
    <w:rsid w:val="0015468C"/>
    <w:rsid w:val="001554E7"/>
    <w:rsid w:val="001673AB"/>
    <w:rsid w:val="00167EC4"/>
    <w:rsid w:val="00174266"/>
    <w:rsid w:val="0017649D"/>
    <w:rsid w:val="001813D3"/>
    <w:rsid w:val="00183A8A"/>
    <w:rsid w:val="001867B2"/>
    <w:rsid w:val="00195988"/>
    <w:rsid w:val="001A1871"/>
    <w:rsid w:val="001A23DA"/>
    <w:rsid w:val="001A6ACE"/>
    <w:rsid w:val="001B0031"/>
    <w:rsid w:val="001B6D2F"/>
    <w:rsid w:val="001B6F3C"/>
    <w:rsid w:val="001C6B0E"/>
    <w:rsid w:val="001C7101"/>
    <w:rsid w:val="001D39A2"/>
    <w:rsid w:val="001D5D19"/>
    <w:rsid w:val="001F02F9"/>
    <w:rsid w:val="001F08B9"/>
    <w:rsid w:val="001F1793"/>
    <w:rsid w:val="001F3A8A"/>
    <w:rsid w:val="001F7352"/>
    <w:rsid w:val="002061C3"/>
    <w:rsid w:val="002070DD"/>
    <w:rsid w:val="00212C33"/>
    <w:rsid w:val="00212E80"/>
    <w:rsid w:val="00220355"/>
    <w:rsid w:val="002257A3"/>
    <w:rsid w:val="00232253"/>
    <w:rsid w:val="0023324F"/>
    <w:rsid w:val="00240EEA"/>
    <w:rsid w:val="00252156"/>
    <w:rsid w:val="00253AEA"/>
    <w:rsid w:val="00266A85"/>
    <w:rsid w:val="00266F40"/>
    <w:rsid w:val="0027559D"/>
    <w:rsid w:val="0028074A"/>
    <w:rsid w:val="00282EAF"/>
    <w:rsid w:val="00284632"/>
    <w:rsid w:val="00287DBA"/>
    <w:rsid w:val="00290EC3"/>
    <w:rsid w:val="0029642B"/>
    <w:rsid w:val="002A39C6"/>
    <w:rsid w:val="002A6EE2"/>
    <w:rsid w:val="002A7254"/>
    <w:rsid w:val="002B49D0"/>
    <w:rsid w:val="002B6041"/>
    <w:rsid w:val="002B6082"/>
    <w:rsid w:val="002D248D"/>
    <w:rsid w:val="002D2BD8"/>
    <w:rsid w:val="002F1C0F"/>
    <w:rsid w:val="002F5F97"/>
    <w:rsid w:val="002F7E94"/>
    <w:rsid w:val="00301F54"/>
    <w:rsid w:val="00304645"/>
    <w:rsid w:val="0031495D"/>
    <w:rsid w:val="00314A86"/>
    <w:rsid w:val="00320450"/>
    <w:rsid w:val="00321374"/>
    <w:rsid w:val="003246B6"/>
    <w:rsid w:val="00330326"/>
    <w:rsid w:val="00332FC5"/>
    <w:rsid w:val="0033622E"/>
    <w:rsid w:val="003408F7"/>
    <w:rsid w:val="0034122C"/>
    <w:rsid w:val="003506B0"/>
    <w:rsid w:val="00353064"/>
    <w:rsid w:val="003552B9"/>
    <w:rsid w:val="003560E6"/>
    <w:rsid w:val="00361734"/>
    <w:rsid w:val="00380D8A"/>
    <w:rsid w:val="00386D24"/>
    <w:rsid w:val="003910A0"/>
    <w:rsid w:val="003A365D"/>
    <w:rsid w:val="003A4DA2"/>
    <w:rsid w:val="003B02EF"/>
    <w:rsid w:val="003B69A8"/>
    <w:rsid w:val="003C31F3"/>
    <w:rsid w:val="003C3887"/>
    <w:rsid w:val="003D4B59"/>
    <w:rsid w:val="003D5C57"/>
    <w:rsid w:val="003E5198"/>
    <w:rsid w:val="003F72F7"/>
    <w:rsid w:val="003F7DDF"/>
    <w:rsid w:val="004022EE"/>
    <w:rsid w:val="00406163"/>
    <w:rsid w:val="004138D1"/>
    <w:rsid w:val="00414598"/>
    <w:rsid w:val="00417C15"/>
    <w:rsid w:val="00424DC1"/>
    <w:rsid w:val="004256C8"/>
    <w:rsid w:val="0042593C"/>
    <w:rsid w:val="00432E80"/>
    <w:rsid w:val="00436393"/>
    <w:rsid w:val="00441FD8"/>
    <w:rsid w:val="0044495D"/>
    <w:rsid w:val="0044624D"/>
    <w:rsid w:val="004464C2"/>
    <w:rsid w:val="004465AE"/>
    <w:rsid w:val="004470A7"/>
    <w:rsid w:val="004473D2"/>
    <w:rsid w:val="004510DB"/>
    <w:rsid w:val="00452096"/>
    <w:rsid w:val="00452C99"/>
    <w:rsid w:val="00460385"/>
    <w:rsid w:val="00461554"/>
    <w:rsid w:val="00462610"/>
    <w:rsid w:val="004651A1"/>
    <w:rsid w:val="004875E0"/>
    <w:rsid w:val="00491A94"/>
    <w:rsid w:val="00493050"/>
    <w:rsid w:val="00494F93"/>
    <w:rsid w:val="004A2725"/>
    <w:rsid w:val="004A6C99"/>
    <w:rsid w:val="004C111F"/>
    <w:rsid w:val="004C2006"/>
    <w:rsid w:val="004C2305"/>
    <w:rsid w:val="004D144B"/>
    <w:rsid w:val="004D16ED"/>
    <w:rsid w:val="004D272F"/>
    <w:rsid w:val="004D63E1"/>
    <w:rsid w:val="004E66B6"/>
    <w:rsid w:val="004E6739"/>
    <w:rsid w:val="004E7BC8"/>
    <w:rsid w:val="004F7DCB"/>
    <w:rsid w:val="00501142"/>
    <w:rsid w:val="00501469"/>
    <w:rsid w:val="005028C4"/>
    <w:rsid w:val="005049C4"/>
    <w:rsid w:val="0050609A"/>
    <w:rsid w:val="005074C9"/>
    <w:rsid w:val="0051062B"/>
    <w:rsid w:val="00512A62"/>
    <w:rsid w:val="00515B3A"/>
    <w:rsid w:val="00530E7B"/>
    <w:rsid w:val="00532DD8"/>
    <w:rsid w:val="00534894"/>
    <w:rsid w:val="00535368"/>
    <w:rsid w:val="0053628E"/>
    <w:rsid w:val="00536506"/>
    <w:rsid w:val="00541BF8"/>
    <w:rsid w:val="00552489"/>
    <w:rsid w:val="00552606"/>
    <w:rsid w:val="005544E4"/>
    <w:rsid w:val="00555035"/>
    <w:rsid w:val="00555D64"/>
    <w:rsid w:val="005568C4"/>
    <w:rsid w:val="00562050"/>
    <w:rsid w:val="00572B17"/>
    <w:rsid w:val="0057344F"/>
    <w:rsid w:val="00574E7A"/>
    <w:rsid w:val="005750C7"/>
    <w:rsid w:val="00575727"/>
    <w:rsid w:val="00580649"/>
    <w:rsid w:val="0058202F"/>
    <w:rsid w:val="0058668F"/>
    <w:rsid w:val="00595762"/>
    <w:rsid w:val="00597E26"/>
    <w:rsid w:val="00597EA2"/>
    <w:rsid w:val="005A1417"/>
    <w:rsid w:val="005A247E"/>
    <w:rsid w:val="005A2DAB"/>
    <w:rsid w:val="005A4969"/>
    <w:rsid w:val="005A5B97"/>
    <w:rsid w:val="005A796C"/>
    <w:rsid w:val="005B45AA"/>
    <w:rsid w:val="005B4E9C"/>
    <w:rsid w:val="005C24D8"/>
    <w:rsid w:val="005C2A4B"/>
    <w:rsid w:val="005C527B"/>
    <w:rsid w:val="005C74D0"/>
    <w:rsid w:val="005C7D6F"/>
    <w:rsid w:val="005D2A82"/>
    <w:rsid w:val="005E65A1"/>
    <w:rsid w:val="005F0353"/>
    <w:rsid w:val="005F0619"/>
    <w:rsid w:val="005F2783"/>
    <w:rsid w:val="005F55E3"/>
    <w:rsid w:val="005F63B5"/>
    <w:rsid w:val="005F64F4"/>
    <w:rsid w:val="005F6C49"/>
    <w:rsid w:val="005F72DB"/>
    <w:rsid w:val="00603D1D"/>
    <w:rsid w:val="006105FE"/>
    <w:rsid w:val="00610E09"/>
    <w:rsid w:val="006121A9"/>
    <w:rsid w:val="00615E21"/>
    <w:rsid w:val="00616AAF"/>
    <w:rsid w:val="00624B41"/>
    <w:rsid w:val="00626837"/>
    <w:rsid w:val="0062729B"/>
    <w:rsid w:val="00632D8A"/>
    <w:rsid w:val="00633A3A"/>
    <w:rsid w:val="006364EA"/>
    <w:rsid w:val="0063680D"/>
    <w:rsid w:val="006404F4"/>
    <w:rsid w:val="00640C99"/>
    <w:rsid w:val="00641BFB"/>
    <w:rsid w:val="006544F1"/>
    <w:rsid w:val="00655F4B"/>
    <w:rsid w:val="00656FA2"/>
    <w:rsid w:val="00660132"/>
    <w:rsid w:val="00666D6D"/>
    <w:rsid w:val="00675C1C"/>
    <w:rsid w:val="006807E1"/>
    <w:rsid w:val="00680CE0"/>
    <w:rsid w:val="0068228B"/>
    <w:rsid w:val="00685CBE"/>
    <w:rsid w:val="0068766B"/>
    <w:rsid w:val="00696A45"/>
    <w:rsid w:val="00696AC8"/>
    <w:rsid w:val="00696CA8"/>
    <w:rsid w:val="00697D29"/>
    <w:rsid w:val="006A450B"/>
    <w:rsid w:val="006A6415"/>
    <w:rsid w:val="006A6860"/>
    <w:rsid w:val="006B1F95"/>
    <w:rsid w:val="006B46DF"/>
    <w:rsid w:val="006B525C"/>
    <w:rsid w:val="006C50CE"/>
    <w:rsid w:val="006C52CB"/>
    <w:rsid w:val="006C5EC1"/>
    <w:rsid w:val="006D2D21"/>
    <w:rsid w:val="006E0BFA"/>
    <w:rsid w:val="006E35C7"/>
    <w:rsid w:val="006E5134"/>
    <w:rsid w:val="006E516B"/>
    <w:rsid w:val="006F157C"/>
    <w:rsid w:val="006F5AAD"/>
    <w:rsid w:val="006F6F4C"/>
    <w:rsid w:val="0070051B"/>
    <w:rsid w:val="0070379D"/>
    <w:rsid w:val="00712302"/>
    <w:rsid w:val="0071237D"/>
    <w:rsid w:val="00712C15"/>
    <w:rsid w:val="00713039"/>
    <w:rsid w:val="007130B6"/>
    <w:rsid w:val="00720E48"/>
    <w:rsid w:val="00721DC7"/>
    <w:rsid w:val="00722871"/>
    <w:rsid w:val="00723530"/>
    <w:rsid w:val="0072564B"/>
    <w:rsid w:val="00725EA1"/>
    <w:rsid w:val="00727452"/>
    <w:rsid w:val="00731EA5"/>
    <w:rsid w:val="00734F02"/>
    <w:rsid w:val="007410EB"/>
    <w:rsid w:val="007445EE"/>
    <w:rsid w:val="00751E45"/>
    <w:rsid w:val="0075348F"/>
    <w:rsid w:val="00754B14"/>
    <w:rsid w:val="00761F23"/>
    <w:rsid w:val="00766D12"/>
    <w:rsid w:val="00771E35"/>
    <w:rsid w:val="00773594"/>
    <w:rsid w:val="0077726A"/>
    <w:rsid w:val="0078097C"/>
    <w:rsid w:val="007810B3"/>
    <w:rsid w:val="00784EFA"/>
    <w:rsid w:val="00786B19"/>
    <w:rsid w:val="0079013E"/>
    <w:rsid w:val="0079479E"/>
    <w:rsid w:val="007953E9"/>
    <w:rsid w:val="007961C1"/>
    <w:rsid w:val="00796C8D"/>
    <w:rsid w:val="007B0D98"/>
    <w:rsid w:val="007B3B17"/>
    <w:rsid w:val="007B3F00"/>
    <w:rsid w:val="007B5876"/>
    <w:rsid w:val="007B6997"/>
    <w:rsid w:val="007C384E"/>
    <w:rsid w:val="007C5089"/>
    <w:rsid w:val="007D1CEA"/>
    <w:rsid w:val="007D422A"/>
    <w:rsid w:val="007E2724"/>
    <w:rsid w:val="007E2FD2"/>
    <w:rsid w:val="007E5478"/>
    <w:rsid w:val="007E6B6A"/>
    <w:rsid w:val="007F0CC2"/>
    <w:rsid w:val="007F16FC"/>
    <w:rsid w:val="007F2511"/>
    <w:rsid w:val="007F4CB1"/>
    <w:rsid w:val="007F5D61"/>
    <w:rsid w:val="007F64AA"/>
    <w:rsid w:val="007F7C1D"/>
    <w:rsid w:val="007F7F16"/>
    <w:rsid w:val="008065FC"/>
    <w:rsid w:val="00810B48"/>
    <w:rsid w:val="008119C2"/>
    <w:rsid w:val="00814159"/>
    <w:rsid w:val="00825C47"/>
    <w:rsid w:val="00826CB8"/>
    <w:rsid w:val="00827F0F"/>
    <w:rsid w:val="008313D1"/>
    <w:rsid w:val="00831BB3"/>
    <w:rsid w:val="00832A72"/>
    <w:rsid w:val="00846B31"/>
    <w:rsid w:val="008542BA"/>
    <w:rsid w:val="00856320"/>
    <w:rsid w:val="00857825"/>
    <w:rsid w:val="00862C6D"/>
    <w:rsid w:val="008635B3"/>
    <w:rsid w:val="00864684"/>
    <w:rsid w:val="008677BB"/>
    <w:rsid w:val="008678DC"/>
    <w:rsid w:val="00876C0A"/>
    <w:rsid w:val="00880F79"/>
    <w:rsid w:val="008820B8"/>
    <w:rsid w:val="00885285"/>
    <w:rsid w:val="00886280"/>
    <w:rsid w:val="0088686C"/>
    <w:rsid w:val="00890AF9"/>
    <w:rsid w:val="008941F9"/>
    <w:rsid w:val="008A0472"/>
    <w:rsid w:val="008A168D"/>
    <w:rsid w:val="008A4433"/>
    <w:rsid w:val="008A5079"/>
    <w:rsid w:val="008A623D"/>
    <w:rsid w:val="008B0505"/>
    <w:rsid w:val="008B0CED"/>
    <w:rsid w:val="008B2A94"/>
    <w:rsid w:val="008B5F7E"/>
    <w:rsid w:val="008C043E"/>
    <w:rsid w:val="008C0486"/>
    <w:rsid w:val="008C0DAD"/>
    <w:rsid w:val="008C1DB7"/>
    <w:rsid w:val="008C2161"/>
    <w:rsid w:val="008C374F"/>
    <w:rsid w:val="008C49F3"/>
    <w:rsid w:val="008D432A"/>
    <w:rsid w:val="008D7CEC"/>
    <w:rsid w:val="008E059F"/>
    <w:rsid w:val="008E5B91"/>
    <w:rsid w:val="008E5E97"/>
    <w:rsid w:val="008F1FF5"/>
    <w:rsid w:val="008F258E"/>
    <w:rsid w:val="008F6F66"/>
    <w:rsid w:val="00904880"/>
    <w:rsid w:val="0091230E"/>
    <w:rsid w:val="009165E1"/>
    <w:rsid w:val="00917E17"/>
    <w:rsid w:val="00924601"/>
    <w:rsid w:val="00927E8B"/>
    <w:rsid w:val="0093203B"/>
    <w:rsid w:val="00932DE3"/>
    <w:rsid w:val="00933ADE"/>
    <w:rsid w:val="00934E4B"/>
    <w:rsid w:val="009356A7"/>
    <w:rsid w:val="00935CA1"/>
    <w:rsid w:val="00936F07"/>
    <w:rsid w:val="0094387D"/>
    <w:rsid w:val="00944B2D"/>
    <w:rsid w:val="0095178A"/>
    <w:rsid w:val="009522E6"/>
    <w:rsid w:val="00953243"/>
    <w:rsid w:val="0095603A"/>
    <w:rsid w:val="009569E0"/>
    <w:rsid w:val="00957F77"/>
    <w:rsid w:val="009663A1"/>
    <w:rsid w:val="00966DCC"/>
    <w:rsid w:val="00976CC8"/>
    <w:rsid w:val="00980C24"/>
    <w:rsid w:val="0098172B"/>
    <w:rsid w:val="00992D3A"/>
    <w:rsid w:val="009952C1"/>
    <w:rsid w:val="00996EC8"/>
    <w:rsid w:val="00997A4B"/>
    <w:rsid w:val="00997B57"/>
    <w:rsid w:val="00997FE3"/>
    <w:rsid w:val="009A4B19"/>
    <w:rsid w:val="009A55A6"/>
    <w:rsid w:val="009A777C"/>
    <w:rsid w:val="009B2399"/>
    <w:rsid w:val="009B79E2"/>
    <w:rsid w:val="009C21CF"/>
    <w:rsid w:val="009C2C60"/>
    <w:rsid w:val="009C4CD2"/>
    <w:rsid w:val="009D20E7"/>
    <w:rsid w:val="009D5EEC"/>
    <w:rsid w:val="009D7B11"/>
    <w:rsid w:val="009E57BF"/>
    <w:rsid w:val="009E6EEB"/>
    <w:rsid w:val="009F2181"/>
    <w:rsid w:val="009F26C4"/>
    <w:rsid w:val="009F3DD7"/>
    <w:rsid w:val="009F5978"/>
    <w:rsid w:val="009F59B0"/>
    <w:rsid w:val="00A0213A"/>
    <w:rsid w:val="00A071DB"/>
    <w:rsid w:val="00A073EB"/>
    <w:rsid w:val="00A077AF"/>
    <w:rsid w:val="00A14ABC"/>
    <w:rsid w:val="00A16DAF"/>
    <w:rsid w:val="00A20294"/>
    <w:rsid w:val="00A20CE4"/>
    <w:rsid w:val="00A33871"/>
    <w:rsid w:val="00A36ECB"/>
    <w:rsid w:val="00A374A4"/>
    <w:rsid w:val="00A409DF"/>
    <w:rsid w:val="00A45876"/>
    <w:rsid w:val="00A459D7"/>
    <w:rsid w:val="00A502AE"/>
    <w:rsid w:val="00A50F73"/>
    <w:rsid w:val="00A5244C"/>
    <w:rsid w:val="00A54858"/>
    <w:rsid w:val="00A564E2"/>
    <w:rsid w:val="00A579A5"/>
    <w:rsid w:val="00A6383B"/>
    <w:rsid w:val="00A71E08"/>
    <w:rsid w:val="00A76BDA"/>
    <w:rsid w:val="00A77A02"/>
    <w:rsid w:val="00A804AD"/>
    <w:rsid w:val="00A87015"/>
    <w:rsid w:val="00A90D96"/>
    <w:rsid w:val="00A91645"/>
    <w:rsid w:val="00A91F72"/>
    <w:rsid w:val="00AA130B"/>
    <w:rsid w:val="00AA462F"/>
    <w:rsid w:val="00AA6B1A"/>
    <w:rsid w:val="00AA72D8"/>
    <w:rsid w:val="00AB1A69"/>
    <w:rsid w:val="00AB34F3"/>
    <w:rsid w:val="00AB3D74"/>
    <w:rsid w:val="00AC3B24"/>
    <w:rsid w:val="00AC3F70"/>
    <w:rsid w:val="00AC4CEB"/>
    <w:rsid w:val="00AC6139"/>
    <w:rsid w:val="00AD21B5"/>
    <w:rsid w:val="00AD30FE"/>
    <w:rsid w:val="00AE1002"/>
    <w:rsid w:val="00AE771D"/>
    <w:rsid w:val="00AE7A1E"/>
    <w:rsid w:val="00AF54D6"/>
    <w:rsid w:val="00AF67F5"/>
    <w:rsid w:val="00B00D0C"/>
    <w:rsid w:val="00B01065"/>
    <w:rsid w:val="00B02A86"/>
    <w:rsid w:val="00B0359F"/>
    <w:rsid w:val="00B056E1"/>
    <w:rsid w:val="00B16074"/>
    <w:rsid w:val="00B17F05"/>
    <w:rsid w:val="00B220F4"/>
    <w:rsid w:val="00B26E69"/>
    <w:rsid w:val="00B327D7"/>
    <w:rsid w:val="00B359AB"/>
    <w:rsid w:val="00B4289B"/>
    <w:rsid w:val="00B450C8"/>
    <w:rsid w:val="00B47230"/>
    <w:rsid w:val="00B50D0F"/>
    <w:rsid w:val="00B61668"/>
    <w:rsid w:val="00B62143"/>
    <w:rsid w:val="00B66120"/>
    <w:rsid w:val="00B66C21"/>
    <w:rsid w:val="00B708E3"/>
    <w:rsid w:val="00B748EB"/>
    <w:rsid w:val="00B87D52"/>
    <w:rsid w:val="00B95356"/>
    <w:rsid w:val="00B9654B"/>
    <w:rsid w:val="00B96F30"/>
    <w:rsid w:val="00BA05CA"/>
    <w:rsid w:val="00BA292C"/>
    <w:rsid w:val="00BA3912"/>
    <w:rsid w:val="00BB0614"/>
    <w:rsid w:val="00BB0E0A"/>
    <w:rsid w:val="00BB3F2E"/>
    <w:rsid w:val="00BB4066"/>
    <w:rsid w:val="00BB6998"/>
    <w:rsid w:val="00BC7B2F"/>
    <w:rsid w:val="00BC7DD9"/>
    <w:rsid w:val="00BD1C6D"/>
    <w:rsid w:val="00BD409F"/>
    <w:rsid w:val="00BD5A58"/>
    <w:rsid w:val="00BD5DC6"/>
    <w:rsid w:val="00BD67AE"/>
    <w:rsid w:val="00BE1BA8"/>
    <w:rsid w:val="00BE3132"/>
    <w:rsid w:val="00BE4230"/>
    <w:rsid w:val="00BE782D"/>
    <w:rsid w:val="00BF2FEA"/>
    <w:rsid w:val="00BF4327"/>
    <w:rsid w:val="00BF5725"/>
    <w:rsid w:val="00BF67CD"/>
    <w:rsid w:val="00C03839"/>
    <w:rsid w:val="00C07166"/>
    <w:rsid w:val="00C10B90"/>
    <w:rsid w:val="00C115F9"/>
    <w:rsid w:val="00C13972"/>
    <w:rsid w:val="00C2355E"/>
    <w:rsid w:val="00C311BB"/>
    <w:rsid w:val="00C35F98"/>
    <w:rsid w:val="00C4201B"/>
    <w:rsid w:val="00C427FC"/>
    <w:rsid w:val="00C4467A"/>
    <w:rsid w:val="00C46AD6"/>
    <w:rsid w:val="00C46FAE"/>
    <w:rsid w:val="00C5223B"/>
    <w:rsid w:val="00C614F7"/>
    <w:rsid w:val="00C672FF"/>
    <w:rsid w:val="00C71A57"/>
    <w:rsid w:val="00C71C30"/>
    <w:rsid w:val="00C87928"/>
    <w:rsid w:val="00C87FF3"/>
    <w:rsid w:val="00C907FA"/>
    <w:rsid w:val="00C90C62"/>
    <w:rsid w:val="00C92D1B"/>
    <w:rsid w:val="00C94503"/>
    <w:rsid w:val="00C9544E"/>
    <w:rsid w:val="00CA3B30"/>
    <w:rsid w:val="00CB06EB"/>
    <w:rsid w:val="00CB3885"/>
    <w:rsid w:val="00CB409D"/>
    <w:rsid w:val="00CB53C9"/>
    <w:rsid w:val="00CB5F70"/>
    <w:rsid w:val="00CC27BA"/>
    <w:rsid w:val="00CC2E57"/>
    <w:rsid w:val="00CC5256"/>
    <w:rsid w:val="00CC7339"/>
    <w:rsid w:val="00CD15A9"/>
    <w:rsid w:val="00CD6690"/>
    <w:rsid w:val="00CF1F8F"/>
    <w:rsid w:val="00CF677E"/>
    <w:rsid w:val="00D02F44"/>
    <w:rsid w:val="00D059DA"/>
    <w:rsid w:val="00D07B28"/>
    <w:rsid w:val="00D10E06"/>
    <w:rsid w:val="00D1217C"/>
    <w:rsid w:val="00D1284C"/>
    <w:rsid w:val="00D13DA7"/>
    <w:rsid w:val="00D16251"/>
    <w:rsid w:val="00D20F2C"/>
    <w:rsid w:val="00D2227D"/>
    <w:rsid w:val="00D23CEB"/>
    <w:rsid w:val="00D25885"/>
    <w:rsid w:val="00D301AA"/>
    <w:rsid w:val="00D32C2D"/>
    <w:rsid w:val="00D35589"/>
    <w:rsid w:val="00D375B4"/>
    <w:rsid w:val="00D40273"/>
    <w:rsid w:val="00D40CE9"/>
    <w:rsid w:val="00D413CC"/>
    <w:rsid w:val="00D420A1"/>
    <w:rsid w:val="00D43285"/>
    <w:rsid w:val="00D446D0"/>
    <w:rsid w:val="00D44B1B"/>
    <w:rsid w:val="00D450F7"/>
    <w:rsid w:val="00D50869"/>
    <w:rsid w:val="00D515A9"/>
    <w:rsid w:val="00D53CBC"/>
    <w:rsid w:val="00D54A02"/>
    <w:rsid w:val="00D54F66"/>
    <w:rsid w:val="00D6403B"/>
    <w:rsid w:val="00D659EF"/>
    <w:rsid w:val="00D67DEE"/>
    <w:rsid w:val="00D83855"/>
    <w:rsid w:val="00D8516E"/>
    <w:rsid w:val="00D85B03"/>
    <w:rsid w:val="00D8612F"/>
    <w:rsid w:val="00D87BCF"/>
    <w:rsid w:val="00D87F76"/>
    <w:rsid w:val="00DA06AC"/>
    <w:rsid w:val="00DA6110"/>
    <w:rsid w:val="00DB2709"/>
    <w:rsid w:val="00DB6932"/>
    <w:rsid w:val="00DC10C4"/>
    <w:rsid w:val="00DC31EF"/>
    <w:rsid w:val="00DC367F"/>
    <w:rsid w:val="00DC5FA4"/>
    <w:rsid w:val="00DC6CED"/>
    <w:rsid w:val="00DD4593"/>
    <w:rsid w:val="00DE156A"/>
    <w:rsid w:val="00DE2900"/>
    <w:rsid w:val="00DE5543"/>
    <w:rsid w:val="00DE6902"/>
    <w:rsid w:val="00DE72C8"/>
    <w:rsid w:val="00DF02C8"/>
    <w:rsid w:val="00DF2E11"/>
    <w:rsid w:val="00DF4E43"/>
    <w:rsid w:val="00E01721"/>
    <w:rsid w:val="00E10026"/>
    <w:rsid w:val="00E13AD4"/>
    <w:rsid w:val="00E14E8F"/>
    <w:rsid w:val="00E1777C"/>
    <w:rsid w:val="00E206B2"/>
    <w:rsid w:val="00E20F79"/>
    <w:rsid w:val="00E25E7F"/>
    <w:rsid w:val="00E3098B"/>
    <w:rsid w:val="00E30DB8"/>
    <w:rsid w:val="00E40222"/>
    <w:rsid w:val="00E41ECF"/>
    <w:rsid w:val="00E4433B"/>
    <w:rsid w:val="00E60C7B"/>
    <w:rsid w:val="00E648EB"/>
    <w:rsid w:val="00E661CF"/>
    <w:rsid w:val="00E70DD9"/>
    <w:rsid w:val="00E73E16"/>
    <w:rsid w:val="00E74379"/>
    <w:rsid w:val="00E74817"/>
    <w:rsid w:val="00E74B74"/>
    <w:rsid w:val="00E802B0"/>
    <w:rsid w:val="00E84947"/>
    <w:rsid w:val="00E84D11"/>
    <w:rsid w:val="00E84EC3"/>
    <w:rsid w:val="00E850E9"/>
    <w:rsid w:val="00E869E7"/>
    <w:rsid w:val="00E87259"/>
    <w:rsid w:val="00E93780"/>
    <w:rsid w:val="00E93AAF"/>
    <w:rsid w:val="00E96B71"/>
    <w:rsid w:val="00EA38B6"/>
    <w:rsid w:val="00EA42DD"/>
    <w:rsid w:val="00EB0499"/>
    <w:rsid w:val="00EB5E1F"/>
    <w:rsid w:val="00EC38B9"/>
    <w:rsid w:val="00EC67DC"/>
    <w:rsid w:val="00ED0D32"/>
    <w:rsid w:val="00ED105A"/>
    <w:rsid w:val="00ED749B"/>
    <w:rsid w:val="00EE21DC"/>
    <w:rsid w:val="00EE430A"/>
    <w:rsid w:val="00EE6298"/>
    <w:rsid w:val="00EF3FF3"/>
    <w:rsid w:val="00EF40ED"/>
    <w:rsid w:val="00EF6133"/>
    <w:rsid w:val="00EF6749"/>
    <w:rsid w:val="00EF6916"/>
    <w:rsid w:val="00F030F4"/>
    <w:rsid w:val="00F11A13"/>
    <w:rsid w:val="00F14803"/>
    <w:rsid w:val="00F14867"/>
    <w:rsid w:val="00F2121D"/>
    <w:rsid w:val="00F27424"/>
    <w:rsid w:val="00F27985"/>
    <w:rsid w:val="00F31405"/>
    <w:rsid w:val="00F31DB6"/>
    <w:rsid w:val="00F35A22"/>
    <w:rsid w:val="00F37641"/>
    <w:rsid w:val="00F429D5"/>
    <w:rsid w:val="00F43F5E"/>
    <w:rsid w:val="00F4568D"/>
    <w:rsid w:val="00F55515"/>
    <w:rsid w:val="00F6516F"/>
    <w:rsid w:val="00F661CF"/>
    <w:rsid w:val="00F77729"/>
    <w:rsid w:val="00F82B24"/>
    <w:rsid w:val="00F873C7"/>
    <w:rsid w:val="00F878DB"/>
    <w:rsid w:val="00F92E4B"/>
    <w:rsid w:val="00F93793"/>
    <w:rsid w:val="00F9432B"/>
    <w:rsid w:val="00F96BC5"/>
    <w:rsid w:val="00FA469F"/>
    <w:rsid w:val="00FA5B95"/>
    <w:rsid w:val="00FA709A"/>
    <w:rsid w:val="00FB7EEE"/>
    <w:rsid w:val="00FC2B00"/>
    <w:rsid w:val="00FC407E"/>
    <w:rsid w:val="00FC65F9"/>
    <w:rsid w:val="00FC6D56"/>
    <w:rsid w:val="00FC7192"/>
    <w:rsid w:val="00FC77A4"/>
    <w:rsid w:val="00FD1E7A"/>
    <w:rsid w:val="00FD5E8B"/>
    <w:rsid w:val="00FD62BA"/>
    <w:rsid w:val="00FE05DB"/>
    <w:rsid w:val="00FE30F6"/>
    <w:rsid w:val="00FF05E9"/>
    <w:rsid w:val="00FF39CD"/>
    <w:rsid w:val="00FF5C0B"/>
    <w:rsid w:val="00FF6BDF"/>
    <w:rsid w:val="00FF6F14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21F0"/>
  <w15:chartTrackingRefBased/>
  <w15:docId w15:val="{90F91101-2EAF-4D80-846E-EF97AD0F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105A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ED105A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ED105A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ED105A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ED105A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D105A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ED10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ED10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ED10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ED10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105A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rsid w:val="00ED105A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ED105A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Heading4Char">
    <w:name w:val="Heading 4 Char"/>
    <w:basedOn w:val="DefaultParagraphFont"/>
    <w:link w:val="Heading4"/>
    <w:rsid w:val="00ED105A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ED105A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ED105A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ED105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ED105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ED10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111111">
    <w:name w:val="Outline List 2"/>
    <w:basedOn w:val="NoList"/>
    <w:semiHidden/>
    <w:rsid w:val="00ED105A"/>
    <w:pPr>
      <w:numPr>
        <w:numId w:val="11"/>
      </w:numPr>
    </w:pPr>
  </w:style>
  <w:style w:type="numbering" w:styleId="1ai">
    <w:name w:val="Outline List 1"/>
    <w:basedOn w:val="NoList"/>
    <w:semiHidden/>
    <w:rsid w:val="00ED105A"/>
    <w:pPr>
      <w:numPr>
        <w:numId w:val="12"/>
      </w:numPr>
    </w:pPr>
  </w:style>
  <w:style w:type="numbering" w:styleId="ArticleSection">
    <w:name w:val="Outline List 3"/>
    <w:basedOn w:val="NoList"/>
    <w:semiHidden/>
    <w:rsid w:val="00ED105A"/>
    <w:pPr>
      <w:numPr>
        <w:numId w:val="13"/>
      </w:numPr>
    </w:pPr>
  </w:style>
  <w:style w:type="paragraph" w:styleId="BlockText">
    <w:name w:val="Block Text"/>
    <w:basedOn w:val="Normal"/>
    <w:semiHidden/>
    <w:rsid w:val="00ED105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ED105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2">
    <w:name w:val="Body Text 2"/>
    <w:basedOn w:val="Normal"/>
    <w:link w:val="BodyText2Char"/>
    <w:semiHidden/>
    <w:rsid w:val="00ED10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3">
    <w:name w:val="Body Text 3"/>
    <w:basedOn w:val="Normal"/>
    <w:link w:val="BodyText3Char"/>
    <w:semiHidden/>
    <w:rsid w:val="00ED105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D105A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ED105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">
    <w:name w:val="Body Text Indent"/>
    <w:basedOn w:val="Normal"/>
    <w:link w:val="BodyTextIndentChar"/>
    <w:semiHidden/>
    <w:rsid w:val="00ED10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ED105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ED10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ED105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D105A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Closing">
    <w:name w:val="Closing"/>
    <w:basedOn w:val="Normal"/>
    <w:link w:val="ClosingChar"/>
    <w:semiHidden/>
    <w:rsid w:val="00ED105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Date">
    <w:name w:val="Date"/>
    <w:basedOn w:val="Normal"/>
    <w:next w:val="Normal"/>
    <w:link w:val="DateChar"/>
    <w:semiHidden/>
    <w:rsid w:val="00ED105A"/>
  </w:style>
  <w:style w:type="character" w:customStyle="1" w:styleId="DateChar">
    <w:name w:val="Date Char"/>
    <w:basedOn w:val="DefaultParagraphFont"/>
    <w:link w:val="Date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E-mailSignature">
    <w:name w:val="E-mail Signature"/>
    <w:basedOn w:val="Normal"/>
    <w:link w:val="E-mailSignatureChar"/>
    <w:semiHidden/>
    <w:rsid w:val="00ED105A"/>
  </w:style>
  <w:style w:type="character" w:customStyle="1" w:styleId="E-mailSignatureChar">
    <w:name w:val="E-mail Signature Char"/>
    <w:basedOn w:val="DefaultParagraphFont"/>
    <w:link w:val="E-mailSignature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EnvelopeAddress">
    <w:name w:val="envelope address"/>
    <w:basedOn w:val="Normal"/>
    <w:semiHidden/>
    <w:rsid w:val="00ED105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ED105A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ED105A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D10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Header">
    <w:name w:val="header"/>
    <w:basedOn w:val="Normal"/>
    <w:link w:val="HeaderChar"/>
    <w:semiHidden/>
    <w:rsid w:val="00ED10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character" w:styleId="HTMLAcronym">
    <w:name w:val="HTML Acronym"/>
    <w:basedOn w:val="DefaultParagraphFont"/>
    <w:semiHidden/>
    <w:rsid w:val="00ED105A"/>
  </w:style>
  <w:style w:type="paragraph" w:styleId="HTMLAddress">
    <w:name w:val="HTML Address"/>
    <w:basedOn w:val="Normal"/>
    <w:link w:val="HTMLAddressChar"/>
    <w:semiHidden/>
    <w:rsid w:val="00ED105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ED105A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HTMLCite">
    <w:name w:val="HTML Cite"/>
    <w:basedOn w:val="DefaultParagraphFont"/>
    <w:semiHidden/>
    <w:rsid w:val="00ED105A"/>
    <w:rPr>
      <w:i/>
      <w:iCs/>
    </w:rPr>
  </w:style>
  <w:style w:type="character" w:styleId="HTMLCode">
    <w:name w:val="HTML Code"/>
    <w:basedOn w:val="DefaultParagraphFont"/>
    <w:semiHidden/>
    <w:rsid w:val="00ED105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ED105A"/>
    <w:rPr>
      <w:i/>
      <w:iCs/>
    </w:rPr>
  </w:style>
  <w:style w:type="character" w:styleId="HTMLKeyboard">
    <w:name w:val="HTML Keyboard"/>
    <w:basedOn w:val="DefaultParagraphFont"/>
    <w:semiHidden/>
    <w:rsid w:val="00ED105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ED105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ED105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ample">
    <w:name w:val="HTML Sample"/>
    <w:basedOn w:val="DefaultParagraphFont"/>
    <w:semiHidden/>
    <w:rsid w:val="00ED105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ED105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ED105A"/>
    <w:rPr>
      <w:i/>
      <w:iCs/>
    </w:rPr>
  </w:style>
  <w:style w:type="character" w:styleId="Hyperlink">
    <w:name w:val="Hyperlink"/>
    <w:basedOn w:val="DefaultParagraphFont"/>
    <w:semiHidden/>
    <w:rsid w:val="00ED105A"/>
    <w:rPr>
      <w:color w:val="0000FF"/>
      <w:u w:val="single"/>
    </w:rPr>
  </w:style>
  <w:style w:type="character" w:styleId="LineNumber">
    <w:name w:val="line number"/>
    <w:basedOn w:val="DefaultParagraphFont"/>
    <w:semiHidden/>
    <w:rsid w:val="00ED105A"/>
  </w:style>
  <w:style w:type="paragraph" w:styleId="List">
    <w:name w:val="List"/>
    <w:basedOn w:val="Normal"/>
    <w:semiHidden/>
    <w:rsid w:val="00ED105A"/>
    <w:pPr>
      <w:ind w:left="360" w:hanging="360"/>
    </w:pPr>
  </w:style>
  <w:style w:type="paragraph" w:styleId="List2">
    <w:name w:val="List 2"/>
    <w:basedOn w:val="Normal"/>
    <w:semiHidden/>
    <w:rsid w:val="00ED105A"/>
    <w:pPr>
      <w:ind w:left="720" w:hanging="360"/>
    </w:pPr>
  </w:style>
  <w:style w:type="paragraph" w:styleId="List3">
    <w:name w:val="List 3"/>
    <w:basedOn w:val="Normal"/>
    <w:semiHidden/>
    <w:rsid w:val="00ED105A"/>
    <w:pPr>
      <w:ind w:left="1080" w:hanging="360"/>
    </w:pPr>
  </w:style>
  <w:style w:type="paragraph" w:styleId="List4">
    <w:name w:val="List 4"/>
    <w:basedOn w:val="Normal"/>
    <w:semiHidden/>
    <w:rsid w:val="00ED105A"/>
    <w:pPr>
      <w:ind w:left="1440" w:hanging="360"/>
    </w:pPr>
  </w:style>
  <w:style w:type="paragraph" w:styleId="List5">
    <w:name w:val="List 5"/>
    <w:basedOn w:val="Normal"/>
    <w:semiHidden/>
    <w:rsid w:val="00ED105A"/>
    <w:pPr>
      <w:ind w:left="1800" w:hanging="360"/>
    </w:pPr>
  </w:style>
  <w:style w:type="paragraph" w:styleId="ListBullet">
    <w:name w:val="List Bullet"/>
    <w:basedOn w:val="Normal"/>
    <w:semiHidden/>
    <w:rsid w:val="00ED105A"/>
    <w:pPr>
      <w:numPr>
        <w:numId w:val="1"/>
      </w:numPr>
    </w:pPr>
  </w:style>
  <w:style w:type="paragraph" w:styleId="ListBullet2">
    <w:name w:val="List Bullet 2"/>
    <w:basedOn w:val="Normal"/>
    <w:semiHidden/>
    <w:rsid w:val="00ED105A"/>
    <w:pPr>
      <w:numPr>
        <w:numId w:val="2"/>
      </w:numPr>
    </w:pPr>
  </w:style>
  <w:style w:type="paragraph" w:styleId="ListBullet3">
    <w:name w:val="List Bullet 3"/>
    <w:basedOn w:val="Normal"/>
    <w:semiHidden/>
    <w:rsid w:val="00ED105A"/>
    <w:pPr>
      <w:numPr>
        <w:numId w:val="3"/>
      </w:numPr>
    </w:pPr>
  </w:style>
  <w:style w:type="paragraph" w:styleId="ListBullet4">
    <w:name w:val="List Bullet 4"/>
    <w:basedOn w:val="Normal"/>
    <w:semiHidden/>
    <w:rsid w:val="00ED105A"/>
    <w:pPr>
      <w:numPr>
        <w:numId w:val="4"/>
      </w:numPr>
    </w:pPr>
  </w:style>
  <w:style w:type="paragraph" w:styleId="ListBullet5">
    <w:name w:val="List Bullet 5"/>
    <w:basedOn w:val="Normal"/>
    <w:semiHidden/>
    <w:rsid w:val="00ED105A"/>
    <w:pPr>
      <w:numPr>
        <w:numId w:val="5"/>
      </w:numPr>
    </w:pPr>
  </w:style>
  <w:style w:type="paragraph" w:styleId="ListContinue">
    <w:name w:val="List Continue"/>
    <w:basedOn w:val="Normal"/>
    <w:semiHidden/>
    <w:rsid w:val="00ED105A"/>
    <w:pPr>
      <w:spacing w:after="120"/>
      <w:ind w:left="360"/>
    </w:pPr>
  </w:style>
  <w:style w:type="paragraph" w:styleId="ListContinue2">
    <w:name w:val="List Continue 2"/>
    <w:basedOn w:val="Normal"/>
    <w:semiHidden/>
    <w:rsid w:val="00ED105A"/>
    <w:pPr>
      <w:spacing w:after="120"/>
      <w:ind w:left="720"/>
    </w:pPr>
  </w:style>
  <w:style w:type="paragraph" w:styleId="ListContinue3">
    <w:name w:val="List Continue 3"/>
    <w:basedOn w:val="Normal"/>
    <w:semiHidden/>
    <w:rsid w:val="00ED105A"/>
    <w:pPr>
      <w:spacing w:after="120"/>
      <w:ind w:left="1080"/>
    </w:pPr>
  </w:style>
  <w:style w:type="paragraph" w:styleId="ListContinue4">
    <w:name w:val="List Continue 4"/>
    <w:basedOn w:val="Normal"/>
    <w:semiHidden/>
    <w:rsid w:val="00ED105A"/>
    <w:pPr>
      <w:spacing w:after="120"/>
      <w:ind w:left="1440"/>
    </w:pPr>
  </w:style>
  <w:style w:type="paragraph" w:styleId="ListContinue5">
    <w:name w:val="List Continue 5"/>
    <w:basedOn w:val="Normal"/>
    <w:semiHidden/>
    <w:rsid w:val="00ED105A"/>
    <w:pPr>
      <w:spacing w:after="120"/>
      <w:ind w:left="1800"/>
    </w:pPr>
  </w:style>
  <w:style w:type="paragraph" w:styleId="ListNumber">
    <w:name w:val="List Number"/>
    <w:basedOn w:val="Normal"/>
    <w:semiHidden/>
    <w:rsid w:val="00ED105A"/>
    <w:pPr>
      <w:numPr>
        <w:numId w:val="6"/>
      </w:numPr>
    </w:pPr>
  </w:style>
  <w:style w:type="paragraph" w:styleId="ListNumber2">
    <w:name w:val="List Number 2"/>
    <w:basedOn w:val="Normal"/>
    <w:semiHidden/>
    <w:rsid w:val="00ED105A"/>
    <w:pPr>
      <w:numPr>
        <w:numId w:val="7"/>
      </w:numPr>
    </w:pPr>
  </w:style>
  <w:style w:type="paragraph" w:styleId="ListNumber3">
    <w:name w:val="List Number 3"/>
    <w:basedOn w:val="Normal"/>
    <w:semiHidden/>
    <w:rsid w:val="00ED105A"/>
    <w:pPr>
      <w:numPr>
        <w:numId w:val="8"/>
      </w:numPr>
    </w:pPr>
  </w:style>
  <w:style w:type="paragraph" w:styleId="ListNumber4">
    <w:name w:val="List Number 4"/>
    <w:basedOn w:val="Normal"/>
    <w:semiHidden/>
    <w:rsid w:val="00ED105A"/>
    <w:pPr>
      <w:numPr>
        <w:numId w:val="9"/>
      </w:numPr>
    </w:pPr>
  </w:style>
  <w:style w:type="paragraph" w:styleId="ListNumber5">
    <w:name w:val="List Number 5"/>
    <w:basedOn w:val="Normal"/>
    <w:semiHidden/>
    <w:rsid w:val="00ED105A"/>
    <w:pPr>
      <w:numPr>
        <w:numId w:val="10"/>
      </w:numPr>
    </w:pPr>
  </w:style>
  <w:style w:type="paragraph" w:styleId="MessageHeader">
    <w:name w:val="Message Header"/>
    <w:basedOn w:val="Normal"/>
    <w:link w:val="MessageHeaderChar"/>
    <w:semiHidden/>
    <w:rsid w:val="00ED10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ED105A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uiPriority w:val="99"/>
    <w:semiHidden/>
    <w:rsid w:val="00ED105A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ED105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ED105A"/>
  </w:style>
  <w:style w:type="character" w:customStyle="1" w:styleId="NoteHeadingChar">
    <w:name w:val="Note Heading Char"/>
    <w:basedOn w:val="DefaultParagraphFont"/>
    <w:link w:val="NoteHeading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character" w:styleId="PageNumber">
    <w:name w:val="page number"/>
    <w:basedOn w:val="DefaultParagraphFont"/>
    <w:semiHidden/>
    <w:rsid w:val="00ED105A"/>
  </w:style>
  <w:style w:type="paragraph" w:styleId="PlainText">
    <w:name w:val="Plain Text"/>
    <w:basedOn w:val="Normal"/>
    <w:link w:val="PlainTextChar"/>
    <w:semiHidden/>
    <w:rsid w:val="00ED105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D105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semiHidden/>
    <w:rsid w:val="00ED105A"/>
  </w:style>
  <w:style w:type="character" w:customStyle="1" w:styleId="SalutationChar">
    <w:name w:val="Salutation Char"/>
    <w:basedOn w:val="DefaultParagraphFont"/>
    <w:link w:val="Salutation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paragraph" w:styleId="Signature">
    <w:name w:val="Signature"/>
    <w:basedOn w:val="Normal"/>
    <w:link w:val="SignatureChar"/>
    <w:semiHidden/>
    <w:rsid w:val="00ED105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ED105A"/>
    <w:rPr>
      <w:rFonts w:ascii="Henderson BCG Serif" w:eastAsia="Times New Roman" w:hAnsi="Henderson BCG Serif" w:cs="Times New Roman"/>
      <w:szCs w:val="24"/>
      <w:lang w:eastAsia="de-DE"/>
    </w:rPr>
  </w:style>
  <w:style w:type="table" w:styleId="Table3Deffects1">
    <w:name w:val="Table 3D effects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D105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ED105A"/>
    <w:pPr>
      <w:numPr>
        <w:numId w:val="15"/>
      </w:numPr>
      <w:spacing w:before="60" w:after="60"/>
    </w:pPr>
  </w:style>
  <w:style w:type="paragraph" w:customStyle="1" w:styleId="Bullet2">
    <w:name w:val="Bullet 2"/>
    <w:basedOn w:val="Normal"/>
    <w:qFormat/>
    <w:rsid w:val="00ED105A"/>
    <w:pPr>
      <w:numPr>
        <w:numId w:val="16"/>
      </w:numPr>
      <w:spacing w:before="60" w:after="60"/>
    </w:pPr>
  </w:style>
  <w:style w:type="paragraph" w:customStyle="1" w:styleId="Bullet3">
    <w:name w:val="Bullet 3"/>
    <w:basedOn w:val="Normal"/>
    <w:qFormat/>
    <w:rsid w:val="00ED105A"/>
    <w:pPr>
      <w:numPr>
        <w:numId w:val="17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ED105A"/>
  </w:style>
  <w:style w:type="paragraph" w:styleId="Caption">
    <w:name w:val="caption"/>
    <w:basedOn w:val="Normal"/>
    <w:next w:val="Normal"/>
    <w:uiPriority w:val="35"/>
    <w:semiHidden/>
    <w:unhideWhenUsed/>
    <w:rsid w:val="00ED105A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1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0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05A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05A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DarkList">
    <w:name w:val="Dark List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D105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D105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D105A"/>
    <w:rPr>
      <w:rFonts w:ascii="Tahoma" w:eastAsia="Times New Roman" w:hAnsi="Tahoma" w:cs="Tahoma"/>
      <w:sz w:val="16"/>
      <w:szCs w:val="16"/>
      <w:lang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ED10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105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105A"/>
    <w:rPr>
      <w:rFonts w:ascii="Henderson BCG Serif" w:eastAsia="Times New Roman" w:hAnsi="Henderson BCG Serif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ED10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105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05A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D10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D10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D10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D10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D10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D10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D10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D10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D10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D105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D105A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ED10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D105A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D105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D10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D105A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D105A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D10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D105A"/>
  </w:style>
  <w:style w:type="paragraph" w:styleId="TOAHeading">
    <w:name w:val="toa heading"/>
    <w:basedOn w:val="Normal"/>
    <w:next w:val="Normal"/>
    <w:uiPriority w:val="99"/>
    <w:semiHidden/>
    <w:unhideWhenUsed/>
    <w:rsid w:val="00ED105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D10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D10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D10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D10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D10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D10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D10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D10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D10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ED105A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0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5A"/>
    <w:rPr>
      <w:rFonts w:ascii="Segoe UI" w:eastAsia="Times New Roman" w:hAnsi="Segoe UI" w:cs="Segoe UI"/>
      <w:sz w:val="18"/>
      <w:szCs w:val="18"/>
      <w:lang w:eastAsia="de-DE"/>
    </w:rPr>
  </w:style>
  <w:style w:type="character" w:styleId="BookTitle">
    <w:name w:val="Book Title"/>
    <w:basedOn w:val="DefaultParagraphFont"/>
    <w:uiPriority w:val="33"/>
    <w:rsid w:val="00ED105A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ED105A"/>
    <w:rPr>
      <w:i/>
      <w:iCs/>
    </w:rPr>
  </w:style>
  <w:style w:type="character" w:styleId="IntenseEmphasis">
    <w:name w:val="Intense Emphasis"/>
    <w:basedOn w:val="DefaultParagraphFont"/>
    <w:uiPriority w:val="21"/>
    <w:rsid w:val="00ED105A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ED10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5A"/>
    <w:rPr>
      <w:rFonts w:ascii="Henderson BCG Serif" w:eastAsia="Times New Roman" w:hAnsi="Henderson BCG Serif" w:cs="Times New Roman"/>
      <w:i/>
      <w:iCs/>
      <w:color w:val="5B9BD5" w:themeColor="accent1"/>
      <w:szCs w:val="24"/>
      <w:lang w:eastAsia="de-DE"/>
    </w:rPr>
  </w:style>
  <w:style w:type="character" w:styleId="IntenseReference">
    <w:name w:val="Intense Reference"/>
    <w:basedOn w:val="DefaultParagraphFont"/>
    <w:uiPriority w:val="32"/>
    <w:rsid w:val="00ED105A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ED105A"/>
    <w:pPr>
      <w:ind w:left="720"/>
      <w:contextualSpacing/>
    </w:pPr>
  </w:style>
  <w:style w:type="paragraph" w:styleId="NoSpacing">
    <w:name w:val="No Spacing"/>
    <w:uiPriority w:val="1"/>
    <w:rsid w:val="00ED105A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29"/>
    <w:rsid w:val="00ED10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5A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eastAsia="de-DE"/>
    </w:rPr>
  </w:style>
  <w:style w:type="character" w:styleId="Strong">
    <w:name w:val="Strong"/>
    <w:basedOn w:val="DefaultParagraphFont"/>
    <w:uiPriority w:val="22"/>
    <w:rsid w:val="00ED10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ED10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105A"/>
    <w:rPr>
      <w:rFonts w:eastAsiaTheme="minorEastAsia"/>
      <w:color w:val="5A5A5A" w:themeColor="text1" w:themeTint="A5"/>
      <w:spacing w:val="15"/>
      <w:lang w:eastAsia="de-DE"/>
    </w:rPr>
  </w:style>
  <w:style w:type="character" w:styleId="SubtleEmphasis">
    <w:name w:val="Subtle Emphasis"/>
    <w:basedOn w:val="DefaultParagraphFont"/>
    <w:uiPriority w:val="19"/>
    <w:rsid w:val="00ED10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D105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ED10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5A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Default">
    <w:name w:val="Default"/>
    <w:rsid w:val="00266F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EB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5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684">
          <w:marLeft w:val="80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8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971">
          <w:marLeft w:val="806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12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3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934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111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712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13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5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8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9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4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71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best+finger+detection&amp;rlz=1C1GCEU_enIN821IN821&amp;oq=Best+Finger+Detection&amp;aqs=chrome.0.0l5.735j0j4&amp;sourceid=chrome&amp;ie=UTF-8" TargetMode="External"/><Relationship Id="rId18" Type="http://schemas.openxmlformats.org/officeDocument/2006/relationships/hyperlink" Target="https://timesofindia.indiatimes.com/business/india-business/no-proposal-to-hike-fdi-limit-in-psbs-eco-secy/articleshow/63986421.cms" TargetMode="External"/><Relationship Id="rId26" Type="http://schemas.openxmlformats.org/officeDocument/2006/relationships/hyperlink" Target="https://mrunal.org/2014/08/explained-wpi-cpi-iip-index-component-core-inflation-headline-inflation-laspey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4TBiBKNbM0g" TargetMode="External"/><Relationship Id="rId34" Type="http://schemas.openxmlformats.org/officeDocument/2006/relationships/hyperlink" Target="http://ipindia.nic.in/writereaddata/Portal/Images/pdf/registered_gi_11_03_19.pdf" TargetMode="External"/><Relationship Id="rId7" Type="http://schemas.openxmlformats.org/officeDocument/2006/relationships/hyperlink" Target="http://pib.nic.in/newsite/PrintRelease.aspx?relid=161229" TargetMode="External"/><Relationship Id="rId12" Type="http://schemas.openxmlformats.org/officeDocument/2006/relationships/hyperlink" Target="https://www.npci.org.in/about-us-background" TargetMode="External"/><Relationship Id="rId17" Type="http://schemas.openxmlformats.org/officeDocument/2006/relationships/hyperlink" Target="https://www.livemint.com/Politics/gNZBWcI09kCMS665s9qQXK/Govt-proposes-merger-of-BoB-Dena-Vijaya-Bank.html" TargetMode="External"/><Relationship Id="rId25" Type="http://schemas.openxmlformats.org/officeDocument/2006/relationships/hyperlink" Target="https://www.indianeconomy.net/splclassroom/what-is-participatory-notes-what-are-the-sebi-regulations-on-them/" TargetMode="External"/><Relationship Id="rId33" Type="http://schemas.openxmlformats.org/officeDocument/2006/relationships/hyperlink" Target="https://www.drishtiias.com/daily-updates/daily-news-analysis/wto-ministerial-meeting-of-developing-count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urrentaffairs.gktoday.in/tags/consolidation-of-psbs" TargetMode="External"/><Relationship Id="rId20" Type="http://schemas.openxmlformats.org/officeDocument/2006/relationships/hyperlink" Target="https://www.sebi.gov.in/sebi_data/attachdocs/1471519155273.pdf" TargetMode="External"/><Relationship Id="rId29" Type="http://schemas.openxmlformats.org/officeDocument/2006/relationships/hyperlink" Target="https://www.gktoday.in/gk/socio-economic-and-caste-census-secc-201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onomictimes.indiatimes.com/news/economy/policy/the-end-of-five-year-plans-all-you-need-to-know-about-this-big-policy-change/articleshow/58162236.cms" TargetMode="External"/><Relationship Id="rId11" Type="http://schemas.openxmlformats.org/officeDocument/2006/relationships/hyperlink" Target="https://www.news18.com/news/tech/bhim-vs-upi-this-is-narendra-modi-governments-paytm-with-one-major-advantage-1329801.html" TargetMode="External"/><Relationship Id="rId24" Type="http://schemas.openxmlformats.org/officeDocument/2006/relationships/hyperlink" Target="https://www.investopedia.com/terms/s/sterilization.asp" TargetMode="External"/><Relationship Id="rId32" Type="http://schemas.openxmlformats.org/officeDocument/2006/relationships/hyperlink" Target="https://www.insightsonindia.com/2017/12/22/insights-mindmaps-wto-buenos-aires-summit-demand-obc-reservation/" TargetMode="External"/><Relationship Id="rId5" Type="http://schemas.openxmlformats.org/officeDocument/2006/relationships/hyperlink" Target="https://www.jagranjosh.com/general-knowledge/list-of-all-five-year-plans-of-india-1468309723-1" TargetMode="External"/><Relationship Id="rId15" Type="http://schemas.openxmlformats.org/officeDocument/2006/relationships/hyperlink" Target="https://www.morningstar.in/posts/49964/rbis-new-loan-pricing-rules.aspx" TargetMode="External"/><Relationship Id="rId23" Type="http://schemas.openxmlformats.org/officeDocument/2006/relationships/hyperlink" Target="https://dipp.gov.in/sites/default/files/ru497_0.pdf" TargetMode="External"/><Relationship Id="rId28" Type="http://schemas.openxmlformats.org/officeDocument/2006/relationships/hyperlink" Target="https://www.iisd.org/topic/sustainable-developme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Green_gross_domestic_product" TargetMode="External"/><Relationship Id="rId19" Type="http://schemas.openxmlformats.org/officeDocument/2006/relationships/hyperlink" Target="https://rbidocs.rbi.org.in/rdocs/publications/pdfs/84656.pdf" TargetMode="External"/><Relationship Id="rId31" Type="http://schemas.openxmlformats.org/officeDocument/2006/relationships/hyperlink" Target="http://www.in.undp.org/content/india/en/home/sustainable-development/successstories/india-ranks-130-on-2018-human-development-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NY.GNP.PCAP.CD" TargetMode="External"/><Relationship Id="rId14" Type="http://schemas.openxmlformats.org/officeDocument/2006/relationships/hyperlink" Target="https://www.bankbazaar.com/savings-account-guide/savings-bank-accounts-vs-current-accounts.html?ck=Y%2BziX71XnZjIM9ZwEflsyDYlRL7gaN4W0xhuJSr9Iq7aMYwRm2IPACTQB2XBBtGG&amp;rc=1" TargetMode="External"/><Relationship Id="rId22" Type="http://schemas.openxmlformats.org/officeDocument/2006/relationships/hyperlink" Target="https://rbi.org.in/SCRIPTs/BS_PressReleaseDisplay.aspx?prid=44722" TargetMode="External"/><Relationship Id="rId27" Type="http://schemas.openxmlformats.org/officeDocument/2006/relationships/hyperlink" Target="https://en.wikipedia.org/wiki/Human_development_(economics)" TargetMode="External"/><Relationship Id="rId30" Type="http://schemas.openxmlformats.org/officeDocument/2006/relationships/hyperlink" Target="http://visionias.in/beta/sites/all/themes/momentum/files/interview_issues_2016/Socio_Economic_Caste_Census_2011.pd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hehindu.com/opinion/op-ed/is-niti-aayog-relevant/article24998885.e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hal%20Avadh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2</TotalTime>
  <Pages>17</Pages>
  <Words>9450</Words>
  <Characters>53867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63191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 Avadh</dc:creator>
  <cp:keywords/>
  <dc:description/>
  <cp:lastModifiedBy>Avadh Singhal</cp:lastModifiedBy>
  <cp:revision>107</cp:revision>
  <dcterms:created xsi:type="dcterms:W3CDTF">2018-12-28T16:39:00Z</dcterms:created>
  <dcterms:modified xsi:type="dcterms:W3CDTF">2020-08-20T07:08:00Z</dcterms:modified>
</cp:coreProperties>
</file>